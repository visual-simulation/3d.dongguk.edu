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color w:val="auto"/>
          <w:sz w:val="2"/>
          <w:szCs w:val="2"/>
        </w:rPr>
        <w:id w:val="89512093"/>
        <w:lock w:val="sdtContentLocked"/>
        <w:group/>
      </w:sdtPr>
      <w:sdtEndPr/>
      <w:sdtContent>
        <w:p w14:paraId="2E8620EE" w14:textId="48416834" w:rsidR="00EF2697" w:rsidRDefault="001E45DC" w:rsidP="001E45DC">
          <w:pPr>
            <w:pStyle w:val="PublishStatus"/>
          </w:pPr>
          <w:r>
            <w:t>이</w:t>
          </w:r>
          <w:r>
            <w:t xml:space="preserve"> </w:t>
          </w:r>
          <w:r>
            <w:t>게시물은</w:t>
          </w:r>
          <w:r>
            <w:t xml:space="preserve"> peter4k</w:t>
          </w:r>
          <w:r>
            <w:t>님의</w:t>
          </w:r>
          <w:r>
            <w:t xml:space="preserve"> </w:t>
          </w:r>
          <w:r>
            <w:t>블로그에</w:t>
          </w:r>
          <w:r>
            <w:t xml:space="preserve"> 2016-01-29 </w:t>
          </w:r>
          <w:r>
            <w:t>오후</w:t>
          </w:r>
          <w:r>
            <w:t xml:space="preserve"> 2:02:12</w:t>
          </w:r>
          <w:r>
            <w:t>에</w:t>
          </w:r>
          <w:r>
            <w:t xml:space="preserve"> </w:t>
          </w:r>
          <w:r>
            <w:t>게시되었습니다</w:t>
          </w:r>
          <w:r>
            <w:t>.</w:t>
          </w:r>
        </w:p>
        <w:sdt>
          <w:sdtPr>
            <w:rPr>
              <w:rFonts w:hint="eastAsia"/>
            </w:rPr>
            <w:alias w:val="게시 제목"/>
            <w:id w:val="89512082"/>
            <w:placeholder>
              <w:docPart w:val="89512082"/>
            </w:placeholder>
            <w:dataBinding w:xpath="/ns0:BlogPostInfo/ns0:PostTitle" w:storeItemID="{5F329CAD-B019-4FA6-9FEF-74898909AD20}"/>
            <w:text/>
          </w:sdtPr>
          <w:sdtEndPr/>
          <w:sdtContent>
            <w:p w14:paraId="4E33B018" w14:textId="6B0FAF98" w:rsidR="0067510C" w:rsidRDefault="001963A4" w:rsidP="00DA232C">
              <w:pPr>
                <w:pStyle w:val="Publishwithline"/>
                <w:ind w:left="760"/>
              </w:pPr>
              <w:r>
                <w:rPr>
                  <w:rFonts w:hint="eastAsia"/>
                </w:rPr>
                <w:t>눈</w:t>
              </w:r>
              <w:r>
                <w:rPr>
                  <w:rFonts w:hint="eastAsia"/>
                </w:rPr>
                <w:t xml:space="preserve"> </w:t>
              </w:r>
              <w:r>
                <w:rPr>
                  <w:rFonts w:hint="eastAsia"/>
                </w:rPr>
                <w:t>내리는</w:t>
              </w:r>
              <w:r>
                <w:rPr>
                  <w:rFonts w:hint="eastAsia"/>
                </w:rPr>
                <w:t xml:space="preserve"> </w:t>
              </w:r>
              <w:r>
                <w:rPr>
                  <w:rFonts w:hint="eastAsia"/>
                </w:rPr>
                <w:t>초원</w:t>
              </w:r>
              <w:r w:rsidR="00C6486D">
                <w:rPr>
                  <w:rFonts w:hint="eastAsia"/>
                </w:rPr>
                <w:t xml:space="preserve"> </w:t>
              </w:r>
              <w:r w:rsidR="00C6486D">
                <w:rPr>
                  <w:rFonts w:hint="eastAsia"/>
                </w:rPr>
                <w:t>예제</w:t>
              </w:r>
              <w:r w:rsidR="00C6486D">
                <w:rPr>
                  <w:rFonts w:hint="eastAsia"/>
                </w:rPr>
                <w:t xml:space="preserve"> </w:t>
              </w:r>
              <w:r w:rsidR="00C6486D">
                <w:rPr>
                  <w:rFonts w:hint="eastAsia"/>
                </w:rPr>
                <w:t>따라</w:t>
              </w:r>
              <w:r w:rsidR="001F755C">
                <w:rPr>
                  <w:rFonts w:hint="eastAsia"/>
                </w:rPr>
                <w:t xml:space="preserve"> </w:t>
              </w:r>
              <w:r w:rsidR="00C6486D">
                <w:rPr>
                  <w:rFonts w:hint="eastAsia"/>
                </w:rPr>
                <w:t>하기</w:t>
              </w:r>
            </w:p>
          </w:sdtContent>
        </w:sdt>
        <w:p w14:paraId="2FF77A93" w14:textId="77777777" w:rsidR="0067510C" w:rsidRDefault="0067510C">
          <w:pPr>
            <w:pStyle w:val="underline"/>
          </w:pPr>
        </w:p>
        <w:p w14:paraId="76F47F97" w14:textId="77777777" w:rsidR="001F755C" w:rsidRDefault="001F755C" w:rsidP="001F755C">
          <w:pPr>
            <w:pStyle w:val="PadderBetweenTitleandProperties"/>
          </w:pPr>
        </w:p>
        <w:p w14:paraId="2CF0E947" w14:textId="475CA4F1" w:rsidR="001F755C" w:rsidRDefault="001F755C" w:rsidP="001F755C">
          <w:pPr>
            <w:pStyle w:val="Account"/>
            <w:rPr>
              <w:sz w:val="2"/>
              <w:szCs w:val="2"/>
            </w:rPr>
          </w:pPr>
          <w:r>
            <w:rPr>
              <w:rFonts w:ascii="맑은 고딕" w:hAnsi="맑은 고딕" w:cs="맑은 고딕"/>
            </w:rPr>
            <w:t>계정</w:t>
          </w:r>
          <w:r>
            <w:tab/>
          </w:r>
          <w:sdt>
            <w:sdtPr>
              <w:id w:val="-832368644"/>
              <w:dataBinding w:prefixMappings="xmlns:ns0 = 'http://www.microsoft.com/Office/Word/BlogTool'" w:xpath="/ns0:BlogPostInfo/ns0:Account" w:storeItemID="{5F329CAD-B019-4FA6-9FEF-74898909AD20}"/>
              <w:dropDownList w:lastValue="3ae7dd50-abdc-4b7b-8175-49c4e202dae0">
                <w:listItem w:displayText="비쥬얼 시뮬레이션 연구실" w:value="3ae7dd50-abdc-4b7b-8175-49c4e202dae0"/>
                <w:listItem w:displayText="jhunkim" w:value="64ed4544-441c-4430-90a4-8a597e798a7e"/>
                <w:listItem w:displayText="jaegwang" w:value="ed4efb62-ce9b-4baf-afa5-746457b5c484"/>
              </w:dropDownList>
            </w:sdtPr>
            <w:sdtEndPr/>
            <w:sdtContent>
              <w:r w:rsidR="0031789A">
                <w:rPr>
                  <w:rFonts w:eastAsia="바탕" w:hint="eastAsia"/>
                </w:rPr>
                <w:t>비쥬얼</w:t>
              </w:r>
              <w:r w:rsidR="0031789A">
                <w:rPr>
                  <w:rFonts w:eastAsia="바탕" w:hint="eastAsia"/>
                </w:rPr>
                <w:t xml:space="preserve"> </w:t>
              </w:r>
              <w:r w:rsidR="0031789A">
                <w:rPr>
                  <w:rFonts w:eastAsia="바탕" w:hint="eastAsia"/>
                </w:rPr>
                <w:t>시뮬레이션</w:t>
              </w:r>
              <w:r w:rsidR="0031789A">
                <w:rPr>
                  <w:rFonts w:eastAsia="바탕" w:hint="eastAsia"/>
                </w:rPr>
                <w:t xml:space="preserve"> </w:t>
              </w:r>
              <w:r w:rsidR="0031789A">
                <w:rPr>
                  <w:rFonts w:eastAsia="바탕" w:hint="eastAsia"/>
                </w:rPr>
                <w:t>연구실</w:t>
              </w:r>
            </w:sdtContent>
          </w:sdt>
        </w:p>
        <w:p w14:paraId="44262022" w14:textId="475BEF1C" w:rsidR="0067510C" w:rsidRDefault="00006E67">
          <w:pPr>
            <w:pStyle w:val="PadderBetweenControlandBody"/>
          </w:pPr>
        </w:p>
      </w:sdtContent>
    </w:sdt>
    <w:p w14:paraId="05ABA42D"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 xml:space="preserve">초원에 눈이 내리는 환경을 만드는 것이 이번 예제의 목표이다. </w:t>
      </w:r>
    </w:p>
    <w:p w14:paraId="24C61470"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이번 예제는 다음과 같은 순서로 진행할 것이다.</w:t>
      </w:r>
    </w:p>
    <w:p w14:paraId="5E0AC81B"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 </w:t>
      </w:r>
    </w:p>
    <w:p w14:paraId="5EAB8F38" w14:textId="77777777" w:rsidR="00C6486D" w:rsidRPr="00C6486D" w:rsidRDefault="00C6486D" w:rsidP="00C6486D">
      <w:pPr>
        <w:numPr>
          <w:ilvl w:val="0"/>
          <w:numId w:val="2"/>
        </w:numPr>
        <w:spacing w:after="0"/>
        <w:ind w:left="540"/>
        <w:textAlignment w:val="center"/>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필요한 js파일 연결하기.</w:t>
      </w:r>
    </w:p>
    <w:p w14:paraId="76A24842" w14:textId="77777777" w:rsidR="00C6486D" w:rsidRPr="00C6486D" w:rsidRDefault="00C6486D" w:rsidP="00C6486D">
      <w:pPr>
        <w:numPr>
          <w:ilvl w:val="0"/>
          <w:numId w:val="2"/>
        </w:numPr>
        <w:spacing w:after="0"/>
        <w:ind w:left="540"/>
        <w:textAlignment w:val="center"/>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Three.js의 기본적인 요소들 만들기.</w:t>
      </w:r>
    </w:p>
    <w:p w14:paraId="4ABB01EA" w14:textId="77777777" w:rsidR="00C6486D" w:rsidRPr="00C6486D" w:rsidRDefault="00C6486D" w:rsidP="00C6486D">
      <w:pPr>
        <w:numPr>
          <w:ilvl w:val="0"/>
          <w:numId w:val="2"/>
        </w:numPr>
        <w:spacing w:after="0"/>
        <w:ind w:left="540"/>
        <w:textAlignment w:val="center"/>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초원 지형 만들기.</w:t>
      </w:r>
    </w:p>
    <w:p w14:paraId="03454441" w14:textId="77777777" w:rsidR="00C6486D" w:rsidRPr="00C6486D" w:rsidRDefault="00C6486D" w:rsidP="00C6486D">
      <w:pPr>
        <w:numPr>
          <w:ilvl w:val="0"/>
          <w:numId w:val="2"/>
        </w:numPr>
        <w:spacing w:after="0"/>
        <w:ind w:left="540"/>
        <w:textAlignment w:val="center"/>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만들어진 초원 지형을 화면에서 확인하기.</w:t>
      </w:r>
    </w:p>
    <w:p w14:paraId="135827B7" w14:textId="77777777" w:rsidR="00C6486D" w:rsidRPr="00C6486D" w:rsidRDefault="00C6486D" w:rsidP="00C6486D">
      <w:pPr>
        <w:numPr>
          <w:ilvl w:val="0"/>
          <w:numId w:val="2"/>
        </w:numPr>
        <w:spacing w:after="0"/>
        <w:ind w:left="540"/>
        <w:textAlignment w:val="center"/>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눈을 표현할 파티클 시스템 설정하기.</w:t>
      </w:r>
    </w:p>
    <w:p w14:paraId="37F85081" w14:textId="77777777" w:rsidR="00C6486D" w:rsidRPr="00C6486D" w:rsidRDefault="00C6486D" w:rsidP="00C6486D">
      <w:pPr>
        <w:numPr>
          <w:ilvl w:val="0"/>
          <w:numId w:val="2"/>
        </w:numPr>
        <w:spacing w:after="0"/>
        <w:ind w:left="540"/>
        <w:textAlignment w:val="center"/>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눈을 초원 지형에 추가하기.</w:t>
      </w:r>
    </w:p>
    <w:p w14:paraId="4C35381C" w14:textId="77777777" w:rsidR="00C6486D" w:rsidRDefault="00C6486D" w:rsidP="00C6486D">
      <w:pPr>
        <w:numPr>
          <w:ilvl w:val="0"/>
          <w:numId w:val="2"/>
        </w:numPr>
        <w:spacing w:after="0"/>
        <w:ind w:left="540"/>
        <w:textAlignment w:val="center"/>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눈이 쌓이는 효과주기.</w:t>
      </w:r>
    </w:p>
    <w:p w14:paraId="30B65C72" w14:textId="77777777" w:rsidR="00C6486D" w:rsidRDefault="00C6486D" w:rsidP="00C6486D">
      <w:pPr>
        <w:spacing w:after="0"/>
        <w:textAlignment w:val="center"/>
        <w:rPr>
          <w:rFonts w:ascii="맑은 고딕" w:eastAsia="맑은 고딕" w:hAnsi="맑은 고딕" w:cs="굴림"/>
          <w:color w:val="000000"/>
          <w:sz w:val="20"/>
        </w:rPr>
      </w:pPr>
    </w:p>
    <w:p w14:paraId="5F0545D2" w14:textId="77777777" w:rsidR="00C6486D" w:rsidRDefault="00C6486D" w:rsidP="00C6486D">
      <w:pPr>
        <w:spacing w:after="0"/>
        <w:textAlignment w:val="center"/>
        <w:rPr>
          <w:rFonts w:ascii="맑은 고딕" w:eastAsia="맑은 고딕" w:hAnsi="맑은 고딕" w:cs="굴림"/>
          <w:color w:val="000000"/>
          <w:sz w:val="20"/>
        </w:rPr>
      </w:pPr>
    </w:p>
    <w:p w14:paraId="0A89B873" w14:textId="77777777" w:rsidR="001F755C" w:rsidRPr="00C6486D" w:rsidRDefault="001F755C" w:rsidP="001F755C">
      <w:pPr>
        <w:spacing w:after="0"/>
        <w:rPr>
          <w:rFonts w:ascii="맑은 고딕" w:eastAsia="맑은 고딕" w:hAnsi="맑은 고딕" w:cs="굴림"/>
          <w:color w:val="000000"/>
          <w:sz w:val="20"/>
        </w:rPr>
      </w:pPr>
      <w:r w:rsidRPr="00C6486D">
        <w:rPr>
          <w:rFonts w:ascii="맑은 고딕" w:eastAsia="맑은 고딕" w:hAnsi="맑은 고딕" w:cs="굴림" w:hint="eastAsia"/>
          <w:b/>
          <w:bCs/>
          <w:color w:val="000000"/>
          <w:sz w:val="20"/>
        </w:rPr>
        <w:t>Step 1. 필요한 js파일 연결하기</w:t>
      </w:r>
    </w:p>
    <w:p w14:paraId="1A55292A" w14:textId="77777777" w:rsidR="001F755C" w:rsidRPr="001F755C" w:rsidRDefault="001F755C" w:rsidP="00C6486D">
      <w:pPr>
        <w:spacing w:after="0"/>
        <w:textAlignment w:val="center"/>
        <w:rPr>
          <w:rFonts w:ascii="맑은 고딕" w:eastAsia="맑은 고딕" w:hAnsi="맑은 고딕" w:cs="굴림"/>
          <w:color w:val="000000"/>
          <w:sz w:val="20"/>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54"/>
        <w:gridCol w:w="8386"/>
      </w:tblGrid>
      <w:tr w:rsidR="0049409C" w:rsidRPr="00744E5F" w14:paraId="39115E7D" w14:textId="77777777" w:rsidTr="00B17656">
        <w:tc>
          <w:tcPr>
            <w:tcW w:w="9348" w:type="dxa"/>
            <w:gridSpan w:val="2"/>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tcPr>
          <w:p w14:paraId="3E40051F" w14:textId="74AB1870" w:rsidR="0049409C" w:rsidRPr="00744E5F" w:rsidRDefault="0049409C" w:rsidP="00744E5F">
            <w:pPr>
              <w:spacing w:after="0"/>
              <w:rPr>
                <w:rFonts w:ascii="Consolas" w:eastAsia="굴림" w:hAnsi="Consolas" w:cs="Consolas"/>
                <w:color w:val="010101"/>
                <w:sz w:val="20"/>
              </w:rPr>
            </w:pPr>
            <w:r>
              <w:rPr>
                <w:rFonts w:ascii="Consolas" w:eastAsia="굴림" w:hAnsi="Consolas" w:cs="Consolas" w:hint="eastAsia"/>
                <w:color w:val="010101"/>
                <w:sz w:val="20"/>
              </w:rPr>
              <w:t>&lt;</w:t>
            </w:r>
            <w:r>
              <w:rPr>
                <w:rFonts w:ascii="Consolas" w:eastAsia="굴림" w:hAnsi="Consolas" w:cs="Consolas"/>
                <w:color w:val="010101"/>
                <w:sz w:val="20"/>
              </w:rPr>
              <w:t>code1&gt;</w:t>
            </w:r>
          </w:p>
        </w:tc>
      </w:tr>
      <w:tr w:rsidR="00744E5F" w:rsidRPr="00744E5F" w14:paraId="2569A858" w14:textId="77777777" w:rsidTr="0049409C">
        <w:tc>
          <w:tcPr>
            <w:tcW w:w="960" w:type="dxa"/>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hideMark/>
          </w:tcPr>
          <w:p w14:paraId="6809179D"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w:t>
            </w:r>
          </w:p>
          <w:p w14:paraId="3FDBD7F9"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2</w:t>
            </w:r>
          </w:p>
          <w:p w14:paraId="6FF9418C"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3</w:t>
            </w:r>
          </w:p>
          <w:p w14:paraId="48548CBF"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4</w:t>
            </w:r>
          </w:p>
          <w:p w14:paraId="6EA86303"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5</w:t>
            </w:r>
          </w:p>
          <w:p w14:paraId="4CEB4BF2"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6</w:t>
            </w:r>
          </w:p>
          <w:p w14:paraId="79CD6571"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7</w:t>
            </w:r>
          </w:p>
          <w:p w14:paraId="57B99AC8"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8</w:t>
            </w:r>
          </w:p>
          <w:p w14:paraId="0673D8E1"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9</w:t>
            </w:r>
          </w:p>
          <w:p w14:paraId="2553EAA2"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10</w:t>
            </w:r>
          </w:p>
          <w:p w14:paraId="1F5D19DA"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11</w:t>
            </w:r>
          </w:p>
          <w:p w14:paraId="51B5813B"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12</w:t>
            </w:r>
          </w:p>
          <w:p w14:paraId="3B2BA7C0"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13</w:t>
            </w:r>
          </w:p>
          <w:p w14:paraId="14CF3922"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14</w:t>
            </w:r>
          </w:p>
          <w:p w14:paraId="6CCF92A8"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15</w:t>
            </w:r>
          </w:p>
        </w:tc>
        <w:tc>
          <w:tcPr>
            <w:tcW w:w="8388" w:type="dxa"/>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hideMark/>
          </w:tcPr>
          <w:p w14:paraId="723A37E8"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!DOCTYPE</w:t>
            </w:r>
            <w:r w:rsidRPr="00744E5F">
              <w:rPr>
                <w:rFonts w:ascii="Consolas" w:eastAsia="굴림" w:hAnsi="Consolas" w:cs="Consolas"/>
                <w:sz w:val="20"/>
              </w:rPr>
              <w:t> </w:t>
            </w:r>
            <w:r w:rsidRPr="00744E5F">
              <w:rPr>
                <w:rFonts w:ascii="Consolas" w:eastAsia="굴림" w:hAnsi="Consolas" w:cs="Consolas"/>
                <w:color w:val="0A9989"/>
                <w:sz w:val="20"/>
              </w:rPr>
              <w:t>html</w:t>
            </w:r>
            <w:r w:rsidRPr="00744E5F">
              <w:rPr>
                <w:rFonts w:ascii="Consolas" w:eastAsia="굴림" w:hAnsi="Consolas" w:cs="Consolas"/>
                <w:color w:val="010101"/>
                <w:sz w:val="20"/>
              </w:rPr>
              <w:t>&gt;</w:t>
            </w:r>
          </w:p>
          <w:p w14:paraId="3E7FA94E"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html</w:t>
            </w:r>
            <w:r w:rsidRPr="00744E5F">
              <w:rPr>
                <w:rFonts w:ascii="Consolas" w:eastAsia="굴림" w:hAnsi="Consolas" w:cs="Consolas"/>
                <w:sz w:val="20"/>
              </w:rPr>
              <w:t> </w:t>
            </w:r>
            <w:r w:rsidRPr="00744E5F">
              <w:rPr>
                <w:rFonts w:ascii="Consolas" w:eastAsia="굴림" w:hAnsi="Consolas" w:cs="Consolas"/>
                <w:color w:val="0A9989"/>
                <w:sz w:val="20"/>
              </w:rPr>
              <w:t>lang</w:t>
            </w:r>
            <w:r w:rsidRPr="00744E5F">
              <w:rPr>
                <w:rFonts w:ascii="Consolas" w:eastAsia="굴림" w:hAnsi="Consolas" w:cs="Consolas"/>
                <w:sz w:val="20"/>
              </w:rPr>
              <w:t>=</w:t>
            </w:r>
            <w:r w:rsidRPr="00744E5F">
              <w:rPr>
                <w:rFonts w:ascii="Consolas" w:eastAsia="굴림" w:hAnsi="Consolas" w:cs="Consolas"/>
                <w:color w:val="DF5000"/>
                <w:sz w:val="20"/>
              </w:rPr>
              <w:t>"en"</w:t>
            </w:r>
            <w:r w:rsidRPr="00744E5F">
              <w:rPr>
                <w:rFonts w:ascii="Consolas" w:eastAsia="굴림" w:hAnsi="Consolas" w:cs="Consolas"/>
                <w:color w:val="010101"/>
                <w:sz w:val="20"/>
              </w:rPr>
              <w:t>&gt;</w:t>
            </w:r>
          </w:p>
          <w:p w14:paraId="428EF013"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head</w:t>
            </w:r>
            <w:r w:rsidRPr="00744E5F">
              <w:rPr>
                <w:rFonts w:ascii="Consolas" w:eastAsia="굴림" w:hAnsi="Consolas" w:cs="Consolas"/>
                <w:color w:val="010101"/>
                <w:sz w:val="20"/>
              </w:rPr>
              <w:t>&gt;</w:t>
            </w:r>
          </w:p>
          <w:p w14:paraId="009CE179"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r w:rsidRPr="00744E5F">
              <w:rPr>
                <w:rFonts w:ascii="Consolas" w:eastAsia="굴림" w:hAnsi="Consolas" w:cs="Consolas"/>
                <w:color w:val="010101"/>
                <w:sz w:val="20"/>
              </w:rPr>
              <w:t>&lt;</w:t>
            </w:r>
            <w:r w:rsidRPr="00744E5F">
              <w:rPr>
                <w:rFonts w:ascii="Consolas" w:eastAsia="굴림" w:hAnsi="Consolas" w:cs="Consolas"/>
                <w:color w:val="066DE2"/>
                <w:sz w:val="20"/>
              </w:rPr>
              <w:t>meta</w:t>
            </w:r>
            <w:r w:rsidRPr="00744E5F">
              <w:rPr>
                <w:rFonts w:ascii="Consolas" w:eastAsia="굴림" w:hAnsi="Consolas" w:cs="Consolas"/>
                <w:sz w:val="20"/>
              </w:rPr>
              <w:t> </w:t>
            </w:r>
            <w:r w:rsidRPr="00744E5F">
              <w:rPr>
                <w:rFonts w:ascii="Consolas" w:eastAsia="굴림" w:hAnsi="Consolas" w:cs="Consolas"/>
                <w:color w:val="0A9989"/>
                <w:sz w:val="20"/>
              </w:rPr>
              <w:t>charset</w:t>
            </w:r>
            <w:r w:rsidRPr="00744E5F">
              <w:rPr>
                <w:rFonts w:ascii="Consolas" w:eastAsia="굴림" w:hAnsi="Consolas" w:cs="Consolas"/>
                <w:sz w:val="20"/>
              </w:rPr>
              <w:t>=</w:t>
            </w:r>
            <w:r w:rsidRPr="00744E5F">
              <w:rPr>
                <w:rFonts w:ascii="Consolas" w:eastAsia="굴림" w:hAnsi="Consolas" w:cs="Consolas"/>
                <w:color w:val="DF5000"/>
                <w:sz w:val="20"/>
              </w:rPr>
              <w:t>"UTF-8"</w:t>
            </w:r>
            <w:r w:rsidRPr="00744E5F">
              <w:rPr>
                <w:rFonts w:ascii="Consolas" w:eastAsia="굴림" w:hAnsi="Consolas" w:cs="Consolas"/>
                <w:color w:val="010101"/>
                <w:sz w:val="20"/>
              </w:rPr>
              <w:t>&gt;</w:t>
            </w:r>
          </w:p>
          <w:p w14:paraId="1D8286E5"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r w:rsidRPr="00744E5F">
              <w:rPr>
                <w:rFonts w:ascii="Consolas" w:eastAsia="굴림" w:hAnsi="Consolas" w:cs="Consolas"/>
                <w:color w:val="010101"/>
                <w:sz w:val="20"/>
              </w:rPr>
              <w:t>&lt;</w:t>
            </w:r>
            <w:r w:rsidRPr="00744E5F">
              <w:rPr>
                <w:rFonts w:ascii="Consolas" w:eastAsia="굴림" w:hAnsi="Consolas" w:cs="Consolas"/>
                <w:color w:val="066DE2"/>
                <w:sz w:val="20"/>
              </w:rPr>
              <w:t>title</w:t>
            </w:r>
            <w:r w:rsidRPr="00744E5F">
              <w:rPr>
                <w:rFonts w:ascii="Consolas" w:eastAsia="굴림" w:hAnsi="Consolas" w:cs="Consolas"/>
                <w:color w:val="010101"/>
                <w:sz w:val="20"/>
              </w:rPr>
              <w:t>&gt;</w:t>
            </w:r>
            <w:r w:rsidRPr="00744E5F">
              <w:rPr>
                <w:rFonts w:ascii="Consolas" w:eastAsia="굴림" w:hAnsi="Consolas" w:cs="Consolas"/>
                <w:sz w:val="20"/>
              </w:rPr>
              <w:t>falling snow</w:t>
            </w:r>
            <w:r w:rsidRPr="00744E5F">
              <w:rPr>
                <w:rFonts w:ascii="Consolas" w:eastAsia="굴림" w:hAnsi="Consolas" w:cs="Consolas"/>
                <w:color w:val="010101"/>
                <w:sz w:val="20"/>
              </w:rPr>
              <w:t>&lt;/</w:t>
            </w:r>
            <w:r w:rsidRPr="00744E5F">
              <w:rPr>
                <w:rFonts w:ascii="Consolas" w:eastAsia="굴림" w:hAnsi="Consolas" w:cs="Consolas"/>
                <w:color w:val="066DE2"/>
                <w:sz w:val="20"/>
              </w:rPr>
              <w:t>title</w:t>
            </w:r>
            <w:r w:rsidRPr="00744E5F">
              <w:rPr>
                <w:rFonts w:ascii="Consolas" w:eastAsia="굴림" w:hAnsi="Consolas" w:cs="Consolas"/>
                <w:color w:val="010101"/>
                <w:sz w:val="20"/>
              </w:rPr>
              <w:t>&gt;</w:t>
            </w:r>
          </w:p>
          <w:p w14:paraId="337DD1EA"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head</w:t>
            </w:r>
            <w:r w:rsidRPr="00744E5F">
              <w:rPr>
                <w:rFonts w:ascii="Consolas" w:eastAsia="굴림" w:hAnsi="Consolas" w:cs="Consolas"/>
                <w:color w:val="010101"/>
                <w:sz w:val="20"/>
              </w:rPr>
              <w:t>&gt;</w:t>
            </w:r>
          </w:p>
          <w:p w14:paraId="7CEAD15D"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body</w:t>
            </w:r>
            <w:r w:rsidRPr="00744E5F">
              <w:rPr>
                <w:rFonts w:ascii="Consolas" w:eastAsia="굴림" w:hAnsi="Consolas" w:cs="Consolas"/>
                <w:color w:val="010101"/>
                <w:sz w:val="20"/>
              </w:rPr>
              <w:t>&gt;</w:t>
            </w:r>
          </w:p>
          <w:p w14:paraId="576ECCB1"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p>
          <w:p w14:paraId="50AF73BF"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script</w:t>
            </w:r>
            <w:r w:rsidRPr="00744E5F">
              <w:rPr>
                <w:rFonts w:ascii="Consolas" w:eastAsia="굴림" w:hAnsi="Consolas" w:cs="Consolas"/>
                <w:sz w:val="20"/>
              </w:rPr>
              <w:t> </w:t>
            </w:r>
            <w:r w:rsidRPr="00744E5F">
              <w:rPr>
                <w:rFonts w:ascii="Consolas" w:eastAsia="굴림" w:hAnsi="Consolas" w:cs="Consolas"/>
                <w:color w:val="0A9989"/>
                <w:sz w:val="20"/>
              </w:rPr>
              <w:t>src</w:t>
            </w:r>
            <w:r w:rsidRPr="00744E5F">
              <w:rPr>
                <w:rFonts w:ascii="Consolas" w:eastAsia="굴림" w:hAnsi="Consolas" w:cs="Consolas"/>
                <w:sz w:val="20"/>
              </w:rPr>
              <w:t>=</w:t>
            </w:r>
            <w:r w:rsidRPr="00744E5F">
              <w:rPr>
                <w:rFonts w:ascii="Consolas" w:eastAsia="굴림" w:hAnsi="Consolas" w:cs="Consolas"/>
                <w:color w:val="DF5000"/>
                <w:sz w:val="20"/>
              </w:rPr>
              <w:t>"./lib/three/build/three.min.js"</w:t>
            </w:r>
            <w:r w:rsidRPr="00744E5F">
              <w:rPr>
                <w:rFonts w:ascii="Consolas" w:eastAsia="굴림" w:hAnsi="Consolas" w:cs="Consolas"/>
                <w:color w:val="010101"/>
                <w:sz w:val="20"/>
              </w:rPr>
              <w:t>&gt;&lt;/</w:t>
            </w:r>
            <w:r w:rsidRPr="00744E5F">
              <w:rPr>
                <w:rFonts w:ascii="Consolas" w:eastAsia="굴림" w:hAnsi="Consolas" w:cs="Consolas"/>
                <w:color w:val="066DE2"/>
                <w:sz w:val="20"/>
              </w:rPr>
              <w:t>script</w:t>
            </w:r>
            <w:r w:rsidRPr="00744E5F">
              <w:rPr>
                <w:rFonts w:ascii="Consolas" w:eastAsia="굴림" w:hAnsi="Consolas" w:cs="Consolas"/>
                <w:color w:val="010101"/>
                <w:sz w:val="20"/>
              </w:rPr>
              <w:t>&gt;</w:t>
            </w:r>
          </w:p>
          <w:p w14:paraId="75F8513B"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script</w:t>
            </w:r>
            <w:r w:rsidRPr="00744E5F">
              <w:rPr>
                <w:rFonts w:ascii="Consolas" w:eastAsia="굴림" w:hAnsi="Consolas" w:cs="Consolas"/>
                <w:sz w:val="20"/>
              </w:rPr>
              <w:t> </w:t>
            </w:r>
            <w:r w:rsidRPr="00744E5F">
              <w:rPr>
                <w:rFonts w:ascii="Consolas" w:eastAsia="굴림" w:hAnsi="Consolas" w:cs="Consolas"/>
                <w:color w:val="0A9989"/>
                <w:sz w:val="20"/>
              </w:rPr>
              <w:t>src</w:t>
            </w:r>
            <w:r w:rsidRPr="00744E5F">
              <w:rPr>
                <w:rFonts w:ascii="Consolas" w:eastAsia="굴림" w:hAnsi="Consolas" w:cs="Consolas"/>
                <w:sz w:val="20"/>
              </w:rPr>
              <w:t>=</w:t>
            </w:r>
            <w:r w:rsidRPr="00744E5F">
              <w:rPr>
                <w:rFonts w:ascii="Consolas" w:eastAsia="굴림" w:hAnsi="Consolas" w:cs="Consolas"/>
                <w:color w:val="DF5000"/>
                <w:sz w:val="20"/>
              </w:rPr>
              <w:t>"./lib/three/examples/js/controls/OrbitControls.js"</w:t>
            </w:r>
            <w:r w:rsidRPr="00744E5F">
              <w:rPr>
                <w:rFonts w:ascii="Consolas" w:eastAsia="굴림" w:hAnsi="Consolas" w:cs="Consolas"/>
                <w:color w:val="010101"/>
                <w:sz w:val="20"/>
              </w:rPr>
              <w:t>&gt;&lt;/</w:t>
            </w:r>
            <w:r w:rsidRPr="00744E5F">
              <w:rPr>
                <w:rFonts w:ascii="Consolas" w:eastAsia="굴림" w:hAnsi="Consolas" w:cs="Consolas"/>
                <w:color w:val="066DE2"/>
                <w:sz w:val="20"/>
              </w:rPr>
              <w:t>script</w:t>
            </w:r>
            <w:r w:rsidRPr="00744E5F">
              <w:rPr>
                <w:rFonts w:ascii="Consolas" w:eastAsia="굴림" w:hAnsi="Consolas" w:cs="Consolas"/>
                <w:color w:val="010101"/>
                <w:sz w:val="20"/>
              </w:rPr>
              <w:t>&gt;</w:t>
            </w:r>
          </w:p>
          <w:p w14:paraId="52514562"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script</w:t>
            </w:r>
            <w:r w:rsidRPr="00744E5F">
              <w:rPr>
                <w:rFonts w:ascii="Consolas" w:eastAsia="굴림" w:hAnsi="Consolas" w:cs="Consolas"/>
                <w:sz w:val="20"/>
              </w:rPr>
              <w:t> </w:t>
            </w:r>
            <w:r w:rsidRPr="00744E5F">
              <w:rPr>
                <w:rFonts w:ascii="Consolas" w:eastAsia="굴림" w:hAnsi="Consolas" w:cs="Consolas"/>
                <w:color w:val="0A9989"/>
                <w:sz w:val="20"/>
              </w:rPr>
              <w:t>src</w:t>
            </w:r>
            <w:r w:rsidRPr="00744E5F">
              <w:rPr>
                <w:rFonts w:ascii="Consolas" w:eastAsia="굴림" w:hAnsi="Consolas" w:cs="Consolas"/>
                <w:sz w:val="20"/>
              </w:rPr>
              <w:t>=</w:t>
            </w:r>
            <w:r w:rsidRPr="00744E5F">
              <w:rPr>
                <w:rFonts w:ascii="Consolas" w:eastAsia="굴림" w:hAnsi="Consolas" w:cs="Consolas"/>
                <w:color w:val="DF5000"/>
                <w:sz w:val="20"/>
              </w:rPr>
              <w:t>"./ParticleSystem.js"</w:t>
            </w:r>
            <w:r w:rsidRPr="00744E5F">
              <w:rPr>
                <w:rFonts w:ascii="Consolas" w:eastAsia="굴림" w:hAnsi="Consolas" w:cs="Consolas"/>
                <w:color w:val="010101"/>
                <w:sz w:val="20"/>
              </w:rPr>
              <w:t>&gt;&lt;/</w:t>
            </w:r>
            <w:r w:rsidRPr="00744E5F">
              <w:rPr>
                <w:rFonts w:ascii="Consolas" w:eastAsia="굴림" w:hAnsi="Consolas" w:cs="Consolas"/>
                <w:color w:val="066DE2"/>
                <w:sz w:val="20"/>
              </w:rPr>
              <w:t>script</w:t>
            </w:r>
            <w:r w:rsidRPr="00744E5F">
              <w:rPr>
                <w:rFonts w:ascii="Consolas" w:eastAsia="굴림" w:hAnsi="Consolas" w:cs="Consolas"/>
                <w:color w:val="010101"/>
                <w:sz w:val="20"/>
              </w:rPr>
              <w:t>&gt;</w:t>
            </w:r>
          </w:p>
          <w:p w14:paraId="12DFB1AC"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script</w:t>
            </w:r>
            <w:r w:rsidRPr="00744E5F">
              <w:rPr>
                <w:rFonts w:ascii="Consolas" w:eastAsia="굴림" w:hAnsi="Consolas" w:cs="Consolas"/>
                <w:sz w:val="20"/>
              </w:rPr>
              <w:t> </w:t>
            </w:r>
            <w:r w:rsidRPr="00744E5F">
              <w:rPr>
                <w:rFonts w:ascii="Consolas" w:eastAsia="굴림" w:hAnsi="Consolas" w:cs="Consolas"/>
                <w:color w:val="0A9989"/>
                <w:sz w:val="20"/>
              </w:rPr>
              <w:t>src</w:t>
            </w:r>
            <w:r w:rsidRPr="00744E5F">
              <w:rPr>
                <w:rFonts w:ascii="Consolas" w:eastAsia="굴림" w:hAnsi="Consolas" w:cs="Consolas"/>
                <w:sz w:val="20"/>
              </w:rPr>
              <w:t>=</w:t>
            </w:r>
            <w:r w:rsidRPr="00744E5F">
              <w:rPr>
                <w:rFonts w:ascii="Consolas" w:eastAsia="굴림" w:hAnsi="Consolas" w:cs="Consolas"/>
                <w:color w:val="DF5000"/>
                <w:sz w:val="20"/>
              </w:rPr>
              <w:t>"./paticleParameter.js"</w:t>
            </w:r>
            <w:r w:rsidRPr="00744E5F">
              <w:rPr>
                <w:rFonts w:ascii="Consolas" w:eastAsia="굴림" w:hAnsi="Consolas" w:cs="Consolas"/>
                <w:color w:val="010101"/>
                <w:sz w:val="20"/>
              </w:rPr>
              <w:t>&gt;&lt;/</w:t>
            </w:r>
            <w:r w:rsidRPr="00744E5F">
              <w:rPr>
                <w:rFonts w:ascii="Consolas" w:eastAsia="굴림" w:hAnsi="Consolas" w:cs="Consolas"/>
                <w:color w:val="066DE2"/>
                <w:sz w:val="20"/>
              </w:rPr>
              <w:t>script</w:t>
            </w:r>
            <w:r w:rsidRPr="00744E5F">
              <w:rPr>
                <w:rFonts w:ascii="Consolas" w:eastAsia="굴림" w:hAnsi="Consolas" w:cs="Consolas"/>
                <w:color w:val="010101"/>
                <w:sz w:val="20"/>
              </w:rPr>
              <w:t>&gt;</w:t>
            </w:r>
          </w:p>
          <w:p w14:paraId="2AAFCAA2"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script</w:t>
            </w:r>
            <w:r w:rsidRPr="00744E5F">
              <w:rPr>
                <w:rFonts w:ascii="Consolas" w:eastAsia="굴림" w:hAnsi="Consolas" w:cs="Consolas"/>
                <w:sz w:val="20"/>
              </w:rPr>
              <w:t> </w:t>
            </w:r>
            <w:r w:rsidRPr="00744E5F">
              <w:rPr>
                <w:rFonts w:ascii="Consolas" w:eastAsia="굴림" w:hAnsi="Consolas" w:cs="Consolas"/>
                <w:color w:val="0A9989"/>
                <w:sz w:val="20"/>
              </w:rPr>
              <w:t>src</w:t>
            </w:r>
            <w:r w:rsidRPr="00744E5F">
              <w:rPr>
                <w:rFonts w:ascii="Consolas" w:eastAsia="굴림" w:hAnsi="Consolas" w:cs="Consolas"/>
                <w:sz w:val="20"/>
              </w:rPr>
              <w:t>=</w:t>
            </w:r>
            <w:r w:rsidRPr="00744E5F">
              <w:rPr>
                <w:rFonts w:ascii="Consolas" w:eastAsia="굴림" w:hAnsi="Consolas" w:cs="Consolas"/>
                <w:color w:val="DF5000"/>
                <w:sz w:val="20"/>
              </w:rPr>
              <w:t>"./AdditiveTerrain.js"</w:t>
            </w:r>
            <w:r w:rsidRPr="00744E5F">
              <w:rPr>
                <w:rFonts w:ascii="Consolas" w:eastAsia="굴림" w:hAnsi="Consolas" w:cs="Consolas"/>
                <w:color w:val="010101"/>
                <w:sz w:val="20"/>
              </w:rPr>
              <w:t>&gt;&lt;/</w:t>
            </w:r>
            <w:r w:rsidRPr="00744E5F">
              <w:rPr>
                <w:rFonts w:ascii="Consolas" w:eastAsia="굴림" w:hAnsi="Consolas" w:cs="Consolas"/>
                <w:color w:val="066DE2"/>
                <w:sz w:val="20"/>
              </w:rPr>
              <w:t>script</w:t>
            </w:r>
            <w:r w:rsidRPr="00744E5F">
              <w:rPr>
                <w:rFonts w:ascii="Consolas" w:eastAsia="굴림" w:hAnsi="Consolas" w:cs="Consolas"/>
                <w:color w:val="010101"/>
                <w:sz w:val="20"/>
              </w:rPr>
              <w:t>&gt;</w:t>
            </w:r>
          </w:p>
          <w:p w14:paraId="34FD76B4"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body</w:t>
            </w:r>
            <w:r w:rsidRPr="00744E5F">
              <w:rPr>
                <w:rFonts w:ascii="Consolas" w:eastAsia="굴림" w:hAnsi="Consolas" w:cs="Consolas"/>
                <w:color w:val="010101"/>
                <w:sz w:val="20"/>
              </w:rPr>
              <w:t>&gt;</w:t>
            </w:r>
          </w:p>
          <w:p w14:paraId="7ABFA6A9"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html</w:t>
            </w:r>
            <w:r w:rsidRPr="00744E5F">
              <w:rPr>
                <w:rFonts w:ascii="Consolas" w:eastAsia="굴림" w:hAnsi="Consolas" w:cs="Consolas"/>
                <w:color w:val="010101"/>
                <w:sz w:val="20"/>
              </w:rPr>
              <w:t>&gt;</w:t>
            </w:r>
          </w:p>
        </w:tc>
      </w:tr>
    </w:tbl>
    <w:p w14:paraId="42C134D7" w14:textId="77777777" w:rsidR="006333C7" w:rsidRPr="00C6486D" w:rsidRDefault="006333C7" w:rsidP="00C6486D">
      <w:pPr>
        <w:spacing w:after="0"/>
        <w:rPr>
          <w:rFonts w:ascii="맑은 고딕" w:eastAsia="맑은 고딕" w:hAnsi="맑은 고딕" w:cs="굴림"/>
          <w:color w:val="000000"/>
          <w:sz w:val="20"/>
        </w:rPr>
      </w:pPr>
    </w:p>
    <w:p w14:paraId="02DA53DE" w14:textId="77777777" w:rsid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 xml:space="preserve">초원에 눈을 내리게 하기 위해서 필요한 js파일은 &lt;코드 1&gt;의 9째 줄에서 13번째 줄에 나타나 있는 5가지 이다. </w:t>
      </w:r>
    </w:p>
    <w:p w14:paraId="0CD01503"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이번에 사용할 다양한 함수들은 다섯 개의 js파일에서 정의하고 있기 때문에 스크립트 태그로 연결을 해 주는 것 만으로 더 쉽게 코드를 작성할 수 있게 한다.</w:t>
      </w:r>
    </w:p>
    <w:p w14:paraId="25C2D1C3" w14:textId="77777777" w:rsidR="00C6486D" w:rsidRDefault="00C6486D"/>
    <w:p w14:paraId="55779E2E" w14:textId="77777777" w:rsidR="00C6486D" w:rsidRDefault="00C6486D"/>
    <w:p w14:paraId="3D81F874" w14:textId="77777777" w:rsidR="00C6486D" w:rsidRDefault="00C6486D" w:rsidP="00C6486D">
      <w:pPr>
        <w:spacing w:after="0"/>
        <w:rPr>
          <w:rFonts w:ascii="맑은 고딕" w:eastAsia="맑은 고딕" w:hAnsi="맑은 고딕" w:cs="굴림"/>
          <w:b/>
          <w:bCs/>
          <w:color w:val="000000"/>
          <w:sz w:val="20"/>
        </w:rPr>
      </w:pPr>
      <w:r w:rsidRPr="00C6486D">
        <w:rPr>
          <w:rFonts w:ascii="맑은 고딕" w:eastAsia="맑은 고딕" w:hAnsi="맑은 고딕" w:cs="굴림" w:hint="eastAsia"/>
          <w:b/>
          <w:bCs/>
          <w:color w:val="000000"/>
          <w:sz w:val="20"/>
        </w:rPr>
        <w:t>Step 2. Three.js의 기본적인 요소들 만들기</w:t>
      </w:r>
    </w:p>
    <w:p w14:paraId="1F4E845E" w14:textId="47C2EA55" w:rsidR="00744E5F" w:rsidRDefault="00744E5F" w:rsidP="00C6486D">
      <w:pPr>
        <w:spacing w:after="0"/>
        <w:rPr>
          <w:rFonts w:ascii="맑은 고딕" w:eastAsia="맑은 고딕" w:hAnsi="맑은 고딕" w:cs="굴림"/>
          <w:color w:val="000000"/>
          <w:sz w:val="20"/>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92"/>
        <w:gridCol w:w="9048"/>
      </w:tblGrid>
      <w:tr w:rsidR="0049409C" w:rsidRPr="00744E5F" w14:paraId="272CB207" w14:textId="77777777" w:rsidTr="00B17656">
        <w:tc>
          <w:tcPr>
            <w:tcW w:w="12804" w:type="dxa"/>
            <w:gridSpan w:val="2"/>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tcPr>
          <w:p w14:paraId="3FB894AE" w14:textId="6D7244ED" w:rsidR="0049409C" w:rsidRPr="00744E5F" w:rsidRDefault="0049409C" w:rsidP="00744E5F">
            <w:pPr>
              <w:spacing w:after="0"/>
              <w:rPr>
                <w:rFonts w:ascii="Consolas" w:eastAsia="굴림" w:hAnsi="Consolas" w:cs="Consolas"/>
                <w:color w:val="010101"/>
                <w:sz w:val="20"/>
              </w:rPr>
            </w:pPr>
            <w:r>
              <w:rPr>
                <w:rFonts w:ascii="Consolas" w:eastAsia="굴림" w:hAnsi="Consolas" w:cs="Consolas" w:hint="eastAsia"/>
                <w:color w:val="010101"/>
                <w:sz w:val="20"/>
              </w:rPr>
              <w:t>&lt;</w:t>
            </w:r>
            <w:r>
              <w:rPr>
                <w:rFonts w:ascii="Consolas" w:eastAsia="굴림" w:hAnsi="Consolas" w:cs="Consolas"/>
                <w:color w:val="010101"/>
                <w:sz w:val="20"/>
              </w:rPr>
              <w:t>code2&gt;</w:t>
            </w:r>
          </w:p>
        </w:tc>
      </w:tr>
      <w:tr w:rsidR="00744E5F" w:rsidRPr="00744E5F" w14:paraId="3A28BC0C" w14:textId="77777777" w:rsidTr="0049409C">
        <w:tc>
          <w:tcPr>
            <w:tcW w:w="960" w:type="dxa"/>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hideMark/>
          </w:tcPr>
          <w:p w14:paraId="2238CECA"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w:t>
            </w:r>
          </w:p>
          <w:p w14:paraId="7861CE2E"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2</w:t>
            </w:r>
          </w:p>
          <w:p w14:paraId="5B2FC0C2"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3</w:t>
            </w:r>
          </w:p>
          <w:p w14:paraId="5202AAAB"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4</w:t>
            </w:r>
          </w:p>
          <w:p w14:paraId="4B5A33F1"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5</w:t>
            </w:r>
          </w:p>
          <w:p w14:paraId="5E878BE0"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6</w:t>
            </w:r>
          </w:p>
          <w:p w14:paraId="110DFCB9"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7</w:t>
            </w:r>
          </w:p>
          <w:p w14:paraId="60A511B5"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8</w:t>
            </w:r>
          </w:p>
          <w:p w14:paraId="37A5380D"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9</w:t>
            </w:r>
          </w:p>
          <w:p w14:paraId="586428C2"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10</w:t>
            </w:r>
          </w:p>
          <w:p w14:paraId="157C72BF"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11</w:t>
            </w:r>
          </w:p>
          <w:p w14:paraId="624ABBD0"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12</w:t>
            </w:r>
          </w:p>
          <w:p w14:paraId="6813FDC4"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13</w:t>
            </w:r>
          </w:p>
          <w:p w14:paraId="61FB34EC"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14</w:t>
            </w:r>
          </w:p>
          <w:p w14:paraId="7D2A3113"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15</w:t>
            </w:r>
          </w:p>
          <w:p w14:paraId="56A9A2F5"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16</w:t>
            </w:r>
          </w:p>
          <w:p w14:paraId="44DD70FD"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17</w:t>
            </w:r>
          </w:p>
          <w:p w14:paraId="7E446788"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18</w:t>
            </w:r>
          </w:p>
          <w:p w14:paraId="2144D381"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19</w:t>
            </w:r>
          </w:p>
          <w:p w14:paraId="6872C285"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20</w:t>
            </w:r>
          </w:p>
          <w:p w14:paraId="159D4D2C"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21</w:t>
            </w:r>
          </w:p>
          <w:p w14:paraId="4EA65731"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22</w:t>
            </w:r>
          </w:p>
          <w:p w14:paraId="5E6BD435"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23</w:t>
            </w:r>
          </w:p>
          <w:p w14:paraId="69B8D430"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24</w:t>
            </w:r>
          </w:p>
          <w:p w14:paraId="72B11498"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25</w:t>
            </w:r>
          </w:p>
          <w:p w14:paraId="0E6FFF49"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26</w:t>
            </w:r>
          </w:p>
          <w:p w14:paraId="79A154EE"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27</w:t>
            </w:r>
          </w:p>
          <w:p w14:paraId="3D441E41"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28</w:t>
            </w:r>
          </w:p>
          <w:p w14:paraId="79497DC0"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29</w:t>
            </w:r>
          </w:p>
          <w:p w14:paraId="136A1C4C"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30</w:t>
            </w:r>
          </w:p>
          <w:p w14:paraId="68CC58AA"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31</w:t>
            </w:r>
          </w:p>
          <w:p w14:paraId="02724F6C"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32</w:t>
            </w:r>
          </w:p>
          <w:p w14:paraId="765D97A8"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33</w:t>
            </w:r>
          </w:p>
          <w:p w14:paraId="7F8FF56D"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34</w:t>
            </w:r>
          </w:p>
          <w:p w14:paraId="50C74F02"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35</w:t>
            </w:r>
          </w:p>
          <w:p w14:paraId="092ED5AC"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36</w:t>
            </w:r>
          </w:p>
          <w:p w14:paraId="64C7E812"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37</w:t>
            </w:r>
          </w:p>
          <w:p w14:paraId="641EEA68"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38</w:t>
            </w:r>
          </w:p>
          <w:p w14:paraId="111378E4"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39</w:t>
            </w:r>
          </w:p>
          <w:p w14:paraId="331185E4"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40</w:t>
            </w:r>
          </w:p>
          <w:p w14:paraId="424A451C"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41</w:t>
            </w:r>
          </w:p>
          <w:p w14:paraId="364A0F60"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42</w:t>
            </w:r>
          </w:p>
          <w:p w14:paraId="523CA54C"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43</w:t>
            </w:r>
          </w:p>
          <w:p w14:paraId="7B9E4320"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44</w:t>
            </w:r>
          </w:p>
          <w:p w14:paraId="01821FC2"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45</w:t>
            </w:r>
          </w:p>
          <w:p w14:paraId="78091623"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46</w:t>
            </w:r>
          </w:p>
          <w:p w14:paraId="0FA3338E"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47</w:t>
            </w:r>
          </w:p>
          <w:p w14:paraId="02FD90C0"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48</w:t>
            </w:r>
          </w:p>
        </w:tc>
        <w:tc>
          <w:tcPr>
            <w:tcW w:w="11844" w:type="dxa"/>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hideMark/>
          </w:tcPr>
          <w:p w14:paraId="54A6D823"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!DOCTYPE</w:t>
            </w:r>
            <w:r w:rsidRPr="00744E5F">
              <w:rPr>
                <w:rFonts w:ascii="Consolas" w:eastAsia="굴림" w:hAnsi="Consolas" w:cs="Consolas"/>
                <w:sz w:val="20"/>
              </w:rPr>
              <w:t> </w:t>
            </w:r>
            <w:r w:rsidRPr="00744E5F">
              <w:rPr>
                <w:rFonts w:ascii="Consolas" w:eastAsia="굴림" w:hAnsi="Consolas" w:cs="Consolas"/>
                <w:color w:val="0A9989"/>
                <w:sz w:val="20"/>
              </w:rPr>
              <w:t>html</w:t>
            </w:r>
            <w:r w:rsidRPr="00744E5F">
              <w:rPr>
                <w:rFonts w:ascii="Consolas" w:eastAsia="굴림" w:hAnsi="Consolas" w:cs="Consolas"/>
                <w:color w:val="010101"/>
                <w:sz w:val="20"/>
              </w:rPr>
              <w:t>&gt;</w:t>
            </w:r>
          </w:p>
          <w:p w14:paraId="1FBE8E03"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html</w:t>
            </w:r>
            <w:r w:rsidRPr="00744E5F">
              <w:rPr>
                <w:rFonts w:ascii="Consolas" w:eastAsia="굴림" w:hAnsi="Consolas" w:cs="Consolas"/>
                <w:sz w:val="20"/>
              </w:rPr>
              <w:t> </w:t>
            </w:r>
            <w:r w:rsidRPr="00744E5F">
              <w:rPr>
                <w:rFonts w:ascii="Consolas" w:eastAsia="굴림" w:hAnsi="Consolas" w:cs="Consolas"/>
                <w:color w:val="0A9989"/>
                <w:sz w:val="20"/>
              </w:rPr>
              <w:t>lang</w:t>
            </w:r>
            <w:r w:rsidRPr="00744E5F">
              <w:rPr>
                <w:rFonts w:ascii="Consolas" w:eastAsia="굴림" w:hAnsi="Consolas" w:cs="Consolas"/>
                <w:sz w:val="20"/>
              </w:rPr>
              <w:t>=</w:t>
            </w:r>
            <w:r w:rsidRPr="00744E5F">
              <w:rPr>
                <w:rFonts w:ascii="Consolas" w:eastAsia="굴림" w:hAnsi="Consolas" w:cs="Consolas"/>
                <w:color w:val="DF5000"/>
                <w:sz w:val="20"/>
              </w:rPr>
              <w:t>"en"</w:t>
            </w:r>
            <w:r w:rsidRPr="00744E5F">
              <w:rPr>
                <w:rFonts w:ascii="Consolas" w:eastAsia="굴림" w:hAnsi="Consolas" w:cs="Consolas"/>
                <w:color w:val="010101"/>
                <w:sz w:val="20"/>
              </w:rPr>
              <w:t>&gt;</w:t>
            </w:r>
          </w:p>
          <w:p w14:paraId="6C5AC4A8"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head</w:t>
            </w:r>
            <w:r w:rsidRPr="00744E5F">
              <w:rPr>
                <w:rFonts w:ascii="Consolas" w:eastAsia="굴림" w:hAnsi="Consolas" w:cs="Consolas"/>
                <w:color w:val="010101"/>
                <w:sz w:val="20"/>
              </w:rPr>
              <w:t>&gt;</w:t>
            </w:r>
          </w:p>
          <w:p w14:paraId="71374A61"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r w:rsidRPr="00744E5F">
              <w:rPr>
                <w:rFonts w:ascii="Consolas" w:eastAsia="굴림" w:hAnsi="Consolas" w:cs="Consolas"/>
                <w:color w:val="010101"/>
                <w:sz w:val="20"/>
              </w:rPr>
              <w:t>&lt;</w:t>
            </w:r>
            <w:r w:rsidRPr="00744E5F">
              <w:rPr>
                <w:rFonts w:ascii="Consolas" w:eastAsia="굴림" w:hAnsi="Consolas" w:cs="Consolas"/>
                <w:color w:val="066DE2"/>
                <w:sz w:val="20"/>
              </w:rPr>
              <w:t>meta</w:t>
            </w:r>
            <w:r w:rsidRPr="00744E5F">
              <w:rPr>
                <w:rFonts w:ascii="Consolas" w:eastAsia="굴림" w:hAnsi="Consolas" w:cs="Consolas"/>
                <w:sz w:val="20"/>
              </w:rPr>
              <w:t> </w:t>
            </w:r>
            <w:r w:rsidRPr="00744E5F">
              <w:rPr>
                <w:rFonts w:ascii="Consolas" w:eastAsia="굴림" w:hAnsi="Consolas" w:cs="Consolas"/>
                <w:color w:val="0A9989"/>
                <w:sz w:val="20"/>
              </w:rPr>
              <w:t>charset</w:t>
            </w:r>
            <w:r w:rsidRPr="00744E5F">
              <w:rPr>
                <w:rFonts w:ascii="Consolas" w:eastAsia="굴림" w:hAnsi="Consolas" w:cs="Consolas"/>
                <w:sz w:val="20"/>
              </w:rPr>
              <w:t>=</w:t>
            </w:r>
            <w:r w:rsidRPr="00744E5F">
              <w:rPr>
                <w:rFonts w:ascii="Consolas" w:eastAsia="굴림" w:hAnsi="Consolas" w:cs="Consolas"/>
                <w:color w:val="DF5000"/>
                <w:sz w:val="20"/>
              </w:rPr>
              <w:t>"UTF-8"</w:t>
            </w:r>
            <w:r w:rsidRPr="00744E5F">
              <w:rPr>
                <w:rFonts w:ascii="Consolas" w:eastAsia="굴림" w:hAnsi="Consolas" w:cs="Consolas"/>
                <w:color w:val="010101"/>
                <w:sz w:val="20"/>
              </w:rPr>
              <w:t>&gt;</w:t>
            </w:r>
          </w:p>
          <w:p w14:paraId="712D540F"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r w:rsidRPr="00744E5F">
              <w:rPr>
                <w:rFonts w:ascii="Consolas" w:eastAsia="굴림" w:hAnsi="Consolas" w:cs="Consolas"/>
                <w:color w:val="010101"/>
                <w:sz w:val="20"/>
              </w:rPr>
              <w:t>&lt;</w:t>
            </w:r>
            <w:r w:rsidRPr="00744E5F">
              <w:rPr>
                <w:rFonts w:ascii="Consolas" w:eastAsia="굴림" w:hAnsi="Consolas" w:cs="Consolas"/>
                <w:color w:val="066DE2"/>
                <w:sz w:val="20"/>
              </w:rPr>
              <w:t>title</w:t>
            </w:r>
            <w:r w:rsidRPr="00744E5F">
              <w:rPr>
                <w:rFonts w:ascii="Consolas" w:eastAsia="굴림" w:hAnsi="Consolas" w:cs="Consolas"/>
                <w:color w:val="010101"/>
                <w:sz w:val="20"/>
              </w:rPr>
              <w:t>&gt;</w:t>
            </w:r>
            <w:r w:rsidRPr="00744E5F">
              <w:rPr>
                <w:rFonts w:ascii="Consolas" w:eastAsia="굴림" w:hAnsi="Consolas" w:cs="Consolas"/>
                <w:sz w:val="20"/>
              </w:rPr>
              <w:t>falling snow</w:t>
            </w:r>
            <w:r w:rsidRPr="00744E5F">
              <w:rPr>
                <w:rFonts w:ascii="Consolas" w:eastAsia="굴림" w:hAnsi="Consolas" w:cs="Consolas"/>
                <w:color w:val="010101"/>
                <w:sz w:val="20"/>
              </w:rPr>
              <w:t>&lt;/</w:t>
            </w:r>
            <w:r w:rsidRPr="00744E5F">
              <w:rPr>
                <w:rFonts w:ascii="Consolas" w:eastAsia="굴림" w:hAnsi="Consolas" w:cs="Consolas"/>
                <w:color w:val="066DE2"/>
                <w:sz w:val="20"/>
              </w:rPr>
              <w:t>title</w:t>
            </w:r>
            <w:r w:rsidRPr="00744E5F">
              <w:rPr>
                <w:rFonts w:ascii="Consolas" w:eastAsia="굴림" w:hAnsi="Consolas" w:cs="Consolas"/>
                <w:color w:val="010101"/>
                <w:sz w:val="20"/>
              </w:rPr>
              <w:t>&gt;</w:t>
            </w:r>
          </w:p>
          <w:p w14:paraId="72FEC825"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head</w:t>
            </w:r>
            <w:r w:rsidRPr="00744E5F">
              <w:rPr>
                <w:rFonts w:ascii="Consolas" w:eastAsia="굴림" w:hAnsi="Consolas" w:cs="Consolas"/>
                <w:color w:val="010101"/>
                <w:sz w:val="20"/>
              </w:rPr>
              <w:t>&gt;</w:t>
            </w:r>
          </w:p>
          <w:p w14:paraId="335127A8"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body</w:t>
            </w:r>
            <w:r w:rsidRPr="00744E5F">
              <w:rPr>
                <w:rFonts w:ascii="Consolas" w:eastAsia="굴림" w:hAnsi="Consolas" w:cs="Consolas"/>
                <w:color w:val="010101"/>
                <w:sz w:val="20"/>
              </w:rPr>
              <w:t>&gt;</w:t>
            </w:r>
          </w:p>
          <w:p w14:paraId="4B6B2761"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p>
          <w:p w14:paraId="68D29BC9"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script</w:t>
            </w:r>
            <w:r w:rsidRPr="00744E5F">
              <w:rPr>
                <w:rFonts w:ascii="Consolas" w:eastAsia="굴림" w:hAnsi="Consolas" w:cs="Consolas"/>
                <w:sz w:val="20"/>
              </w:rPr>
              <w:t> </w:t>
            </w:r>
            <w:r w:rsidRPr="00744E5F">
              <w:rPr>
                <w:rFonts w:ascii="Consolas" w:eastAsia="굴림" w:hAnsi="Consolas" w:cs="Consolas"/>
                <w:color w:val="0A9989"/>
                <w:sz w:val="20"/>
              </w:rPr>
              <w:t>src</w:t>
            </w:r>
            <w:r w:rsidRPr="00744E5F">
              <w:rPr>
                <w:rFonts w:ascii="Consolas" w:eastAsia="굴림" w:hAnsi="Consolas" w:cs="Consolas"/>
                <w:sz w:val="20"/>
              </w:rPr>
              <w:t>=</w:t>
            </w:r>
            <w:r w:rsidRPr="00744E5F">
              <w:rPr>
                <w:rFonts w:ascii="Consolas" w:eastAsia="굴림" w:hAnsi="Consolas" w:cs="Consolas"/>
                <w:color w:val="DF5000"/>
                <w:sz w:val="20"/>
              </w:rPr>
              <w:t>"./lib/three/build/three.min.js"</w:t>
            </w:r>
            <w:r w:rsidRPr="00744E5F">
              <w:rPr>
                <w:rFonts w:ascii="Consolas" w:eastAsia="굴림" w:hAnsi="Consolas" w:cs="Consolas"/>
                <w:color w:val="010101"/>
                <w:sz w:val="20"/>
              </w:rPr>
              <w:t>&gt;&lt;/</w:t>
            </w:r>
            <w:r w:rsidRPr="00744E5F">
              <w:rPr>
                <w:rFonts w:ascii="Consolas" w:eastAsia="굴림" w:hAnsi="Consolas" w:cs="Consolas"/>
                <w:color w:val="066DE2"/>
                <w:sz w:val="20"/>
              </w:rPr>
              <w:t>script</w:t>
            </w:r>
            <w:r w:rsidRPr="00744E5F">
              <w:rPr>
                <w:rFonts w:ascii="Consolas" w:eastAsia="굴림" w:hAnsi="Consolas" w:cs="Consolas"/>
                <w:color w:val="010101"/>
                <w:sz w:val="20"/>
              </w:rPr>
              <w:t>&gt;</w:t>
            </w:r>
          </w:p>
          <w:p w14:paraId="72AF6F45"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script</w:t>
            </w:r>
            <w:r w:rsidRPr="00744E5F">
              <w:rPr>
                <w:rFonts w:ascii="Consolas" w:eastAsia="굴림" w:hAnsi="Consolas" w:cs="Consolas"/>
                <w:sz w:val="20"/>
              </w:rPr>
              <w:t> </w:t>
            </w:r>
            <w:r w:rsidRPr="00744E5F">
              <w:rPr>
                <w:rFonts w:ascii="Consolas" w:eastAsia="굴림" w:hAnsi="Consolas" w:cs="Consolas"/>
                <w:color w:val="0A9989"/>
                <w:sz w:val="20"/>
              </w:rPr>
              <w:t>src</w:t>
            </w:r>
            <w:r w:rsidRPr="00744E5F">
              <w:rPr>
                <w:rFonts w:ascii="Consolas" w:eastAsia="굴림" w:hAnsi="Consolas" w:cs="Consolas"/>
                <w:sz w:val="20"/>
              </w:rPr>
              <w:t>=</w:t>
            </w:r>
            <w:r w:rsidRPr="00744E5F">
              <w:rPr>
                <w:rFonts w:ascii="Consolas" w:eastAsia="굴림" w:hAnsi="Consolas" w:cs="Consolas"/>
                <w:color w:val="DF5000"/>
                <w:sz w:val="20"/>
              </w:rPr>
              <w:t>"./lib/three/examples/js/controls/OrbitControls.js"</w:t>
            </w:r>
            <w:r w:rsidRPr="00744E5F">
              <w:rPr>
                <w:rFonts w:ascii="Consolas" w:eastAsia="굴림" w:hAnsi="Consolas" w:cs="Consolas"/>
                <w:color w:val="010101"/>
                <w:sz w:val="20"/>
              </w:rPr>
              <w:t>&gt;&lt;/</w:t>
            </w:r>
            <w:r w:rsidRPr="00744E5F">
              <w:rPr>
                <w:rFonts w:ascii="Consolas" w:eastAsia="굴림" w:hAnsi="Consolas" w:cs="Consolas"/>
                <w:color w:val="066DE2"/>
                <w:sz w:val="20"/>
              </w:rPr>
              <w:t>script</w:t>
            </w:r>
            <w:r w:rsidRPr="00744E5F">
              <w:rPr>
                <w:rFonts w:ascii="Consolas" w:eastAsia="굴림" w:hAnsi="Consolas" w:cs="Consolas"/>
                <w:color w:val="010101"/>
                <w:sz w:val="20"/>
              </w:rPr>
              <w:t>&gt;</w:t>
            </w:r>
          </w:p>
          <w:p w14:paraId="4F4C9091"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script</w:t>
            </w:r>
            <w:r w:rsidRPr="00744E5F">
              <w:rPr>
                <w:rFonts w:ascii="Consolas" w:eastAsia="굴림" w:hAnsi="Consolas" w:cs="Consolas"/>
                <w:sz w:val="20"/>
              </w:rPr>
              <w:t> </w:t>
            </w:r>
            <w:r w:rsidRPr="00744E5F">
              <w:rPr>
                <w:rFonts w:ascii="Consolas" w:eastAsia="굴림" w:hAnsi="Consolas" w:cs="Consolas"/>
                <w:color w:val="0A9989"/>
                <w:sz w:val="20"/>
              </w:rPr>
              <w:t>src</w:t>
            </w:r>
            <w:r w:rsidRPr="00744E5F">
              <w:rPr>
                <w:rFonts w:ascii="Consolas" w:eastAsia="굴림" w:hAnsi="Consolas" w:cs="Consolas"/>
                <w:sz w:val="20"/>
              </w:rPr>
              <w:t>=</w:t>
            </w:r>
            <w:r w:rsidRPr="00744E5F">
              <w:rPr>
                <w:rFonts w:ascii="Consolas" w:eastAsia="굴림" w:hAnsi="Consolas" w:cs="Consolas"/>
                <w:color w:val="DF5000"/>
                <w:sz w:val="20"/>
              </w:rPr>
              <w:t>"./ParticleSystem.js"</w:t>
            </w:r>
            <w:r w:rsidRPr="00744E5F">
              <w:rPr>
                <w:rFonts w:ascii="Consolas" w:eastAsia="굴림" w:hAnsi="Consolas" w:cs="Consolas"/>
                <w:color w:val="010101"/>
                <w:sz w:val="20"/>
              </w:rPr>
              <w:t>&gt;&lt;/</w:t>
            </w:r>
            <w:r w:rsidRPr="00744E5F">
              <w:rPr>
                <w:rFonts w:ascii="Consolas" w:eastAsia="굴림" w:hAnsi="Consolas" w:cs="Consolas"/>
                <w:color w:val="066DE2"/>
                <w:sz w:val="20"/>
              </w:rPr>
              <w:t>script</w:t>
            </w:r>
            <w:r w:rsidRPr="00744E5F">
              <w:rPr>
                <w:rFonts w:ascii="Consolas" w:eastAsia="굴림" w:hAnsi="Consolas" w:cs="Consolas"/>
                <w:color w:val="010101"/>
                <w:sz w:val="20"/>
              </w:rPr>
              <w:t>&gt;</w:t>
            </w:r>
          </w:p>
          <w:p w14:paraId="4752F719"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script</w:t>
            </w:r>
            <w:r w:rsidRPr="00744E5F">
              <w:rPr>
                <w:rFonts w:ascii="Consolas" w:eastAsia="굴림" w:hAnsi="Consolas" w:cs="Consolas"/>
                <w:sz w:val="20"/>
              </w:rPr>
              <w:t> </w:t>
            </w:r>
            <w:r w:rsidRPr="00744E5F">
              <w:rPr>
                <w:rFonts w:ascii="Consolas" w:eastAsia="굴림" w:hAnsi="Consolas" w:cs="Consolas"/>
                <w:color w:val="0A9989"/>
                <w:sz w:val="20"/>
              </w:rPr>
              <w:t>src</w:t>
            </w:r>
            <w:r w:rsidRPr="00744E5F">
              <w:rPr>
                <w:rFonts w:ascii="Consolas" w:eastAsia="굴림" w:hAnsi="Consolas" w:cs="Consolas"/>
                <w:sz w:val="20"/>
              </w:rPr>
              <w:t>=</w:t>
            </w:r>
            <w:r w:rsidRPr="00744E5F">
              <w:rPr>
                <w:rFonts w:ascii="Consolas" w:eastAsia="굴림" w:hAnsi="Consolas" w:cs="Consolas"/>
                <w:color w:val="DF5000"/>
                <w:sz w:val="20"/>
              </w:rPr>
              <w:t>"./paticleParameter.js"</w:t>
            </w:r>
            <w:r w:rsidRPr="00744E5F">
              <w:rPr>
                <w:rFonts w:ascii="Consolas" w:eastAsia="굴림" w:hAnsi="Consolas" w:cs="Consolas"/>
                <w:color w:val="010101"/>
                <w:sz w:val="20"/>
              </w:rPr>
              <w:t>&gt;&lt;/</w:t>
            </w:r>
            <w:r w:rsidRPr="00744E5F">
              <w:rPr>
                <w:rFonts w:ascii="Consolas" w:eastAsia="굴림" w:hAnsi="Consolas" w:cs="Consolas"/>
                <w:color w:val="066DE2"/>
                <w:sz w:val="20"/>
              </w:rPr>
              <w:t>script</w:t>
            </w:r>
            <w:r w:rsidRPr="00744E5F">
              <w:rPr>
                <w:rFonts w:ascii="Consolas" w:eastAsia="굴림" w:hAnsi="Consolas" w:cs="Consolas"/>
                <w:color w:val="010101"/>
                <w:sz w:val="20"/>
              </w:rPr>
              <w:t>&gt;</w:t>
            </w:r>
          </w:p>
          <w:p w14:paraId="54DE4D8D"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script</w:t>
            </w:r>
            <w:r w:rsidRPr="00744E5F">
              <w:rPr>
                <w:rFonts w:ascii="Consolas" w:eastAsia="굴림" w:hAnsi="Consolas" w:cs="Consolas"/>
                <w:sz w:val="20"/>
              </w:rPr>
              <w:t> </w:t>
            </w:r>
            <w:r w:rsidRPr="00744E5F">
              <w:rPr>
                <w:rFonts w:ascii="Consolas" w:eastAsia="굴림" w:hAnsi="Consolas" w:cs="Consolas"/>
                <w:color w:val="0A9989"/>
                <w:sz w:val="20"/>
              </w:rPr>
              <w:t>src</w:t>
            </w:r>
            <w:r w:rsidRPr="00744E5F">
              <w:rPr>
                <w:rFonts w:ascii="Consolas" w:eastAsia="굴림" w:hAnsi="Consolas" w:cs="Consolas"/>
                <w:sz w:val="20"/>
              </w:rPr>
              <w:t>=</w:t>
            </w:r>
            <w:r w:rsidRPr="00744E5F">
              <w:rPr>
                <w:rFonts w:ascii="Consolas" w:eastAsia="굴림" w:hAnsi="Consolas" w:cs="Consolas"/>
                <w:color w:val="DF5000"/>
                <w:sz w:val="20"/>
              </w:rPr>
              <w:t>"./AdditiveTerrain.js"</w:t>
            </w:r>
            <w:r w:rsidRPr="00744E5F">
              <w:rPr>
                <w:rFonts w:ascii="Consolas" w:eastAsia="굴림" w:hAnsi="Consolas" w:cs="Consolas"/>
                <w:color w:val="010101"/>
                <w:sz w:val="20"/>
              </w:rPr>
              <w:t>&gt;&lt;/</w:t>
            </w:r>
            <w:r w:rsidRPr="00744E5F">
              <w:rPr>
                <w:rFonts w:ascii="Consolas" w:eastAsia="굴림" w:hAnsi="Consolas" w:cs="Consolas"/>
                <w:color w:val="066DE2"/>
                <w:sz w:val="20"/>
              </w:rPr>
              <w:t>script</w:t>
            </w:r>
            <w:r w:rsidRPr="00744E5F">
              <w:rPr>
                <w:rFonts w:ascii="Consolas" w:eastAsia="굴림" w:hAnsi="Consolas" w:cs="Consolas"/>
                <w:color w:val="010101"/>
                <w:sz w:val="20"/>
              </w:rPr>
              <w:t>&gt;</w:t>
            </w:r>
          </w:p>
          <w:p w14:paraId="6F520165"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script</w:t>
            </w:r>
            <w:r w:rsidRPr="00744E5F">
              <w:rPr>
                <w:rFonts w:ascii="Consolas" w:eastAsia="굴림" w:hAnsi="Consolas" w:cs="Consolas"/>
                <w:color w:val="010101"/>
                <w:sz w:val="20"/>
              </w:rPr>
              <w:t>&gt;</w:t>
            </w:r>
          </w:p>
          <w:p w14:paraId="380C8477"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r w:rsidRPr="00744E5F">
              <w:rPr>
                <w:rFonts w:ascii="Consolas" w:eastAsia="굴림" w:hAnsi="Consolas" w:cs="Consolas"/>
                <w:color w:val="A71D5D"/>
                <w:sz w:val="20"/>
              </w:rPr>
              <w:t>var</w:t>
            </w:r>
            <w:r w:rsidRPr="00744E5F">
              <w:rPr>
                <w:rFonts w:ascii="Consolas" w:eastAsia="굴림" w:hAnsi="Consolas" w:cs="Consolas"/>
                <w:sz w:val="20"/>
              </w:rPr>
              <w:t> container;</w:t>
            </w:r>
          </w:p>
          <w:p w14:paraId="53429DF9"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r w:rsidRPr="00744E5F">
              <w:rPr>
                <w:rFonts w:ascii="Consolas" w:eastAsia="굴림" w:hAnsi="Consolas" w:cs="Consolas"/>
                <w:color w:val="A71D5D"/>
                <w:sz w:val="20"/>
              </w:rPr>
              <w:t>var</w:t>
            </w:r>
            <w:r w:rsidRPr="00744E5F">
              <w:rPr>
                <w:rFonts w:ascii="Consolas" w:eastAsia="굴림" w:hAnsi="Consolas" w:cs="Consolas"/>
                <w:sz w:val="20"/>
              </w:rPr>
              <w:t> camera, scene, renderer;</w:t>
            </w:r>
          </w:p>
          <w:p w14:paraId="3DB34401"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r w:rsidRPr="00744E5F">
              <w:rPr>
                <w:rFonts w:ascii="Consolas" w:eastAsia="굴림" w:hAnsi="Consolas" w:cs="Consolas"/>
                <w:color w:val="A71D5D"/>
                <w:sz w:val="20"/>
              </w:rPr>
              <w:t>var</w:t>
            </w:r>
            <w:r w:rsidRPr="00744E5F">
              <w:rPr>
                <w:rFonts w:ascii="Consolas" w:eastAsia="굴림" w:hAnsi="Consolas" w:cs="Consolas"/>
                <w:sz w:val="20"/>
              </w:rPr>
              <w:t> controls;</w:t>
            </w:r>
          </w:p>
          <w:p w14:paraId="2144BF72"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p>
          <w:p w14:paraId="65712D29"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r w:rsidRPr="00744E5F">
              <w:rPr>
                <w:rFonts w:ascii="Consolas" w:eastAsia="굴림" w:hAnsi="Consolas" w:cs="Consolas"/>
                <w:color w:val="A71D5D"/>
                <w:sz w:val="20"/>
              </w:rPr>
              <w:t>function</w:t>
            </w:r>
            <w:r w:rsidRPr="00744E5F">
              <w:rPr>
                <w:rFonts w:ascii="Consolas" w:eastAsia="굴림" w:hAnsi="Consolas" w:cs="Consolas"/>
                <w:sz w:val="20"/>
              </w:rPr>
              <w:t> init() {</w:t>
            </w:r>
          </w:p>
          <w:p w14:paraId="41DE794D"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container </w:t>
            </w:r>
            <w:r w:rsidRPr="00744E5F">
              <w:rPr>
                <w:rFonts w:ascii="Consolas" w:eastAsia="굴림" w:hAnsi="Consolas" w:cs="Consolas"/>
                <w:color w:val="A71D5D"/>
                <w:sz w:val="20"/>
              </w:rPr>
              <w:t>=</w:t>
            </w:r>
            <w:r w:rsidRPr="00744E5F">
              <w:rPr>
                <w:rFonts w:ascii="Consolas" w:eastAsia="굴림" w:hAnsi="Consolas" w:cs="Consolas"/>
                <w:sz w:val="20"/>
              </w:rPr>
              <w:t> </w:t>
            </w:r>
            <w:r w:rsidRPr="00744E5F">
              <w:rPr>
                <w:rFonts w:ascii="Consolas" w:eastAsia="굴림" w:hAnsi="Consolas" w:cs="Consolas"/>
                <w:color w:val="066DE2"/>
                <w:sz w:val="20"/>
              </w:rPr>
              <w:t>document</w:t>
            </w:r>
            <w:r w:rsidRPr="00744E5F">
              <w:rPr>
                <w:rFonts w:ascii="Consolas" w:eastAsia="굴림" w:hAnsi="Consolas" w:cs="Consolas"/>
                <w:sz w:val="20"/>
              </w:rPr>
              <w:t>.createElement( </w:t>
            </w:r>
            <w:r w:rsidRPr="00744E5F">
              <w:rPr>
                <w:rFonts w:ascii="Consolas" w:eastAsia="굴림" w:hAnsi="Consolas" w:cs="Consolas"/>
                <w:color w:val="63A35C"/>
                <w:sz w:val="20"/>
              </w:rPr>
              <w:t>'div'</w:t>
            </w:r>
            <w:r w:rsidRPr="00744E5F">
              <w:rPr>
                <w:rFonts w:ascii="Consolas" w:eastAsia="굴림" w:hAnsi="Consolas" w:cs="Consolas"/>
                <w:sz w:val="20"/>
              </w:rPr>
              <w:t> );</w:t>
            </w:r>
          </w:p>
          <w:p w14:paraId="0EE05F09"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r w:rsidRPr="00744E5F">
              <w:rPr>
                <w:rFonts w:ascii="Consolas" w:eastAsia="굴림" w:hAnsi="Consolas" w:cs="Consolas"/>
                <w:color w:val="066DE2"/>
                <w:sz w:val="20"/>
              </w:rPr>
              <w:t>document</w:t>
            </w:r>
            <w:r w:rsidRPr="00744E5F">
              <w:rPr>
                <w:rFonts w:ascii="Consolas" w:eastAsia="굴림" w:hAnsi="Consolas" w:cs="Consolas"/>
                <w:sz w:val="20"/>
              </w:rPr>
              <w:t>.body.appendChild( container );</w:t>
            </w:r>
          </w:p>
          <w:p w14:paraId="50AA8A80"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p>
          <w:p w14:paraId="39902D1D"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camera </w:t>
            </w:r>
            <w:r w:rsidRPr="00744E5F">
              <w:rPr>
                <w:rFonts w:ascii="Consolas" w:eastAsia="굴림" w:hAnsi="Consolas" w:cs="Consolas"/>
                <w:color w:val="A71D5D"/>
                <w:sz w:val="20"/>
              </w:rPr>
              <w:t>=</w:t>
            </w:r>
            <w:r w:rsidRPr="00744E5F">
              <w:rPr>
                <w:rFonts w:ascii="Consolas" w:eastAsia="굴림" w:hAnsi="Consolas" w:cs="Consolas"/>
                <w:sz w:val="20"/>
              </w:rPr>
              <w:t> </w:t>
            </w:r>
            <w:r w:rsidRPr="00744E5F">
              <w:rPr>
                <w:rFonts w:ascii="Consolas" w:eastAsia="굴림" w:hAnsi="Consolas" w:cs="Consolas"/>
                <w:color w:val="A71D5D"/>
                <w:sz w:val="20"/>
              </w:rPr>
              <w:t>new</w:t>
            </w:r>
            <w:r w:rsidRPr="00744E5F">
              <w:rPr>
                <w:rFonts w:ascii="Consolas" w:eastAsia="굴림" w:hAnsi="Consolas" w:cs="Consolas"/>
                <w:sz w:val="20"/>
              </w:rPr>
              <w:t> THREE.PerspectiveCamera( </w:t>
            </w:r>
            <w:r w:rsidRPr="00744E5F">
              <w:rPr>
                <w:rFonts w:ascii="Consolas" w:eastAsia="굴림" w:hAnsi="Consolas" w:cs="Consolas"/>
                <w:color w:val="0099CC"/>
                <w:sz w:val="20"/>
              </w:rPr>
              <w:t>60</w:t>
            </w:r>
            <w:r w:rsidRPr="00744E5F">
              <w:rPr>
                <w:rFonts w:ascii="Consolas" w:eastAsia="굴림" w:hAnsi="Consolas" w:cs="Consolas"/>
                <w:sz w:val="20"/>
              </w:rPr>
              <w:t>, </w:t>
            </w:r>
            <w:r w:rsidRPr="00744E5F">
              <w:rPr>
                <w:rFonts w:ascii="Consolas" w:eastAsia="굴림" w:hAnsi="Consolas" w:cs="Consolas"/>
                <w:color w:val="066DE2"/>
                <w:sz w:val="20"/>
              </w:rPr>
              <w:t>window</w:t>
            </w:r>
            <w:r w:rsidRPr="00744E5F">
              <w:rPr>
                <w:rFonts w:ascii="Consolas" w:eastAsia="굴림" w:hAnsi="Consolas" w:cs="Consolas"/>
                <w:sz w:val="20"/>
              </w:rPr>
              <w:t>.innerWidth </w:t>
            </w:r>
            <w:r w:rsidRPr="00744E5F">
              <w:rPr>
                <w:rFonts w:ascii="Consolas" w:eastAsia="굴림" w:hAnsi="Consolas" w:cs="Consolas"/>
                <w:color w:val="A71D5D"/>
                <w:sz w:val="20"/>
              </w:rPr>
              <w:t>/</w:t>
            </w:r>
            <w:r w:rsidRPr="00744E5F">
              <w:rPr>
                <w:rFonts w:ascii="Consolas" w:eastAsia="굴림" w:hAnsi="Consolas" w:cs="Consolas"/>
                <w:sz w:val="20"/>
              </w:rPr>
              <w:t> </w:t>
            </w:r>
            <w:r w:rsidRPr="00744E5F">
              <w:rPr>
                <w:rFonts w:ascii="Consolas" w:eastAsia="굴림" w:hAnsi="Consolas" w:cs="Consolas"/>
                <w:color w:val="066DE2"/>
                <w:sz w:val="20"/>
              </w:rPr>
              <w:t>window</w:t>
            </w:r>
            <w:r w:rsidRPr="00744E5F">
              <w:rPr>
                <w:rFonts w:ascii="Consolas" w:eastAsia="굴림" w:hAnsi="Consolas" w:cs="Consolas"/>
                <w:sz w:val="20"/>
              </w:rPr>
              <w:t>.innerHeight, </w:t>
            </w:r>
            <w:r w:rsidRPr="00744E5F">
              <w:rPr>
                <w:rFonts w:ascii="Consolas" w:eastAsia="굴림" w:hAnsi="Consolas" w:cs="Consolas"/>
                <w:color w:val="0099CC"/>
                <w:sz w:val="20"/>
              </w:rPr>
              <w:t>0.01</w:t>
            </w:r>
            <w:r w:rsidRPr="00744E5F">
              <w:rPr>
                <w:rFonts w:ascii="Consolas" w:eastAsia="굴림" w:hAnsi="Consolas" w:cs="Consolas"/>
                <w:sz w:val="20"/>
              </w:rPr>
              <w:t>, </w:t>
            </w:r>
            <w:r w:rsidRPr="00744E5F">
              <w:rPr>
                <w:rFonts w:ascii="Consolas" w:eastAsia="굴림" w:hAnsi="Consolas" w:cs="Consolas"/>
                <w:color w:val="0099CC"/>
                <w:sz w:val="20"/>
              </w:rPr>
              <w:t>10000</w:t>
            </w:r>
            <w:r w:rsidRPr="00744E5F">
              <w:rPr>
                <w:rFonts w:ascii="Consolas" w:eastAsia="굴림" w:hAnsi="Consolas" w:cs="Consolas"/>
                <w:sz w:val="20"/>
              </w:rPr>
              <w:t> );</w:t>
            </w:r>
          </w:p>
          <w:p w14:paraId="6B1F787D"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camera.setLens(</w:t>
            </w:r>
            <w:r w:rsidRPr="00744E5F">
              <w:rPr>
                <w:rFonts w:ascii="Consolas" w:eastAsia="굴림" w:hAnsi="Consolas" w:cs="Consolas"/>
                <w:color w:val="0099CC"/>
                <w:sz w:val="20"/>
              </w:rPr>
              <w:t>18</w:t>
            </w:r>
            <w:r w:rsidRPr="00744E5F">
              <w:rPr>
                <w:rFonts w:ascii="Consolas" w:eastAsia="굴림" w:hAnsi="Consolas" w:cs="Consolas"/>
                <w:sz w:val="20"/>
              </w:rPr>
              <w:t>);</w:t>
            </w:r>
          </w:p>
          <w:p w14:paraId="315E5423"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camera.position.y </w:t>
            </w:r>
            <w:r w:rsidRPr="00744E5F">
              <w:rPr>
                <w:rFonts w:ascii="Consolas" w:eastAsia="굴림" w:hAnsi="Consolas" w:cs="Consolas"/>
                <w:color w:val="A71D5D"/>
                <w:sz w:val="20"/>
              </w:rPr>
              <w:t>=</w:t>
            </w:r>
            <w:r w:rsidRPr="00744E5F">
              <w:rPr>
                <w:rFonts w:ascii="Consolas" w:eastAsia="굴림" w:hAnsi="Consolas" w:cs="Consolas"/>
                <w:sz w:val="20"/>
              </w:rPr>
              <w:t> </w:t>
            </w:r>
            <w:r w:rsidRPr="00744E5F">
              <w:rPr>
                <w:rFonts w:ascii="Consolas" w:eastAsia="굴림" w:hAnsi="Consolas" w:cs="Consolas"/>
                <w:color w:val="0099CC"/>
                <w:sz w:val="20"/>
              </w:rPr>
              <w:t>200</w:t>
            </w:r>
            <w:r w:rsidRPr="00744E5F">
              <w:rPr>
                <w:rFonts w:ascii="Consolas" w:eastAsia="굴림" w:hAnsi="Consolas" w:cs="Consolas"/>
                <w:sz w:val="20"/>
              </w:rPr>
              <w:t>;</w:t>
            </w:r>
          </w:p>
          <w:p w14:paraId="0ACE9EF5"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camera.position.z </w:t>
            </w:r>
            <w:r w:rsidRPr="00744E5F">
              <w:rPr>
                <w:rFonts w:ascii="Consolas" w:eastAsia="굴림" w:hAnsi="Consolas" w:cs="Consolas"/>
                <w:color w:val="A71D5D"/>
                <w:sz w:val="20"/>
              </w:rPr>
              <w:t>=</w:t>
            </w:r>
            <w:r w:rsidRPr="00744E5F">
              <w:rPr>
                <w:rFonts w:ascii="Consolas" w:eastAsia="굴림" w:hAnsi="Consolas" w:cs="Consolas"/>
                <w:sz w:val="20"/>
              </w:rPr>
              <w:t> </w:t>
            </w:r>
            <w:r w:rsidRPr="00744E5F">
              <w:rPr>
                <w:rFonts w:ascii="Consolas" w:eastAsia="굴림" w:hAnsi="Consolas" w:cs="Consolas"/>
                <w:color w:val="0099CC"/>
                <w:sz w:val="20"/>
              </w:rPr>
              <w:t>400</w:t>
            </w:r>
            <w:r w:rsidRPr="00744E5F">
              <w:rPr>
                <w:rFonts w:ascii="Consolas" w:eastAsia="굴림" w:hAnsi="Consolas" w:cs="Consolas"/>
                <w:sz w:val="20"/>
              </w:rPr>
              <w:t>;</w:t>
            </w:r>
          </w:p>
          <w:p w14:paraId="33B4C11F"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p>
          <w:p w14:paraId="38618ADE"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scene </w:t>
            </w:r>
            <w:r w:rsidRPr="00744E5F">
              <w:rPr>
                <w:rFonts w:ascii="Consolas" w:eastAsia="굴림" w:hAnsi="Consolas" w:cs="Consolas"/>
                <w:color w:val="A71D5D"/>
                <w:sz w:val="20"/>
              </w:rPr>
              <w:t>=</w:t>
            </w:r>
            <w:r w:rsidRPr="00744E5F">
              <w:rPr>
                <w:rFonts w:ascii="Consolas" w:eastAsia="굴림" w:hAnsi="Consolas" w:cs="Consolas"/>
                <w:sz w:val="20"/>
              </w:rPr>
              <w:t> </w:t>
            </w:r>
            <w:r w:rsidRPr="00744E5F">
              <w:rPr>
                <w:rFonts w:ascii="Consolas" w:eastAsia="굴림" w:hAnsi="Consolas" w:cs="Consolas"/>
                <w:color w:val="A71D5D"/>
                <w:sz w:val="20"/>
              </w:rPr>
              <w:t>new</w:t>
            </w:r>
            <w:r w:rsidRPr="00744E5F">
              <w:rPr>
                <w:rFonts w:ascii="Consolas" w:eastAsia="굴림" w:hAnsi="Consolas" w:cs="Consolas"/>
                <w:sz w:val="20"/>
              </w:rPr>
              <w:t> THREE.Scene();</w:t>
            </w:r>
          </w:p>
          <w:p w14:paraId="111940DE"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p>
          <w:p w14:paraId="10DA2C70"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renderer </w:t>
            </w:r>
            <w:r w:rsidRPr="00744E5F">
              <w:rPr>
                <w:rFonts w:ascii="Consolas" w:eastAsia="굴림" w:hAnsi="Consolas" w:cs="Consolas"/>
                <w:color w:val="A71D5D"/>
                <w:sz w:val="20"/>
              </w:rPr>
              <w:t>=</w:t>
            </w:r>
            <w:r w:rsidRPr="00744E5F">
              <w:rPr>
                <w:rFonts w:ascii="Consolas" w:eastAsia="굴림" w:hAnsi="Consolas" w:cs="Consolas"/>
                <w:sz w:val="20"/>
              </w:rPr>
              <w:t> </w:t>
            </w:r>
            <w:r w:rsidRPr="00744E5F">
              <w:rPr>
                <w:rFonts w:ascii="Consolas" w:eastAsia="굴림" w:hAnsi="Consolas" w:cs="Consolas"/>
                <w:color w:val="A71D5D"/>
                <w:sz w:val="20"/>
              </w:rPr>
              <w:t>new</w:t>
            </w:r>
            <w:r w:rsidRPr="00744E5F">
              <w:rPr>
                <w:rFonts w:ascii="Consolas" w:eastAsia="굴림" w:hAnsi="Consolas" w:cs="Consolas"/>
                <w:sz w:val="20"/>
              </w:rPr>
              <w:t> THREE.WebGLRenderer( { antialias: </w:t>
            </w:r>
            <w:r w:rsidRPr="00744E5F">
              <w:rPr>
                <w:rFonts w:ascii="Consolas" w:eastAsia="굴림" w:hAnsi="Consolas" w:cs="Consolas"/>
                <w:color w:val="0099CC"/>
                <w:sz w:val="20"/>
              </w:rPr>
              <w:t>true</w:t>
            </w:r>
            <w:r w:rsidRPr="00744E5F">
              <w:rPr>
                <w:rFonts w:ascii="Consolas" w:eastAsia="굴림" w:hAnsi="Consolas" w:cs="Consolas"/>
                <w:sz w:val="20"/>
              </w:rPr>
              <w:t> } );</w:t>
            </w:r>
          </w:p>
          <w:p w14:paraId="1CE78979"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renderer.setClearColor( </w:t>
            </w:r>
            <w:r w:rsidRPr="00744E5F">
              <w:rPr>
                <w:rFonts w:ascii="Consolas" w:eastAsia="굴림" w:hAnsi="Consolas" w:cs="Consolas"/>
                <w:color w:val="0099CC"/>
                <w:sz w:val="20"/>
              </w:rPr>
              <w:t>0xaaaaaa</w:t>
            </w:r>
            <w:r w:rsidRPr="00744E5F">
              <w:rPr>
                <w:rFonts w:ascii="Consolas" w:eastAsia="굴림" w:hAnsi="Consolas" w:cs="Consolas"/>
                <w:sz w:val="20"/>
              </w:rPr>
              <w:t> );</w:t>
            </w:r>
          </w:p>
          <w:p w14:paraId="7991B70D"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renderer.setSize( </w:t>
            </w:r>
            <w:r w:rsidRPr="00744E5F">
              <w:rPr>
                <w:rFonts w:ascii="Consolas" w:eastAsia="굴림" w:hAnsi="Consolas" w:cs="Consolas"/>
                <w:color w:val="066DE2"/>
                <w:sz w:val="20"/>
              </w:rPr>
              <w:t>window</w:t>
            </w:r>
            <w:r w:rsidRPr="00744E5F">
              <w:rPr>
                <w:rFonts w:ascii="Consolas" w:eastAsia="굴림" w:hAnsi="Consolas" w:cs="Consolas"/>
                <w:sz w:val="20"/>
              </w:rPr>
              <w:t>.innerWidth, </w:t>
            </w:r>
            <w:r w:rsidRPr="00744E5F">
              <w:rPr>
                <w:rFonts w:ascii="Consolas" w:eastAsia="굴림" w:hAnsi="Consolas" w:cs="Consolas"/>
                <w:color w:val="066DE2"/>
                <w:sz w:val="20"/>
              </w:rPr>
              <w:t>window</w:t>
            </w:r>
            <w:r w:rsidRPr="00744E5F">
              <w:rPr>
                <w:rFonts w:ascii="Consolas" w:eastAsia="굴림" w:hAnsi="Consolas" w:cs="Consolas"/>
                <w:sz w:val="20"/>
              </w:rPr>
              <w:t>.innerHeight );</w:t>
            </w:r>
          </w:p>
          <w:p w14:paraId="66287497"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container.appendChild(renderer.domElement);</w:t>
            </w:r>
          </w:p>
          <w:p w14:paraId="390DC343"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p>
          <w:p w14:paraId="6008A539"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controls </w:t>
            </w:r>
            <w:r w:rsidRPr="00744E5F">
              <w:rPr>
                <w:rFonts w:ascii="Consolas" w:eastAsia="굴림" w:hAnsi="Consolas" w:cs="Consolas"/>
                <w:color w:val="A71D5D"/>
                <w:sz w:val="20"/>
              </w:rPr>
              <w:t>=</w:t>
            </w:r>
            <w:r w:rsidRPr="00744E5F">
              <w:rPr>
                <w:rFonts w:ascii="Consolas" w:eastAsia="굴림" w:hAnsi="Consolas" w:cs="Consolas"/>
                <w:sz w:val="20"/>
              </w:rPr>
              <w:t> </w:t>
            </w:r>
            <w:r w:rsidRPr="00744E5F">
              <w:rPr>
                <w:rFonts w:ascii="Consolas" w:eastAsia="굴림" w:hAnsi="Consolas" w:cs="Consolas"/>
                <w:color w:val="A71D5D"/>
                <w:sz w:val="20"/>
              </w:rPr>
              <w:t>new</w:t>
            </w:r>
            <w:r w:rsidRPr="00744E5F">
              <w:rPr>
                <w:rFonts w:ascii="Consolas" w:eastAsia="굴림" w:hAnsi="Consolas" w:cs="Consolas"/>
                <w:sz w:val="20"/>
              </w:rPr>
              <w:t> THREE.OrbitControls(camera, renderer.domElement);</w:t>
            </w:r>
          </w:p>
          <w:p w14:paraId="46B76B46"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p>
          <w:p w14:paraId="059B4808"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r w:rsidRPr="00744E5F">
              <w:rPr>
                <w:rFonts w:ascii="Consolas" w:eastAsia="굴림" w:hAnsi="Consolas" w:cs="Consolas"/>
                <w:color w:val="066DE2"/>
                <w:sz w:val="20"/>
              </w:rPr>
              <w:t>window</w:t>
            </w:r>
            <w:r w:rsidRPr="00744E5F">
              <w:rPr>
                <w:rFonts w:ascii="Consolas" w:eastAsia="굴림" w:hAnsi="Consolas" w:cs="Consolas"/>
                <w:sz w:val="20"/>
              </w:rPr>
              <w:t>.</w:t>
            </w:r>
            <w:r w:rsidRPr="00744E5F">
              <w:rPr>
                <w:rFonts w:ascii="Consolas" w:eastAsia="굴림" w:hAnsi="Consolas" w:cs="Consolas"/>
                <w:color w:val="066DE2"/>
                <w:sz w:val="20"/>
              </w:rPr>
              <w:t>addEventListener</w:t>
            </w:r>
            <w:r w:rsidRPr="00744E5F">
              <w:rPr>
                <w:rFonts w:ascii="Consolas" w:eastAsia="굴림" w:hAnsi="Consolas" w:cs="Consolas"/>
                <w:sz w:val="20"/>
              </w:rPr>
              <w:t>( </w:t>
            </w:r>
            <w:r w:rsidRPr="00744E5F">
              <w:rPr>
                <w:rFonts w:ascii="Consolas" w:eastAsia="굴림" w:hAnsi="Consolas" w:cs="Consolas"/>
                <w:color w:val="63A35C"/>
                <w:sz w:val="20"/>
              </w:rPr>
              <w:t>'resize'</w:t>
            </w:r>
            <w:r w:rsidRPr="00744E5F">
              <w:rPr>
                <w:rFonts w:ascii="Consolas" w:eastAsia="굴림" w:hAnsi="Consolas" w:cs="Consolas"/>
                <w:sz w:val="20"/>
              </w:rPr>
              <w:t>, onWindowResize, </w:t>
            </w:r>
            <w:r w:rsidRPr="00744E5F">
              <w:rPr>
                <w:rFonts w:ascii="Consolas" w:eastAsia="굴림" w:hAnsi="Consolas" w:cs="Consolas"/>
                <w:color w:val="0099CC"/>
                <w:sz w:val="20"/>
              </w:rPr>
              <w:t>false</w:t>
            </w:r>
            <w:r w:rsidRPr="00744E5F">
              <w:rPr>
                <w:rFonts w:ascii="Consolas" w:eastAsia="굴림" w:hAnsi="Consolas" w:cs="Consolas"/>
                <w:sz w:val="20"/>
              </w:rPr>
              <w:t> );</w:t>
            </w:r>
          </w:p>
          <w:p w14:paraId="31270817"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p>
          <w:p w14:paraId="416E2223"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p>
          <w:p w14:paraId="39207301"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r w:rsidRPr="00744E5F">
              <w:rPr>
                <w:rFonts w:ascii="Consolas" w:eastAsia="굴림" w:hAnsi="Consolas" w:cs="Consolas"/>
                <w:color w:val="A71D5D"/>
                <w:sz w:val="20"/>
              </w:rPr>
              <w:t>function</w:t>
            </w:r>
            <w:r w:rsidRPr="00744E5F">
              <w:rPr>
                <w:rFonts w:ascii="Consolas" w:eastAsia="굴림" w:hAnsi="Consolas" w:cs="Consolas"/>
                <w:sz w:val="20"/>
              </w:rPr>
              <w:t> onWindowResize() {</w:t>
            </w:r>
          </w:p>
          <w:p w14:paraId="2CE8C27C"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camera.aspect </w:t>
            </w:r>
            <w:r w:rsidRPr="00744E5F">
              <w:rPr>
                <w:rFonts w:ascii="Consolas" w:eastAsia="굴림" w:hAnsi="Consolas" w:cs="Consolas"/>
                <w:color w:val="A71D5D"/>
                <w:sz w:val="20"/>
              </w:rPr>
              <w:t>=</w:t>
            </w:r>
            <w:r w:rsidRPr="00744E5F">
              <w:rPr>
                <w:rFonts w:ascii="Consolas" w:eastAsia="굴림" w:hAnsi="Consolas" w:cs="Consolas"/>
                <w:sz w:val="20"/>
              </w:rPr>
              <w:t> </w:t>
            </w:r>
            <w:r w:rsidRPr="00744E5F">
              <w:rPr>
                <w:rFonts w:ascii="Consolas" w:eastAsia="굴림" w:hAnsi="Consolas" w:cs="Consolas"/>
                <w:color w:val="066DE2"/>
                <w:sz w:val="20"/>
              </w:rPr>
              <w:t>window</w:t>
            </w:r>
            <w:r w:rsidRPr="00744E5F">
              <w:rPr>
                <w:rFonts w:ascii="Consolas" w:eastAsia="굴림" w:hAnsi="Consolas" w:cs="Consolas"/>
                <w:sz w:val="20"/>
              </w:rPr>
              <w:t>.innerWidth </w:t>
            </w:r>
            <w:r w:rsidRPr="00744E5F">
              <w:rPr>
                <w:rFonts w:ascii="Consolas" w:eastAsia="굴림" w:hAnsi="Consolas" w:cs="Consolas"/>
                <w:color w:val="A71D5D"/>
                <w:sz w:val="20"/>
              </w:rPr>
              <w:t>/</w:t>
            </w:r>
            <w:r w:rsidRPr="00744E5F">
              <w:rPr>
                <w:rFonts w:ascii="Consolas" w:eastAsia="굴림" w:hAnsi="Consolas" w:cs="Consolas"/>
                <w:sz w:val="20"/>
              </w:rPr>
              <w:t> </w:t>
            </w:r>
            <w:r w:rsidRPr="00744E5F">
              <w:rPr>
                <w:rFonts w:ascii="Consolas" w:eastAsia="굴림" w:hAnsi="Consolas" w:cs="Consolas"/>
                <w:color w:val="066DE2"/>
                <w:sz w:val="20"/>
              </w:rPr>
              <w:t>window</w:t>
            </w:r>
            <w:r w:rsidRPr="00744E5F">
              <w:rPr>
                <w:rFonts w:ascii="Consolas" w:eastAsia="굴림" w:hAnsi="Consolas" w:cs="Consolas"/>
                <w:sz w:val="20"/>
              </w:rPr>
              <w:t>.innerHeight;</w:t>
            </w:r>
          </w:p>
          <w:p w14:paraId="7879CFB5"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camera.updateProjectionMatrix();</w:t>
            </w:r>
          </w:p>
          <w:p w14:paraId="74224996"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p>
          <w:p w14:paraId="626E02FD"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renderer.setSize( </w:t>
            </w:r>
            <w:r w:rsidRPr="00744E5F">
              <w:rPr>
                <w:rFonts w:ascii="Consolas" w:eastAsia="굴림" w:hAnsi="Consolas" w:cs="Consolas"/>
                <w:color w:val="066DE2"/>
                <w:sz w:val="20"/>
              </w:rPr>
              <w:t>window</w:t>
            </w:r>
            <w:r w:rsidRPr="00744E5F">
              <w:rPr>
                <w:rFonts w:ascii="Consolas" w:eastAsia="굴림" w:hAnsi="Consolas" w:cs="Consolas"/>
                <w:sz w:val="20"/>
              </w:rPr>
              <w:t>.innerWidth, </w:t>
            </w:r>
            <w:r w:rsidRPr="00744E5F">
              <w:rPr>
                <w:rFonts w:ascii="Consolas" w:eastAsia="굴림" w:hAnsi="Consolas" w:cs="Consolas"/>
                <w:color w:val="066DE2"/>
                <w:sz w:val="20"/>
              </w:rPr>
              <w:t>window</w:t>
            </w:r>
            <w:r w:rsidRPr="00744E5F">
              <w:rPr>
                <w:rFonts w:ascii="Consolas" w:eastAsia="굴림" w:hAnsi="Consolas" w:cs="Consolas"/>
                <w:sz w:val="20"/>
              </w:rPr>
              <w:t>.innerHeight );</w:t>
            </w:r>
          </w:p>
          <w:p w14:paraId="31759BB9"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sz w:val="20"/>
              </w:rPr>
              <w:t>    }</w:t>
            </w:r>
          </w:p>
          <w:p w14:paraId="07E3CCB2"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script</w:t>
            </w:r>
            <w:r w:rsidRPr="00744E5F">
              <w:rPr>
                <w:rFonts w:ascii="Consolas" w:eastAsia="굴림" w:hAnsi="Consolas" w:cs="Consolas"/>
                <w:color w:val="010101"/>
                <w:sz w:val="20"/>
              </w:rPr>
              <w:t>&gt;</w:t>
            </w:r>
          </w:p>
          <w:p w14:paraId="49307CE4"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body</w:t>
            </w:r>
            <w:r w:rsidRPr="00744E5F">
              <w:rPr>
                <w:rFonts w:ascii="Consolas" w:eastAsia="굴림" w:hAnsi="Consolas" w:cs="Consolas"/>
                <w:color w:val="010101"/>
                <w:sz w:val="20"/>
              </w:rPr>
              <w:t>&gt;</w:t>
            </w:r>
          </w:p>
          <w:p w14:paraId="64340174" w14:textId="77777777" w:rsidR="00744E5F" w:rsidRPr="00744E5F" w:rsidRDefault="00744E5F" w:rsidP="00744E5F">
            <w:pPr>
              <w:spacing w:after="0"/>
              <w:rPr>
                <w:rFonts w:ascii="Consolas" w:eastAsia="굴림" w:hAnsi="Consolas" w:cs="Consolas"/>
                <w:sz w:val="20"/>
              </w:rPr>
            </w:pPr>
            <w:r w:rsidRPr="00744E5F">
              <w:rPr>
                <w:rFonts w:ascii="Consolas" w:eastAsia="굴림" w:hAnsi="Consolas" w:cs="Consolas"/>
                <w:color w:val="010101"/>
                <w:sz w:val="20"/>
              </w:rPr>
              <w:t>&lt;/</w:t>
            </w:r>
            <w:r w:rsidRPr="00744E5F">
              <w:rPr>
                <w:rFonts w:ascii="Consolas" w:eastAsia="굴림" w:hAnsi="Consolas" w:cs="Consolas"/>
                <w:color w:val="066DE2"/>
                <w:sz w:val="20"/>
              </w:rPr>
              <w:t>html</w:t>
            </w:r>
            <w:r w:rsidRPr="00744E5F">
              <w:rPr>
                <w:rFonts w:ascii="Consolas" w:eastAsia="굴림" w:hAnsi="Consolas" w:cs="Consolas"/>
                <w:color w:val="010101"/>
                <w:sz w:val="20"/>
              </w:rPr>
              <w:t>&gt;</w:t>
            </w:r>
          </w:p>
        </w:tc>
      </w:tr>
    </w:tbl>
    <w:p w14:paraId="0A8F8E75" w14:textId="0233FBC6" w:rsidR="001F755C" w:rsidRDefault="001F755C" w:rsidP="00C6486D">
      <w:pPr>
        <w:spacing w:after="0"/>
        <w:rPr>
          <w:rFonts w:ascii="맑은 고딕" w:eastAsia="맑은 고딕" w:hAnsi="맑은 고딕" w:cs="굴림"/>
          <w:color w:val="000000"/>
          <w:sz w:val="20"/>
        </w:rPr>
      </w:pPr>
    </w:p>
    <w:p w14:paraId="4F512E2D" w14:textId="77777777" w:rsidR="006333C7" w:rsidRDefault="006333C7" w:rsidP="00C6486D">
      <w:pPr>
        <w:spacing w:after="0"/>
        <w:rPr>
          <w:rFonts w:ascii="맑은 고딕" w:eastAsia="맑은 고딕" w:hAnsi="맑은 고딕" w:cs="굴림"/>
          <w:color w:val="000000"/>
          <w:sz w:val="20"/>
        </w:rPr>
      </w:pPr>
    </w:p>
    <w:p w14:paraId="38DA1871"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&lt;코드 2&gt;의 15번째 줄에서 17번째 줄을 보면 스크립트 태그 안에서 전역 변수를 선언하고 있는 것을 확인할 수 있다. 이 변수들은 다양한 함수 안에서 접근할 것이기 때문에 전역변수로 선언했다.</w:t>
      </w:r>
    </w:p>
    <w:p w14:paraId="21E88623"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 </w:t>
      </w:r>
    </w:p>
    <w:p w14:paraId="706EB372"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선언한 전역변수들은 &lt;코드 2&gt;의 19번째 줄에서 38번째 줄에 걸쳐서 나타나는 init함수로 초기화를 한다. 새로운 객체를 만들고 설정하는 일련의 작업이 init함수에서 하는 일이다.</w:t>
      </w:r>
    </w:p>
    <w:p w14:paraId="61E7083C"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 </w:t>
      </w:r>
    </w:p>
    <w:p w14:paraId="7733CE52"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init함수에서 브라우저 창의 크기변화에 대응할 수 있는 이벤트 리스너를 설정한다. &lt;코드 2&gt;의 37번째 줄을 보면 브라우저 창의 크기변화가 일어날 때 마다 onWindowResize함수를 호출하도록 되어있는 것을 확인할 수 있다. 이에 따른 onWindowResize함수는 &lt;코드 2&gt;의 40번째 줄에서부터 45번째 줄에 나타나 있다. 이 함수에서는 camera의 aspect를 변경하고 renderer의 size를 변경하는 일을 하게 된다.</w:t>
      </w:r>
    </w:p>
    <w:p w14:paraId="197F088B"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 </w:t>
      </w:r>
    </w:p>
    <w:p w14:paraId="35B37945" w14:textId="4058D294"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 </w:t>
      </w:r>
    </w:p>
    <w:p w14:paraId="41400FE0"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15 ~ 17 : container, camera, scene, renderer, controls를 전역변수로 선언했다.</w:t>
      </w:r>
    </w:p>
    <w:p w14:paraId="51ADECF9"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20 ~ 35 : 전역변수로 선언한 요소들을 init함수에서 초기화한다.</w:t>
      </w:r>
    </w:p>
    <w:p w14:paraId="1868FC2E"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37 : 브라우저 창의 크기변화에 대응할 함수, onWindowResize를 이벤트에 연결시킨다.</w:t>
      </w:r>
    </w:p>
    <w:p w14:paraId="0E9F1D85"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40 ~ 45 : 브라우저 창의 크기변화에 따라 camera의 aspect와 renderer의 size를 변화시킨다.</w:t>
      </w:r>
    </w:p>
    <w:p w14:paraId="093C429F" w14:textId="77777777" w:rsidR="00C6486D" w:rsidRDefault="00C6486D"/>
    <w:p w14:paraId="2C8ED9D3" w14:textId="77777777" w:rsidR="001F755C" w:rsidRPr="00C6486D" w:rsidRDefault="001F755C"/>
    <w:p w14:paraId="61664C6D" w14:textId="77777777" w:rsidR="001F755C" w:rsidRPr="00C6486D" w:rsidRDefault="001F755C" w:rsidP="001F755C">
      <w:pPr>
        <w:spacing w:after="0"/>
        <w:rPr>
          <w:rFonts w:ascii="맑은 고딕" w:eastAsia="맑은 고딕" w:hAnsi="맑은 고딕" w:cs="굴림"/>
          <w:color w:val="000000"/>
          <w:sz w:val="20"/>
        </w:rPr>
      </w:pPr>
      <w:r w:rsidRPr="00C6486D">
        <w:rPr>
          <w:rFonts w:ascii="맑은 고딕" w:eastAsia="맑은 고딕" w:hAnsi="맑은 고딕" w:cs="굴림" w:hint="eastAsia"/>
          <w:b/>
          <w:bCs/>
          <w:color w:val="000000"/>
          <w:sz w:val="20"/>
        </w:rPr>
        <w:t>Step 3. 초원 지형 만들기</w:t>
      </w:r>
    </w:p>
    <w:p w14:paraId="39E0F4C8" w14:textId="77777777" w:rsidR="00C6486D" w:rsidRPr="001F755C" w:rsidRDefault="00C6486D"/>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1844"/>
      </w:tblGrid>
      <w:tr w:rsidR="0049409C" w:rsidRPr="0049409C" w14:paraId="63540E27" w14:textId="77777777" w:rsidTr="00B17656">
        <w:tc>
          <w:tcPr>
            <w:tcW w:w="12804" w:type="dxa"/>
            <w:gridSpan w:val="2"/>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tcPr>
          <w:p w14:paraId="46C088FC" w14:textId="1452DC7D" w:rsidR="0049409C" w:rsidRPr="0049409C" w:rsidRDefault="0049409C" w:rsidP="0049409C">
            <w:pPr>
              <w:spacing w:after="0"/>
              <w:rPr>
                <w:rFonts w:ascii="Consolas" w:eastAsia="굴림" w:hAnsi="Consolas" w:cs="Consolas"/>
                <w:color w:val="010101"/>
                <w:sz w:val="20"/>
              </w:rPr>
            </w:pPr>
            <w:r>
              <w:rPr>
                <w:rFonts w:ascii="Consolas" w:eastAsia="굴림" w:hAnsi="Consolas" w:cs="Consolas" w:hint="eastAsia"/>
                <w:color w:val="010101"/>
                <w:sz w:val="20"/>
              </w:rPr>
              <w:t>&lt;</w:t>
            </w:r>
            <w:r>
              <w:rPr>
                <w:rFonts w:ascii="Consolas" w:eastAsia="굴림" w:hAnsi="Consolas" w:cs="Consolas"/>
                <w:color w:val="010101"/>
                <w:sz w:val="20"/>
              </w:rPr>
              <w:t>code3&gt;</w:t>
            </w:r>
          </w:p>
        </w:tc>
      </w:tr>
      <w:tr w:rsidR="0049409C" w:rsidRPr="0049409C" w14:paraId="5E5E6FAB" w14:textId="77777777" w:rsidTr="0049409C">
        <w:tc>
          <w:tcPr>
            <w:tcW w:w="960" w:type="dxa"/>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hideMark/>
          </w:tcPr>
          <w:p w14:paraId="157D167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w:t>
            </w:r>
          </w:p>
          <w:p w14:paraId="7AD4101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w:t>
            </w:r>
          </w:p>
          <w:p w14:paraId="347B723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w:t>
            </w:r>
          </w:p>
          <w:p w14:paraId="7EDA8D7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w:t>
            </w:r>
          </w:p>
          <w:p w14:paraId="2171D90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w:t>
            </w:r>
          </w:p>
          <w:p w14:paraId="279F065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w:t>
            </w:r>
          </w:p>
          <w:p w14:paraId="1AC3A8B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w:t>
            </w:r>
          </w:p>
          <w:p w14:paraId="5F2CAEF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w:t>
            </w:r>
          </w:p>
          <w:p w14:paraId="50418AA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w:t>
            </w:r>
          </w:p>
          <w:p w14:paraId="7D702C3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10</w:t>
            </w:r>
          </w:p>
          <w:p w14:paraId="535CF8C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11</w:t>
            </w:r>
          </w:p>
          <w:p w14:paraId="30C07FC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12</w:t>
            </w:r>
          </w:p>
          <w:p w14:paraId="63F393F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13</w:t>
            </w:r>
          </w:p>
          <w:p w14:paraId="1280694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14</w:t>
            </w:r>
          </w:p>
          <w:p w14:paraId="6353E75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15</w:t>
            </w:r>
          </w:p>
          <w:p w14:paraId="24DEDBE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16</w:t>
            </w:r>
          </w:p>
          <w:p w14:paraId="14A825C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17</w:t>
            </w:r>
          </w:p>
          <w:p w14:paraId="11BF42B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18</w:t>
            </w:r>
          </w:p>
          <w:p w14:paraId="716EB85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19</w:t>
            </w:r>
          </w:p>
          <w:p w14:paraId="3FA2263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20</w:t>
            </w:r>
          </w:p>
          <w:p w14:paraId="4A9FD7C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21</w:t>
            </w:r>
          </w:p>
          <w:p w14:paraId="7125CD0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22</w:t>
            </w:r>
          </w:p>
          <w:p w14:paraId="52384AC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23</w:t>
            </w:r>
          </w:p>
          <w:p w14:paraId="549AAE0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24</w:t>
            </w:r>
          </w:p>
          <w:p w14:paraId="4D124F2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25</w:t>
            </w:r>
          </w:p>
          <w:p w14:paraId="52736F7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26</w:t>
            </w:r>
          </w:p>
          <w:p w14:paraId="31893D4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27</w:t>
            </w:r>
          </w:p>
          <w:p w14:paraId="79013E2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28</w:t>
            </w:r>
          </w:p>
          <w:p w14:paraId="3FB9A10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29</w:t>
            </w:r>
          </w:p>
          <w:p w14:paraId="4F635AF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30</w:t>
            </w:r>
          </w:p>
          <w:p w14:paraId="31A686C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31</w:t>
            </w:r>
          </w:p>
          <w:p w14:paraId="5C8C9B1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32</w:t>
            </w:r>
          </w:p>
          <w:p w14:paraId="1925A5C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33</w:t>
            </w:r>
          </w:p>
          <w:p w14:paraId="5456A66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34</w:t>
            </w:r>
          </w:p>
          <w:p w14:paraId="1B39A93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35</w:t>
            </w:r>
          </w:p>
          <w:p w14:paraId="0E1D4B8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36</w:t>
            </w:r>
          </w:p>
          <w:p w14:paraId="14E6EB0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37</w:t>
            </w:r>
          </w:p>
          <w:p w14:paraId="79D46BB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38</w:t>
            </w:r>
          </w:p>
          <w:p w14:paraId="6534964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39</w:t>
            </w:r>
          </w:p>
          <w:p w14:paraId="2D76237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40</w:t>
            </w:r>
          </w:p>
          <w:p w14:paraId="283C82B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41</w:t>
            </w:r>
          </w:p>
          <w:p w14:paraId="346FC6E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42</w:t>
            </w:r>
          </w:p>
          <w:p w14:paraId="3F2E61A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43</w:t>
            </w:r>
          </w:p>
          <w:p w14:paraId="71647C4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44</w:t>
            </w:r>
          </w:p>
          <w:p w14:paraId="36FFEC3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45</w:t>
            </w:r>
          </w:p>
          <w:p w14:paraId="13158D6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46</w:t>
            </w:r>
          </w:p>
          <w:p w14:paraId="3CDDEA8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47</w:t>
            </w:r>
          </w:p>
          <w:p w14:paraId="287B158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48</w:t>
            </w:r>
          </w:p>
          <w:p w14:paraId="14F5F01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49</w:t>
            </w:r>
          </w:p>
          <w:p w14:paraId="3A08EC4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50</w:t>
            </w:r>
          </w:p>
          <w:p w14:paraId="035D9A5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51</w:t>
            </w:r>
          </w:p>
          <w:p w14:paraId="38F7C69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52</w:t>
            </w:r>
          </w:p>
          <w:p w14:paraId="148967E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53</w:t>
            </w:r>
          </w:p>
          <w:p w14:paraId="7664618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54</w:t>
            </w:r>
          </w:p>
          <w:p w14:paraId="03FEA35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55</w:t>
            </w:r>
          </w:p>
          <w:p w14:paraId="5ACCB05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56</w:t>
            </w:r>
          </w:p>
          <w:p w14:paraId="7996103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57</w:t>
            </w:r>
          </w:p>
          <w:p w14:paraId="0CF8C53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58</w:t>
            </w:r>
          </w:p>
          <w:p w14:paraId="3EB230C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59</w:t>
            </w:r>
          </w:p>
          <w:p w14:paraId="5506612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60</w:t>
            </w:r>
          </w:p>
        </w:tc>
        <w:tc>
          <w:tcPr>
            <w:tcW w:w="11844" w:type="dxa"/>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hideMark/>
          </w:tcPr>
          <w:p w14:paraId="70C97EE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!DOCTYPE</w:t>
            </w:r>
            <w:r w:rsidRPr="0049409C">
              <w:rPr>
                <w:rFonts w:ascii="Consolas" w:eastAsia="굴림" w:hAnsi="Consolas" w:cs="Consolas"/>
                <w:sz w:val="20"/>
              </w:rPr>
              <w:t> </w:t>
            </w:r>
            <w:r w:rsidRPr="0049409C">
              <w:rPr>
                <w:rFonts w:ascii="Consolas" w:eastAsia="굴림" w:hAnsi="Consolas" w:cs="Consolas"/>
                <w:color w:val="0A9989"/>
                <w:sz w:val="20"/>
              </w:rPr>
              <w:t>html</w:t>
            </w:r>
            <w:r w:rsidRPr="0049409C">
              <w:rPr>
                <w:rFonts w:ascii="Consolas" w:eastAsia="굴림" w:hAnsi="Consolas" w:cs="Consolas"/>
                <w:color w:val="010101"/>
                <w:sz w:val="20"/>
              </w:rPr>
              <w:t>&gt;</w:t>
            </w:r>
          </w:p>
          <w:p w14:paraId="7D16B2D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html</w:t>
            </w:r>
            <w:r w:rsidRPr="0049409C">
              <w:rPr>
                <w:rFonts w:ascii="Consolas" w:eastAsia="굴림" w:hAnsi="Consolas" w:cs="Consolas"/>
                <w:sz w:val="20"/>
              </w:rPr>
              <w:t> </w:t>
            </w:r>
            <w:r w:rsidRPr="0049409C">
              <w:rPr>
                <w:rFonts w:ascii="Consolas" w:eastAsia="굴림" w:hAnsi="Consolas" w:cs="Consolas"/>
                <w:color w:val="0A9989"/>
                <w:sz w:val="20"/>
              </w:rPr>
              <w:t>lang</w:t>
            </w:r>
            <w:r w:rsidRPr="0049409C">
              <w:rPr>
                <w:rFonts w:ascii="Consolas" w:eastAsia="굴림" w:hAnsi="Consolas" w:cs="Consolas"/>
                <w:sz w:val="20"/>
              </w:rPr>
              <w:t>=</w:t>
            </w:r>
            <w:r w:rsidRPr="0049409C">
              <w:rPr>
                <w:rFonts w:ascii="Consolas" w:eastAsia="굴림" w:hAnsi="Consolas" w:cs="Consolas"/>
                <w:color w:val="DF5000"/>
                <w:sz w:val="20"/>
              </w:rPr>
              <w:t>"en"</w:t>
            </w:r>
            <w:r w:rsidRPr="0049409C">
              <w:rPr>
                <w:rFonts w:ascii="Consolas" w:eastAsia="굴림" w:hAnsi="Consolas" w:cs="Consolas"/>
                <w:color w:val="010101"/>
                <w:sz w:val="20"/>
              </w:rPr>
              <w:t>&gt;</w:t>
            </w:r>
          </w:p>
          <w:p w14:paraId="6AD8E32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head</w:t>
            </w:r>
            <w:r w:rsidRPr="0049409C">
              <w:rPr>
                <w:rFonts w:ascii="Consolas" w:eastAsia="굴림" w:hAnsi="Consolas" w:cs="Consolas"/>
                <w:color w:val="010101"/>
                <w:sz w:val="20"/>
              </w:rPr>
              <w:t>&gt;</w:t>
            </w:r>
          </w:p>
          <w:p w14:paraId="1D8F871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10101"/>
                <w:sz w:val="20"/>
              </w:rPr>
              <w:t>&lt;</w:t>
            </w:r>
            <w:r w:rsidRPr="0049409C">
              <w:rPr>
                <w:rFonts w:ascii="Consolas" w:eastAsia="굴림" w:hAnsi="Consolas" w:cs="Consolas"/>
                <w:color w:val="066DE2"/>
                <w:sz w:val="20"/>
              </w:rPr>
              <w:t>meta</w:t>
            </w:r>
            <w:r w:rsidRPr="0049409C">
              <w:rPr>
                <w:rFonts w:ascii="Consolas" w:eastAsia="굴림" w:hAnsi="Consolas" w:cs="Consolas"/>
                <w:sz w:val="20"/>
              </w:rPr>
              <w:t> </w:t>
            </w:r>
            <w:r w:rsidRPr="0049409C">
              <w:rPr>
                <w:rFonts w:ascii="Consolas" w:eastAsia="굴림" w:hAnsi="Consolas" w:cs="Consolas"/>
                <w:color w:val="0A9989"/>
                <w:sz w:val="20"/>
              </w:rPr>
              <w:t>charset</w:t>
            </w:r>
            <w:r w:rsidRPr="0049409C">
              <w:rPr>
                <w:rFonts w:ascii="Consolas" w:eastAsia="굴림" w:hAnsi="Consolas" w:cs="Consolas"/>
                <w:sz w:val="20"/>
              </w:rPr>
              <w:t>=</w:t>
            </w:r>
            <w:r w:rsidRPr="0049409C">
              <w:rPr>
                <w:rFonts w:ascii="Consolas" w:eastAsia="굴림" w:hAnsi="Consolas" w:cs="Consolas"/>
                <w:color w:val="DF5000"/>
                <w:sz w:val="20"/>
              </w:rPr>
              <w:t>"UTF-8"</w:t>
            </w:r>
            <w:r w:rsidRPr="0049409C">
              <w:rPr>
                <w:rFonts w:ascii="Consolas" w:eastAsia="굴림" w:hAnsi="Consolas" w:cs="Consolas"/>
                <w:color w:val="010101"/>
                <w:sz w:val="20"/>
              </w:rPr>
              <w:t>&gt;</w:t>
            </w:r>
          </w:p>
          <w:p w14:paraId="263F610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10101"/>
                <w:sz w:val="20"/>
              </w:rPr>
              <w:t>&lt;</w:t>
            </w:r>
            <w:r w:rsidRPr="0049409C">
              <w:rPr>
                <w:rFonts w:ascii="Consolas" w:eastAsia="굴림" w:hAnsi="Consolas" w:cs="Consolas"/>
                <w:color w:val="066DE2"/>
                <w:sz w:val="20"/>
              </w:rPr>
              <w:t>title</w:t>
            </w:r>
            <w:r w:rsidRPr="0049409C">
              <w:rPr>
                <w:rFonts w:ascii="Consolas" w:eastAsia="굴림" w:hAnsi="Consolas" w:cs="Consolas"/>
                <w:color w:val="010101"/>
                <w:sz w:val="20"/>
              </w:rPr>
              <w:t>&gt;</w:t>
            </w:r>
            <w:r w:rsidRPr="0049409C">
              <w:rPr>
                <w:rFonts w:ascii="Consolas" w:eastAsia="굴림" w:hAnsi="Consolas" w:cs="Consolas"/>
                <w:sz w:val="20"/>
              </w:rPr>
              <w:t>falling snow</w:t>
            </w:r>
            <w:r w:rsidRPr="0049409C">
              <w:rPr>
                <w:rFonts w:ascii="Consolas" w:eastAsia="굴림" w:hAnsi="Consolas" w:cs="Consolas"/>
                <w:color w:val="010101"/>
                <w:sz w:val="20"/>
              </w:rPr>
              <w:t>&lt;/</w:t>
            </w:r>
            <w:r w:rsidRPr="0049409C">
              <w:rPr>
                <w:rFonts w:ascii="Consolas" w:eastAsia="굴림" w:hAnsi="Consolas" w:cs="Consolas"/>
                <w:color w:val="066DE2"/>
                <w:sz w:val="20"/>
              </w:rPr>
              <w:t>title</w:t>
            </w:r>
            <w:r w:rsidRPr="0049409C">
              <w:rPr>
                <w:rFonts w:ascii="Consolas" w:eastAsia="굴림" w:hAnsi="Consolas" w:cs="Consolas"/>
                <w:color w:val="010101"/>
                <w:sz w:val="20"/>
              </w:rPr>
              <w:t>&gt;</w:t>
            </w:r>
          </w:p>
          <w:p w14:paraId="687A9FF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head</w:t>
            </w:r>
            <w:r w:rsidRPr="0049409C">
              <w:rPr>
                <w:rFonts w:ascii="Consolas" w:eastAsia="굴림" w:hAnsi="Consolas" w:cs="Consolas"/>
                <w:color w:val="010101"/>
                <w:sz w:val="20"/>
              </w:rPr>
              <w:t>&gt;</w:t>
            </w:r>
          </w:p>
          <w:p w14:paraId="4358813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body</w:t>
            </w:r>
            <w:r w:rsidRPr="0049409C">
              <w:rPr>
                <w:rFonts w:ascii="Consolas" w:eastAsia="굴림" w:hAnsi="Consolas" w:cs="Consolas"/>
                <w:color w:val="010101"/>
                <w:sz w:val="20"/>
              </w:rPr>
              <w:t>&gt;</w:t>
            </w:r>
          </w:p>
          <w:p w14:paraId="35618EF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7AB77DB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"./lib/three/build/three.min.js"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6C5EAE5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"./lib/three/examples/js/controls/OrbitControls.js"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0753504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"./ParticleSystem.js"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223C1D7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"./paticleParameter.js"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7744593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"./AdditiveTerrain.js"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141F892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18DD152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container;</w:t>
            </w:r>
          </w:p>
          <w:p w14:paraId="7481424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camera, scene, renderer;</w:t>
            </w:r>
          </w:p>
          <w:p w14:paraId="1DD9423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controls;</w:t>
            </w:r>
          </w:p>
          <w:p w14:paraId="32CEF5E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48BC6D4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min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THREE.Vector3(</w:t>
            </w:r>
            <w:r w:rsidRPr="0049409C">
              <w:rPr>
                <w:rFonts w:ascii="Consolas" w:eastAsia="굴림" w:hAnsi="Consolas" w:cs="Consolas"/>
                <w:color w:val="A71D5D"/>
                <w:sz w:val="20"/>
              </w:rPr>
              <w:t>-</w:t>
            </w:r>
            <w:r w:rsidRPr="0049409C">
              <w:rPr>
                <w:rFonts w:ascii="Consolas" w:eastAsia="굴림" w:hAnsi="Consolas" w:cs="Consolas"/>
                <w:color w:val="0099CC"/>
                <w:sz w:val="20"/>
              </w:rPr>
              <w:t>300</w:t>
            </w:r>
            <w:r w:rsidRPr="0049409C">
              <w:rPr>
                <w:rFonts w:ascii="Consolas" w:eastAsia="굴림" w:hAnsi="Consolas" w:cs="Consolas"/>
                <w:sz w:val="20"/>
              </w:rPr>
              <w:t>, </w:t>
            </w:r>
            <w:r w:rsidRPr="0049409C">
              <w:rPr>
                <w:rFonts w:ascii="Consolas" w:eastAsia="굴림" w:hAnsi="Consolas" w:cs="Consolas"/>
                <w:color w:val="0099CC"/>
                <w:sz w:val="20"/>
              </w:rPr>
              <w:t>0</w:t>
            </w:r>
            <w:r w:rsidRPr="0049409C">
              <w:rPr>
                <w:rFonts w:ascii="Consolas" w:eastAsia="굴림" w:hAnsi="Consolas" w:cs="Consolas"/>
                <w:sz w:val="20"/>
              </w:rPr>
              <w:t>, </w:t>
            </w:r>
            <w:r w:rsidRPr="0049409C">
              <w:rPr>
                <w:rFonts w:ascii="Consolas" w:eastAsia="굴림" w:hAnsi="Consolas" w:cs="Consolas"/>
                <w:color w:val="A71D5D"/>
                <w:sz w:val="20"/>
              </w:rPr>
              <w:t>-</w:t>
            </w:r>
            <w:r w:rsidRPr="0049409C">
              <w:rPr>
                <w:rFonts w:ascii="Consolas" w:eastAsia="굴림" w:hAnsi="Consolas" w:cs="Consolas"/>
                <w:color w:val="0099CC"/>
                <w:sz w:val="20"/>
              </w:rPr>
              <w:t>300</w:t>
            </w:r>
            <w:r w:rsidRPr="0049409C">
              <w:rPr>
                <w:rFonts w:ascii="Consolas" w:eastAsia="굴림" w:hAnsi="Consolas" w:cs="Consolas"/>
                <w:sz w:val="20"/>
              </w:rPr>
              <w:t>);</w:t>
            </w:r>
          </w:p>
          <w:p w14:paraId="7FB9AFE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max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THREE.Vector3( </w:t>
            </w:r>
            <w:r w:rsidRPr="0049409C">
              <w:rPr>
                <w:rFonts w:ascii="Consolas" w:eastAsia="굴림" w:hAnsi="Consolas" w:cs="Consolas"/>
                <w:color w:val="0099CC"/>
                <w:sz w:val="20"/>
              </w:rPr>
              <w:t>300</w:t>
            </w:r>
            <w:r w:rsidRPr="0049409C">
              <w:rPr>
                <w:rFonts w:ascii="Consolas" w:eastAsia="굴림" w:hAnsi="Consolas" w:cs="Consolas"/>
                <w:sz w:val="20"/>
              </w:rPr>
              <w:t>, </w:t>
            </w:r>
            <w:r w:rsidRPr="0049409C">
              <w:rPr>
                <w:rFonts w:ascii="Consolas" w:eastAsia="굴림" w:hAnsi="Consolas" w:cs="Consolas"/>
                <w:color w:val="0099CC"/>
                <w:sz w:val="20"/>
              </w:rPr>
              <w:t>0</w:t>
            </w:r>
            <w:r w:rsidRPr="0049409C">
              <w:rPr>
                <w:rFonts w:ascii="Consolas" w:eastAsia="굴림" w:hAnsi="Consolas" w:cs="Consolas"/>
                <w:sz w:val="20"/>
              </w:rPr>
              <w:t>,  </w:t>
            </w:r>
            <w:r w:rsidRPr="0049409C">
              <w:rPr>
                <w:rFonts w:ascii="Consolas" w:eastAsia="굴림" w:hAnsi="Consolas" w:cs="Consolas"/>
                <w:color w:val="0099CC"/>
                <w:sz w:val="20"/>
              </w:rPr>
              <w:t>300</w:t>
            </w:r>
            <w:r w:rsidRPr="0049409C">
              <w:rPr>
                <w:rFonts w:ascii="Consolas" w:eastAsia="굴림" w:hAnsi="Consolas" w:cs="Consolas"/>
                <w:sz w:val="20"/>
              </w:rPr>
              <w:t>);</w:t>
            </w:r>
          </w:p>
          <w:p w14:paraId="119F4DE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iSize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500</w:t>
            </w:r>
            <w:r w:rsidRPr="0049409C">
              <w:rPr>
                <w:rFonts w:ascii="Consolas" w:eastAsia="굴림" w:hAnsi="Consolas" w:cs="Consolas"/>
                <w:sz w:val="20"/>
              </w:rPr>
              <w:t>;</w:t>
            </w:r>
          </w:p>
          <w:p w14:paraId="277D385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jSize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500</w:t>
            </w:r>
            <w:r w:rsidRPr="0049409C">
              <w:rPr>
                <w:rFonts w:ascii="Consolas" w:eastAsia="굴림" w:hAnsi="Consolas" w:cs="Consolas"/>
                <w:sz w:val="20"/>
              </w:rPr>
              <w:t>;</w:t>
            </w:r>
          </w:p>
          <w:p w14:paraId="09E83BA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totalNum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100000</w:t>
            </w:r>
            <w:r w:rsidRPr="0049409C">
              <w:rPr>
                <w:rFonts w:ascii="Consolas" w:eastAsia="굴림" w:hAnsi="Consolas" w:cs="Consolas"/>
                <w:sz w:val="20"/>
              </w:rPr>
              <w:t>;</w:t>
            </w:r>
          </w:p>
          <w:p w14:paraId="2D443BE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ptSize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0.8</w:t>
            </w:r>
            <w:r w:rsidRPr="0049409C">
              <w:rPr>
                <w:rFonts w:ascii="Consolas" w:eastAsia="굴림" w:hAnsi="Consolas" w:cs="Consolas"/>
                <w:sz w:val="20"/>
              </w:rPr>
              <w:t>;</w:t>
            </w:r>
          </w:p>
          <w:p w14:paraId="2DBB9B8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texPath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63A35C"/>
                <w:sz w:val="20"/>
              </w:rPr>
              <w:t>"./textures/grass.jpg"</w:t>
            </w:r>
            <w:r w:rsidRPr="0049409C">
              <w:rPr>
                <w:rFonts w:ascii="Consolas" w:eastAsia="굴림" w:hAnsi="Consolas" w:cs="Consolas"/>
                <w:sz w:val="20"/>
              </w:rPr>
              <w:t>;</w:t>
            </w:r>
          </w:p>
          <w:p w14:paraId="114B9A1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dtexPath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63A35C"/>
                <w:sz w:val="20"/>
              </w:rPr>
              <w:t>"./textures/snowflake.png"</w:t>
            </w:r>
            <w:r w:rsidRPr="0049409C">
              <w:rPr>
                <w:rFonts w:ascii="Consolas" w:eastAsia="굴림" w:hAnsi="Consolas" w:cs="Consolas"/>
                <w:sz w:val="20"/>
              </w:rPr>
              <w:t>;</w:t>
            </w:r>
          </w:p>
          <w:p w14:paraId="1C630F5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F5146A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terrain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AdditiveTerrain();</w:t>
            </w:r>
          </w:p>
          <w:p w14:paraId="0C10C67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terrain.initialize(min, max, iSize, jSize, totalNum, ptSize, texPath, dtexPath);</w:t>
            </w:r>
          </w:p>
          <w:p w14:paraId="7A9AB3D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BF265E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init() {</w:t>
            </w:r>
          </w:p>
          <w:p w14:paraId="3D3BE8E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container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document</w:t>
            </w:r>
            <w:r w:rsidRPr="0049409C">
              <w:rPr>
                <w:rFonts w:ascii="Consolas" w:eastAsia="굴림" w:hAnsi="Consolas" w:cs="Consolas"/>
                <w:sz w:val="20"/>
              </w:rPr>
              <w:t>.createElement( </w:t>
            </w:r>
            <w:r w:rsidRPr="0049409C">
              <w:rPr>
                <w:rFonts w:ascii="Consolas" w:eastAsia="굴림" w:hAnsi="Consolas" w:cs="Consolas"/>
                <w:color w:val="63A35C"/>
                <w:sz w:val="20"/>
              </w:rPr>
              <w:t>'div'</w:t>
            </w:r>
            <w:r w:rsidRPr="0049409C">
              <w:rPr>
                <w:rFonts w:ascii="Consolas" w:eastAsia="굴림" w:hAnsi="Consolas" w:cs="Consolas"/>
                <w:sz w:val="20"/>
              </w:rPr>
              <w:t> );</w:t>
            </w:r>
          </w:p>
          <w:p w14:paraId="3E635A5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66DE2"/>
                <w:sz w:val="20"/>
              </w:rPr>
              <w:t>document</w:t>
            </w:r>
            <w:r w:rsidRPr="0049409C">
              <w:rPr>
                <w:rFonts w:ascii="Consolas" w:eastAsia="굴림" w:hAnsi="Consolas" w:cs="Consolas"/>
                <w:sz w:val="20"/>
              </w:rPr>
              <w:t>.body.appendChild( container );</w:t>
            </w:r>
          </w:p>
          <w:p w14:paraId="048D5C5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3E1CAAA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THREE.PerspectiveCamera( </w:t>
            </w:r>
            <w:r w:rsidRPr="0049409C">
              <w:rPr>
                <w:rFonts w:ascii="Consolas" w:eastAsia="굴림" w:hAnsi="Consolas" w:cs="Consolas"/>
                <w:color w:val="0099CC"/>
                <w:sz w:val="20"/>
              </w:rPr>
              <w:t>60</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.innerHeight, </w:t>
            </w:r>
            <w:r w:rsidRPr="0049409C">
              <w:rPr>
                <w:rFonts w:ascii="Consolas" w:eastAsia="굴림" w:hAnsi="Consolas" w:cs="Consolas"/>
                <w:color w:val="0099CC"/>
                <w:sz w:val="20"/>
              </w:rPr>
              <w:t>0.01</w:t>
            </w:r>
            <w:r w:rsidRPr="0049409C">
              <w:rPr>
                <w:rFonts w:ascii="Consolas" w:eastAsia="굴림" w:hAnsi="Consolas" w:cs="Consolas"/>
                <w:sz w:val="20"/>
              </w:rPr>
              <w:t>, </w:t>
            </w:r>
            <w:r w:rsidRPr="0049409C">
              <w:rPr>
                <w:rFonts w:ascii="Consolas" w:eastAsia="굴림" w:hAnsi="Consolas" w:cs="Consolas"/>
                <w:color w:val="0099CC"/>
                <w:sz w:val="20"/>
              </w:rPr>
              <w:t>10000</w:t>
            </w:r>
            <w:r w:rsidRPr="0049409C">
              <w:rPr>
                <w:rFonts w:ascii="Consolas" w:eastAsia="굴림" w:hAnsi="Consolas" w:cs="Consolas"/>
                <w:sz w:val="20"/>
              </w:rPr>
              <w:t> );</w:t>
            </w:r>
          </w:p>
          <w:p w14:paraId="6CCADCB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camera.setLens(</w:t>
            </w:r>
            <w:r w:rsidRPr="0049409C">
              <w:rPr>
                <w:rFonts w:ascii="Consolas" w:eastAsia="굴림" w:hAnsi="Consolas" w:cs="Consolas"/>
                <w:color w:val="0099CC"/>
                <w:sz w:val="20"/>
              </w:rPr>
              <w:t>18</w:t>
            </w:r>
            <w:r w:rsidRPr="0049409C">
              <w:rPr>
                <w:rFonts w:ascii="Consolas" w:eastAsia="굴림" w:hAnsi="Consolas" w:cs="Consolas"/>
                <w:sz w:val="20"/>
              </w:rPr>
              <w:t>);</w:t>
            </w:r>
          </w:p>
          <w:p w14:paraId="3D817C5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camera.position.y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200</w:t>
            </w:r>
            <w:r w:rsidRPr="0049409C">
              <w:rPr>
                <w:rFonts w:ascii="Consolas" w:eastAsia="굴림" w:hAnsi="Consolas" w:cs="Consolas"/>
                <w:sz w:val="20"/>
              </w:rPr>
              <w:t>;</w:t>
            </w:r>
          </w:p>
          <w:p w14:paraId="2B8B1FB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camera.position.z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400</w:t>
            </w:r>
            <w:r w:rsidRPr="0049409C">
              <w:rPr>
                <w:rFonts w:ascii="Consolas" w:eastAsia="굴림" w:hAnsi="Consolas" w:cs="Consolas"/>
                <w:sz w:val="20"/>
              </w:rPr>
              <w:t>;</w:t>
            </w:r>
          </w:p>
          <w:p w14:paraId="134DA09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24161E7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scene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THREE.Scene();</w:t>
            </w:r>
          </w:p>
          <w:p w14:paraId="7F9B86C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0C8D9DE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THREE.WebGLRenderer( { antialias: </w:t>
            </w:r>
            <w:r w:rsidRPr="0049409C">
              <w:rPr>
                <w:rFonts w:ascii="Consolas" w:eastAsia="굴림" w:hAnsi="Consolas" w:cs="Consolas"/>
                <w:color w:val="0099CC"/>
                <w:sz w:val="20"/>
              </w:rPr>
              <w:t>true</w:t>
            </w:r>
            <w:r w:rsidRPr="0049409C">
              <w:rPr>
                <w:rFonts w:ascii="Consolas" w:eastAsia="굴림" w:hAnsi="Consolas" w:cs="Consolas"/>
                <w:sz w:val="20"/>
              </w:rPr>
              <w:t> } );</w:t>
            </w:r>
          </w:p>
          <w:p w14:paraId="2FEFE0F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renderer.setClearColor( </w:t>
            </w:r>
            <w:r w:rsidRPr="0049409C">
              <w:rPr>
                <w:rFonts w:ascii="Consolas" w:eastAsia="굴림" w:hAnsi="Consolas" w:cs="Consolas"/>
                <w:color w:val="0099CC"/>
                <w:sz w:val="20"/>
              </w:rPr>
              <w:t>0xaaaaaa</w:t>
            </w:r>
            <w:r w:rsidRPr="0049409C">
              <w:rPr>
                <w:rFonts w:ascii="Consolas" w:eastAsia="굴림" w:hAnsi="Consolas" w:cs="Consolas"/>
                <w:sz w:val="20"/>
              </w:rPr>
              <w:t> );</w:t>
            </w:r>
          </w:p>
          <w:p w14:paraId="20963E1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renderer.setSize(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066DE2"/>
                <w:sz w:val="20"/>
              </w:rPr>
              <w:t>window</w:t>
            </w:r>
            <w:r w:rsidRPr="0049409C">
              <w:rPr>
                <w:rFonts w:ascii="Consolas" w:eastAsia="굴림" w:hAnsi="Consolas" w:cs="Consolas"/>
                <w:sz w:val="20"/>
              </w:rPr>
              <w:t>.innerHeight );</w:t>
            </w:r>
          </w:p>
          <w:p w14:paraId="3ED8FAC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container.appendChild(renderer.domElement);</w:t>
            </w:r>
          </w:p>
          <w:p w14:paraId="251A93B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07A2B0E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controls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THREE.OrbitControls(camera, renderer.domElement);</w:t>
            </w:r>
          </w:p>
          <w:p w14:paraId="0768347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43B2018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w:t>
            </w:r>
            <w:r w:rsidRPr="0049409C">
              <w:rPr>
                <w:rFonts w:ascii="Consolas" w:eastAsia="굴림" w:hAnsi="Consolas" w:cs="Consolas"/>
                <w:color w:val="066DE2"/>
                <w:sz w:val="20"/>
              </w:rPr>
              <w:t>addEventListener</w:t>
            </w:r>
            <w:r w:rsidRPr="0049409C">
              <w:rPr>
                <w:rFonts w:ascii="Consolas" w:eastAsia="굴림" w:hAnsi="Consolas" w:cs="Consolas"/>
                <w:sz w:val="20"/>
              </w:rPr>
              <w:t>( </w:t>
            </w:r>
            <w:r w:rsidRPr="0049409C">
              <w:rPr>
                <w:rFonts w:ascii="Consolas" w:eastAsia="굴림" w:hAnsi="Consolas" w:cs="Consolas"/>
                <w:color w:val="63A35C"/>
                <w:sz w:val="20"/>
              </w:rPr>
              <w:t>'resize'</w:t>
            </w:r>
            <w:r w:rsidRPr="0049409C">
              <w:rPr>
                <w:rFonts w:ascii="Consolas" w:eastAsia="굴림" w:hAnsi="Consolas" w:cs="Consolas"/>
                <w:sz w:val="20"/>
              </w:rPr>
              <w:t>, onWindowResize, </w:t>
            </w:r>
            <w:r w:rsidRPr="0049409C">
              <w:rPr>
                <w:rFonts w:ascii="Consolas" w:eastAsia="굴림" w:hAnsi="Consolas" w:cs="Consolas"/>
                <w:color w:val="0099CC"/>
                <w:sz w:val="20"/>
              </w:rPr>
              <w:t>false</w:t>
            </w:r>
            <w:r w:rsidRPr="0049409C">
              <w:rPr>
                <w:rFonts w:ascii="Consolas" w:eastAsia="굴림" w:hAnsi="Consolas" w:cs="Consolas"/>
                <w:sz w:val="20"/>
              </w:rPr>
              <w:t> );</w:t>
            </w:r>
          </w:p>
          <w:p w14:paraId="1EF0EC9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BB102D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70C6F5D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onWindowResize() {</w:t>
            </w:r>
          </w:p>
          <w:p w14:paraId="1BD1AC4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camera.aspect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.innerHeight;</w:t>
            </w:r>
          </w:p>
          <w:p w14:paraId="55CB90D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camera.updateProjectionMatrix();</w:t>
            </w:r>
          </w:p>
          <w:p w14:paraId="7D80488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3D6BDE6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renderer.setSize(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066DE2"/>
                <w:sz w:val="20"/>
              </w:rPr>
              <w:t>window</w:t>
            </w:r>
            <w:r w:rsidRPr="0049409C">
              <w:rPr>
                <w:rFonts w:ascii="Consolas" w:eastAsia="굴림" w:hAnsi="Consolas" w:cs="Consolas"/>
                <w:sz w:val="20"/>
              </w:rPr>
              <w:t>.innerHeight );</w:t>
            </w:r>
          </w:p>
          <w:p w14:paraId="6E40E50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4A9EE07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4C15DB3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body</w:t>
            </w:r>
            <w:r w:rsidRPr="0049409C">
              <w:rPr>
                <w:rFonts w:ascii="Consolas" w:eastAsia="굴림" w:hAnsi="Consolas" w:cs="Consolas"/>
                <w:color w:val="010101"/>
                <w:sz w:val="20"/>
              </w:rPr>
              <w:t>&gt;</w:t>
            </w:r>
          </w:p>
          <w:p w14:paraId="7D87D0B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html</w:t>
            </w:r>
            <w:r w:rsidRPr="0049409C">
              <w:rPr>
                <w:rFonts w:ascii="Consolas" w:eastAsia="굴림" w:hAnsi="Consolas" w:cs="Consolas"/>
                <w:color w:val="010101"/>
                <w:sz w:val="20"/>
              </w:rPr>
              <w:t>&gt;</w:t>
            </w:r>
          </w:p>
        </w:tc>
      </w:tr>
    </w:tbl>
    <w:p w14:paraId="69E5F1CD" w14:textId="77777777" w:rsidR="001F755C" w:rsidRDefault="001F755C" w:rsidP="00C6486D">
      <w:pPr>
        <w:spacing w:after="0"/>
        <w:rPr>
          <w:rFonts w:ascii="맑은 고딕" w:eastAsia="맑은 고딕" w:hAnsi="맑은 고딕" w:cs="굴림"/>
          <w:color w:val="000000"/>
          <w:sz w:val="20"/>
        </w:rPr>
      </w:pPr>
    </w:p>
    <w:p w14:paraId="0CFB7384"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 xml:space="preserve">눈이 내릴 지형을 만드는 것이 다음 순서이다. Step1에서 연결할 js파일 중에서 'AdditiveTerrain.js'가 이번에 사용된다. </w:t>
      </w:r>
    </w:p>
    <w:p w14:paraId="258B394A"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 </w:t>
      </w:r>
    </w:p>
    <w:p w14:paraId="69219769"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'AdditiveTerrain.js'에서 정의되어 있는 AdditiveTerrain클래스를 사용하기 위해서 terrain이라는 변수 이름으로 AdditivTerrain객체를 생성했다 (&lt;코드 3&gt;의 28번째 줄). 생성한 객체의 맴버 변수를 초기화 하기 위해서 &lt;코드 3&gt;의 29번째 줄에서처럼 initialize함수를 사용한다. Initialize함수에 직접 벡터나 값들을 넣어도 되지만 여기에서는 &lt;코드 3&gt;의 19번째 줄에서 26번째 줄까지 나온 것처럼 각각을 변수로 선언해서 사용했다.</w:t>
      </w:r>
    </w:p>
    <w:p w14:paraId="48BA7494"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각각의 변수의 의미를 설명하면 다음의 &lt;표 1&gt;과 같다.</w:t>
      </w:r>
    </w:p>
    <w:p w14:paraId="34173F03"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 </w:t>
      </w:r>
    </w:p>
    <w:p w14:paraId="78195A40" w14:textId="3C7D8D5C"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 </w:t>
      </w:r>
    </w:p>
    <w:p w14:paraId="7FA85224"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19 ~ 26 : 초원 지형을 만들기 위한 값들을 저장하는 변수</w:t>
      </w:r>
    </w:p>
    <w:p w14:paraId="776429E2"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28 : terrain이라는 이름으로 AdditiveTerrain의 객체를 만들었다.</w:t>
      </w:r>
    </w:p>
    <w:p w14:paraId="58A7B837" w14:textId="77777777" w:rsidR="00C6486D" w:rsidRPr="00C6486D" w:rsidRDefault="00C6486D" w:rsidP="00C6486D">
      <w:pPr>
        <w:spacing w:after="0"/>
        <w:rPr>
          <w:rFonts w:ascii="맑은 고딕" w:eastAsia="맑은 고딕" w:hAnsi="맑은 고딕" w:cs="굴림"/>
          <w:color w:val="000000"/>
          <w:sz w:val="20"/>
        </w:rPr>
      </w:pPr>
      <w:r w:rsidRPr="00C6486D">
        <w:rPr>
          <w:rFonts w:ascii="맑은 고딕" w:eastAsia="맑은 고딕" w:hAnsi="맑은 고딕" w:cs="굴림" w:hint="eastAsia"/>
          <w:color w:val="000000"/>
          <w:sz w:val="20"/>
        </w:rPr>
        <w:t>29 : 위에서 선언한 변수들을 이용해서 terrain의 맴버 변수를 설정했다.</w:t>
      </w:r>
    </w:p>
    <w:p w14:paraId="3552EC39" w14:textId="77777777" w:rsidR="00C6486D" w:rsidRPr="00C6486D" w:rsidRDefault="00C6486D"/>
    <w:p w14:paraId="1FFD0C57" w14:textId="77777777" w:rsidR="00C6486D" w:rsidRDefault="00C6486D"/>
    <w:tbl>
      <w:tblPr>
        <w:tblpPr w:leftFromText="142" w:rightFromText="142" w:horzAnchor="margin" w:tblpY="2517"/>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146"/>
        <w:gridCol w:w="5695"/>
      </w:tblGrid>
      <w:tr w:rsidR="001C79D3" w:rsidRPr="001C79D3" w14:paraId="2A51C766" w14:textId="77777777" w:rsidTr="006333C7">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CF3B53"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min</w:t>
            </w:r>
          </w:p>
        </w:tc>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E23B133"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지면을 만들기 위한 최소값을 나타내는 벡터</w:t>
            </w:r>
          </w:p>
        </w:tc>
      </w:tr>
      <w:tr w:rsidR="001C79D3" w:rsidRPr="001C79D3" w14:paraId="685509B0" w14:textId="77777777" w:rsidTr="006333C7">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E5B4DAD"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max</w:t>
            </w:r>
          </w:p>
        </w:tc>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FBFB37A"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지면을 만들기 위한 최대값을 나타내는 벡터</w:t>
            </w:r>
          </w:p>
        </w:tc>
      </w:tr>
      <w:tr w:rsidR="001C79D3" w:rsidRPr="001C79D3" w14:paraId="57967C3D" w14:textId="77777777" w:rsidTr="006333C7">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16191E3"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iSize</w:t>
            </w:r>
          </w:p>
        </w:tc>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72668FD"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지면의 텍스처를 입힐 때 가로의 비율을 나타내는 정수</w:t>
            </w:r>
          </w:p>
        </w:tc>
      </w:tr>
      <w:tr w:rsidR="001C79D3" w:rsidRPr="001C79D3" w14:paraId="2DD71C61" w14:textId="77777777" w:rsidTr="006333C7">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3291131"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jSize</w:t>
            </w:r>
          </w:p>
        </w:tc>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9856742"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지면의 텍스처를 입힐 때 세로의 비율을 나타내는 정수</w:t>
            </w:r>
          </w:p>
        </w:tc>
      </w:tr>
      <w:tr w:rsidR="001C79D3" w:rsidRPr="001C79D3" w14:paraId="200B4E06" w14:textId="77777777" w:rsidTr="006333C7">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0688111"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totalNum</w:t>
            </w:r>
          </w:p>
        </w:tc>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42C3C1F"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지면에 눈을 쌓이게 할 때 표시될 눈의 최대 개수</w:t>
            </w:r>
          </w:p>
        </w:tc>
      </w:tr>
      <w:tr w:rsidR="001C79D3" w:rsidRPr="001C79D3" w14:paraId="68203B04" w14:textId="77777777" w:rsidTr="006333C7">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CBD1112"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ptSize</w:t>
            </w:r>
          </w:p>
        </w:tc>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C44D806"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지면에 눈이 쌓일 때 눈 입자의 크기</w:t>
            </w:r>
          </w:p>
        </w:tc>
      </w:tr>
      <w:tr w:rsidR="001C79D3" w:rsidRPr="001C79D3" w14:paraId="769DC3CE" w14:textId="77777777" w:rsidTr="006333C7">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784E451"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texPath</w:t>
            </w:r>
          </w:p>
        </w:tc>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037C56E"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지면의 텍스처를 입힐 때 사용할 파일의 경로</w:t>
            </w:r>
          </w:p>
        </w:tc>
      </w:tr>
      <w:tr w:rsidR="001C79D3" w:rsidRPr="001C79D3" w14:paraId="587E5DF3" w14:textId="77777777" w:rsidTr="006333C7">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D6DB48B"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dtexPath</w:t>
            </w:r>
          </w:p>
        </w:tc>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4B4005B"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지면에 쌓일 눈을 표현하기 위해 사용할 파일의 경로</w:t>
            </w:r>
          </w:p>
        </w:tc>
      </w:tr>
      <w:tr w:rsidR="001C79D3" w:rsidRPr="001C79D3" w14:paraId="795B969D" w14:textId="77777777" w:rsidTr="006333C7">
        <w:tc>
          <w:tcPr>
            <w:tcW w:w="0" w:type="auto"/>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2E72AA4"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&lt;표 1&gt;</w:t>
            </w:r>
          </w:p>
        </w:tc>
      </w:tr>
    </w:tbl>
    <w:p w14:paraId="6529EE6E" w14:textId="77777777" w:rsidR="006333C7" w:rsidRDefault="006333C7" w:rsidP="001C79D3">
      <w:pPr>
        <w:spacing w:after="0"/>
        <w:rPr>
          <w:rFonts w:ascii="맑은 고딕" w:eastAsia="맑은 고딕" w:hAnsi="맑은 고딕" w:cs="굴림"/>
          <w:b/>
          <w:bCs/>
          <w:color w:val="000000"/>
          <w:sz w:val="20"/>
        </w:rPr>
      </w:pPr>
    </w:p>
    <w:p w14:paraId="14ACE07C" w14:textId="77777777" w:rsidR="006333C7" w:rsidRDefault="006333C7" w:rsidP="001C79D3">
      <w:pPr>
        <w:spacing w:after="0"/>
        <w:rPr>
          <w:rFonts w:ascii="맑은 고딕" w:eastAsia="맑은 고딕" w:hAnsi="맑은 고딕" w:cs="굴림"/>
          <w:b/>
          <w:bCs/>
          <w:color w:val="000000"/>
          <w:sz w:val="20"/>
        </w:rPr>
      </w:pPr>
    </w:p>
    <w:p w14:paraId="472CA573" w14:textId="77777777" w:rsidR="006333C7" w:rsidRDefault="006333C7" w:rsidP="001C79D3">
      <w:pPr>
        <w:spacing w:after="0"/>
        <w:rPr>
          <w:rFonts w:ascii="맑은 고딕" w:eastAsia="맑은 고딕" w:hAnsi="맑은 고딕" w:cs="굴림"/>
          <w:b/>
          <w:bCs/>
          <w:color w:val="000000"/>
          <w:sz w:val="20"/>
        </w:rPr>
      </w:pPr>
    </w:p>
    <w:p w14:paraId="16D413A8" w14:textId="77777777" w:rsidR="006333C7" w:rsidRDefault="006333C7" w:rsidP="001C79D3">
      <w:pPr>
        <w:spacing w:after="0"/>
        <w:rPr>
          <w:rFonts w:ascii="맑은 고딕" w:eastAsia="맑은 고딕" w:hAnsi="맑은 고딕" w:cs="굴림"/>
          <w:b/>
          <w:bCs/>
          <w:color w:val="000000"/>
          <w:sz w:val="20"/>
        </w:rPr>
      </w:pPr>
    </w:p>
    <w:p w14:paraId="6102D691" w14:textId="77777777" w:rsidR="006333C7" w:rsidRDefault="006333C7" w:rsidP="001C79D3">
      <w:pPr>
        <w:spacing w:after="0"/>
        <w:rPr>
          <w:rFonts w:ascii="맑은 고딕" w:eastAsia="맑은 고딕" w:hAnsi="맑은 고딕" w:cs="굴림"/>
          <w:b/>
          <w:bCs/>
          <w:color w:val="000000"/>
          <w:sz w:val="20"/>
        </w:rPr>
      </w:pPr>
    </w:p>
    <w:p w14:paraId="44EE5DE7" w14:textId="77777777" w:rsidR="006333C7" w:rsidRDefault="006333C7" w:rsidP="001C79D3">
      <w:pPr>
        <w:spacing w:after="0"/>
        <w:rPr>
          <w:rFonts w:ascii="맑은 고딕" w:eastAsia="맑은 고딕" w:hAnsi="맑은 고딕" w:cs="굴림"/>
          <w:b/>
          <w:bCs/>
          <w:color w:val="000000"/>
          <w:sz w:val="20"/>
        </w:rPr>
      </w:pPr>
    </w:p>
    <w:p w14:paraId="07954FF9" w14:textId="77777777" w:rsidR="006333C7" w:rsidRDefault="006333C7" w:rsidP="001C79D3">
      <w:pPr>
        <w:spacing w:after="0"/>
        <w:rPr>
          <w:rFonts w:ascii="맑은 고딕" w:eastAsia="맑은 고딕" w:hAnsi="맑은 고딕" w:cs="굴림"/>
          <w:b/>
          <w:bCs/>
          <w:color w:val="000000"/>
          <w:sz w:val="20"/>
        </w:rPr>
      </w:pPr>
    </w:p>
    <w:p w14:paraId="0629A9E6" w14:textId="77777777" w:rsidR="006333C7" w:rsidRDefault="006333C7" w:rsidP="001C79D3">
      <w:pPr>
        <w:spacing w:after="0"/>
        <w:rPr>
          <w:rFonts w:ascii="맑은 고딕" w:eastAsia="맑은 고딕" w:hAnsi="맑은 고딕" w:cs="굴림"/>
          <w:b/>
          <w:bCs/>
          <w:color w:val="000000"/>
          <w:sz w:val="20"/>
        </w:rPr>
      </w:pPr>
    </w:p>
    <w:p w14:paraId="07679701" w14:textId="77777777" w:rsidR="006333C7" w:rsidRDefault="006333C7" w:rsidP="001C79D3">
      <w:pPr>
        <w:spacing w:after="0"/>
        <w:rPr>
          <w:rFonts w:ascii="맑은 고딕" w:eastAsia="맑은 고딕" w:hAnsi="맑은 고딕" w:cs="굴림"/>
          <w:b/>
          <w:bCs/>
          <w:color w:val="000000"/>
          <w:sz w:val="20"/>
        </w:rPr>
      </w:pPr>
    </w:p>
    <w:p w14:paraId="2C18A88D" w14:textId="77777777" w:rsidR="006333C7" w:rsidRDefault="006333C7" w:rsidP="001C79D3">
      <w:pPr>
        <w:spacing w:after="0"/>
        <w:rPr>
          <w:rFonts w:ascii="맑은 고딕" w:eastAsia="맑은 고딕" w:hAnsi="맑은 고딕" w:cs="굴림"/>
          <w:b/>
          <w:bCs/>
          <w:color w:val="000000"/>
          <w:sz w:val="20"/>
        </w:rPr>
      </w:pPr>
    </w:p>
    <w:p w14:paraId="490702FD" w14:textId="77777777" w:rsidR="006333C7" w:rsidRDefault="006333C7" w:rsidP="001C79D3">
      <w:pPr>
        <w:spacing w:after="0"/>
        <w:rPr>
          <w:rFonts w:ascii="맑은 고딕" w:eastAsia="맑은 고딕" w:hAnsi="맑은 고딕" w:cs="굴림"/>
          <w:b/>
          <w:bCs/>
          <w:color w:val="000000"/>
          <w:sz w:val="20"/>
        </w:rPr>
      </w:pPr>
    </w:p>
    <w:p w14:paraId="2D0A6E9D" w14:textId="77777777" w:rsidR="006333C7" w:rsidRDefault="006333C7" w:rsidP="001C79D3">
      <w:pPr>
        <w:spacing w:after="0"/>
        <w:rPr>
          <w:rFonts w:ascii="맑은 고딕" w:eastAsia="맑은 고딕" w:hAnsi="맑은 고딕" w:cs="굴림"/>
          <w:b/>
          <w:bCs/>
          <w:color w:val="000000"/>
          <w:sz w:val="20"/>
        </w:rPr>
      </w:pPr>
    </w:p>
    <w:p w14:paraId="04425A8D" w14:textId="77777777" w:rsidR="006333C7" w:rsidRDefault="006333C7" w:rsidP="001C79D3">
      <w:pPr>
        <w:spacing w:after="0"/>
        <w:rPr>
          <w:rFonts w:ascii="맑은 고딕" w:eastAsia="맑은 고딕" w:hAnsi="맑은 고딕" w:cs="굴림"/>
          <w:b/>
          <w:bCs/>
          <w:color w:val="000000"/>
          <w:sz w:val="20"/>
        </w:rPr>
      </w:pPr>
    </w:p>
    <w:p w14:paraId="00987AB7" w14:textId="77777777" w:rsidR="006333C7" w:rsidRDefault="006333C7" w:rsidP="001C79D3">
      <w:pPr>
        <w:spacing w:after="0"/>
        <w:rPr>
          <w:rFonts w:ascii="맑은 고딕" w:eastAsia="맑은 고딕" w:hAnsi="맑은 고딕" w:cs="굴림"/>
          <w:b/>
          <w:bCs/>
          <w:color w:val="000000"/>
          <w:sz w:val="20"/>
        </w:rPr>
      </w:pPr>
    </w:p>
    <w:p w14:paraId="26F39FC0" w14:textId="77777777" w:rsidR="001C79D3" w:rsidRDefault="001C79D3" w:rsidP="001C79D3">
      <w:pPr>
        <w:spacing w:after="0"/>
        <w:rPr>
          <w:rFonts w:ascii="맑은 고딕" w:eastAsia="맑은 고딕" w:hAnsi="맑은 고딕" w:cs="굴림"/>
          <w:b/>
          <w:bCs/>
          <w:color w:val="000000"/>
          <w:sz w:val="20"/>
        </w:rPr>
      </w:pPr>
      <w:r w:rsidRPr="001C79D3">
        <w:rPr>
          <w:rFonts w:ascii="맑은 고딕" w:eastAsia="맑은 고딕" w:hAnsi="맑은 고딕" w:cs="굴림" w:hint="eastAsia"/>
          <w:b/>
          <w:bCs/>
          <w:color w:val="000000"/>
          <w:sz w:val="20"/>
        </w:rPr>
        <w:t>Step 4. 만들어진 초원 지형을 화면에서 확인하기</w:t>
      </w:r>
    </w:p>
    <w:p w14:paraId="74401BA2" w14:textId="77777777" w:rsidR="001F755C" w:rsidRDefault="001F755C" w:rsidP="001C79D3">
      <w:pPr>
        <w:spacing w:after="0"/>
        <w:rPr>
          <w:rFonts w:ascii="맑은 고딕" w:eastAsia="맑은 고딕" w:hAnsi="맑은 고딕" w:cs="굴림"/>
          <w:b/>
          <w:bCs/>
          <w:color w:val="000000"/>
          <w:sz w:val="20"/>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1834"/>
      </w:tblGrid>
      <w:tr w:rsidR="0049409C" w:rsidRPr="0049409C" w14:paraId="5EC9E03B" w14:textId="77777777" w:rsidTr="00B17656">
        <w:tc>
          <w:tcPr>
            <w:tcW w:w="12794" w:type="dxa"/>
            <w:gridSpan w:val="2"/>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tcPr>
          <w:p w14:paraId="75412232" w14:textId="78223605" w:rsidR="0049409C" w:rsidRPr="0049409C" w:rsidRDefault="0049409C" w:rsidP="0049409C">
            <w:pPr>
              <w:spacing w:after="0"/>
              <w:rPr>
                <w:rFonts w:ascii="Consolas" w:eastAsia="굴림" w:hAnsi="Consolas" w:cs="Consolas"/>
                <w:color w:val="010101"/>
                <w:sz w:val="20"/>
              </w:rPr>
            </w:pPr>
            <w:r>
              <w:rPr>
                <w:rFonts w:ascii="Consolas" w:eastAsia="굴림" w:hAnsi="Consolas" w:cs="Consolas" w:hint="eastAsia"/>
                <w:color w:val="010101"/>
                <w:sz w:val="20"/>
              </w:rPr>
              <w:t>&lt;</w:t>
            </w:r>
            <w:r>
              <w:rPr>
                <w:rFonts w:ascii="Consolas" w:eastAsia="굴림" w:hAnsi="Consolas" w:cs="Consolas"/>
                <w:color w:val="010101"/>
                <w:sz w:val="20"/>
              </w:rPr>
              <w:t>code4&gt;</w:t>
            </w:r>
          </w:p>
        </w:tc>
      </w:tr>
      <w:tr w:rsidR="0049409C" w:rsidRPr="0049409C" w14:paraId="7193323B" w14:textId="77777777" w:rsidTr="0049409C">
        <w:tc>
          <w:tcPr>
            <w:tcW w:w="960" w:type="dxa"/>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hideMark/>
          </w:tcPr>
          <w:p w14:paraId="5D22105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w:t>
            </w:r>
          </w:p>
          <w:p w14:paraId="7ED9324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w:t>
            </w:r>
          </w:p>
          <w:p w14:paraId="6D6A4D0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w:t>
            </w:r>
          </w:p>
          <w:p w14:paraId="221A800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w:t>
            </w:r>
          </w:p>
          <w:p w14:paraId="6DAE6F1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w:t>
            </w:r>
          </w:p>
          <w:p w14:paraId="57E8004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w:t>
            </w:r>
          </w:p>
          <w:p w14:paraId="7A5F454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w:t>
            </w:r>
          </w:p>
          <w:p w14:paraId="33F1E2C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w:t>
            </w:r>
          </w:p>
          <w:p w14:paraId="6195BD7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w:t>
            </w:r>
          </w:p>
          <w:p w14:paraId="4891670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10</w:t>
            </w:r>
          </w:p>
          <w:p w14:paraId="0D2A3C4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11</w:t>
            </w:r>
          </w:p>
          <w:p w14:paraId="285652B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12</w:t>
            </w:r>
          </w:p>
          <w:p w14:paraId="12B127A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13</w:t>
            </w:r>
          </w:p>
          <w:p w14:paraId="314B095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14</w:t>
            </w:r>
          </w:p>
          <w:p w14:paraId="26B1EFA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15</w:t>
            </w:r>
          </w:p>
          <w:p w14:paraId="1343911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16</w:t>
            </w:r>
          </w:p>
          <w:p w14:paraId="2222EF4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17</w:t>
            </w:r>
          </w:p>
          <w:p w14:paraId="31419C2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18</w:t>
            </w:r>
          </w:p>
          <w:p w14:paraId="3D0F801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19</w:t>
            </w:r>
          </w:p>
          <w:p w14:paraId="16B1037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20</w:t>
            </w:r>
          </w:p>
          <w:p w14:paraId="1FDEA64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21</w:t>
            </w:r>
          </w:p>
          <w:p w14:paraId="3B9EA90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22</w:t>
            </w:r>
          </w:p>
          <w:p w14:paraId="50C7F95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23</w:t>
            </w:r>
          </w:p>
          <w:p w14:paraId="22B653F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24</w:t>
            </w:r>
          </w:p>
          <w:p w14:paraId="47C08CF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25</w:t>
            </w:r>
          </w:p>
          <w:p w14:paraId="40EBBB5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26</w:t>
            </w:r>
          </w:p>
          <w:p w14:paraId="2E7EBE8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27</w:t>
            </w:r>
          </w:p>
          <w:p w14:paraId="4F5F937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28</w:t>
            </w:r>
          </w:p>
          <w:p w14:paraId="20A9EB7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29</w:t>
            </w:r>
          </w:p>
          <w:p w14:paraId="31BB11E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30</w:t>
            </w:r>
          </w:p>
          <w:p w14:paraId="70AA339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31</w:t>
            </w:r>
          </w:p>
          <w:p w14:paraId="4C8AFB6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32</w:t>
            </w:r>
          </w:p>
          <w:p w14:paraId="0ADC8C4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33</w:t>
            </w:r>
          </w:p>
          <w:p w14:paraId="49FEF13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34</w:t>
            </w:r>
          </w:p>
          <w:p w14:paraId="547887E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35</w:t>
            </w:r>
          </w:p>
          <w:p w14:paraId="2F024FE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36</w:t>
            </w:r>
          </w:p>
          <w:p w14:paraId="06BF55F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37</w:t>
            </w:r>
          </w:p>
          <w:p w14:paraId="7551956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38</w:t>
            </w:r>
          </w:p>
          <w:p w14:paraId="55DE9FB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39</w:t>
            </w:r>
          </w:p>
          <w:p w14:paraId="58A1E19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40</w:t>
            </w:r>
          </w:p>
          <w:p w14:paraId="5558E50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41</w:t>
            </w:r>
          </w:p>
          <w:p w14:paraId="4E562E3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42</w:t>
            </w:r>
          </w:p>
          <w:p w14:paraId="5B376EB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43</w:t>
            </w:r>
          </w:p>
          <w:p w14:paraId="78A0071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44</w:t>
            </w:r>
          </w:p>
          <w:p w14:paraId="2E3C498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45</w:t>
            </w:r>
          </w:p>
          <w:p w14:paraId="59DCBF6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46</w:t>
            </w:r>
          </w:p>
          <w:p w14:paraId="04A73DE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47</w:t>
            </w:r>
          </w:p>
          <w:p w14:paraId="1EFE102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48</w:t>
            </w:r>
          </w:p>
          <w:p w14:paraId="13BE3DC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49</w:t>
            </w:r>
          </w:p>
          <w:p w14:paraId="0453AE3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50</w:t>
            </w:r>
          </w:p>
          <w:p w14:paraId="194F480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51</w:t>
            </w:r>
          </w:p>
          <w:p w14:paraId="118BECE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52</w:t>
            </w:r>
          </w:p>
          <w:p w14:paraId="400CD72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53</w:t>
            </w:r>
          </w:p>
          <w:p w14:paraId="47A7B11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54</w:t>
            </w:r>
          </w:p>
          <w:p w14:paraId="07418DB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55</w:t>
            </w:r>
          </w:p>
          <w:p w14:paraId="78E7189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56</w:t>
            </w:r>
          </w:p>
          <w:p w14:paraId="54A875D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57</w:t>
            </w:r>
          </w:p>
          <w:p w14:paraId="5DBE5A8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58</w:t>
            </w:r>
          </w:p>
          <w:p w14:paraId="6AA4C70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59</w:t>
            </w:r>
          </w:p>
          <w:p w14:paraId="4E75839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60</w:t>
            </w:r>
          </w:p>
          <w:p w14:paraId="0D46C68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61</w:t>
            </w:r>
          </w:p>
          <w:p w14:paraId="6F39D34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62</w:t>
            </w:r>
          </w:p>
          <w:p w14:paraId="186AF5C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63</w:t>
            </w:r>
          </w:p>
          <w:p w14:paraId="5A649D8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64</w:t>
            </w:r>
          </w:p>
          <w:p w14:paraId="60FB242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65</w:t>
            </w:r>
          </w:p>
          <w:p w14:paraId="1DA687D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66</w:t>
            </w:r>
          </w:p>
          <w:p w14:paraId="18B537B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67</w:t>
            </w:r>
          </w:p>
          <w:p w14:paraId="7B282D3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68</w:t>
            </w:r>
          </w:p>
          <w:p w14:paraId="4F5AA15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69</w:t>
            </w:r>
          </w:p>
          <w:p w14:paraId="62EC803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70</w:t>
            </w:r>
          </w:p>
          <w:p w14:paraId="25FF904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71</w:t>
            </w:r>
          </w:p>
          <w:p w14:paraId="584DD20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72</w:t>
            </w:r>
          </w:p>
          <w:p w14:paraId="3C7F03C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73</w:t>
            </w:r>
          </w:p>
          <w:p w14:paraId="6FC19E3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74</w:t>
            </w:r>
          </w:p>
          <w:p w14:paraId="71DFC6D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75</w:t>
            </w:r>
          </w:p>
          <w:p w14:paraId="30DD550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76</w:t>
            </w:r>
          </w:p>
          <w:p w14:paraId="36136BF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77</w:t>
            </w:r>
          </w:p>
          <w:p w14:paraId="2221EA0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78</w:t>
            </w:r>
          </w:p>
          <w:p w14:paraId="0A1CD03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79</w:t>
            </w:r>
          </w:p>
        </w:tc>
        <w:tc>
          <w:tcPr>
            <w:tcW w:w="11834" w:type="dxa"/>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hideMark/>
          </w:tcPr>
          <w:p w14:paraId="0E6C792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!DOCTYPE</w:t>
            </w:r>
            <w:r w:rsidRPr="0049409C">
              <w:rPr>
                <w:rFonts w:ascii="Consolas" w:eastAsia="굴림" w:hAnsi="Consolas" w:cs="Consolas"/>
                <w:sz w:val="20"/>
              </w:rPr>
              <w:t> </w:t>
            </w:r>
            <w:r w:rsidRPr="0049409C">
              <w:rPr>
                <w:rFonts w:ascii="Consolas" w:eastAsia="굴림" w:hAnsi="Consolas" w:cs="Consolas"/>
                <w:color w:val="0A9989"/>
                <w:sz w:val="20"/>
              </w:rPr>
              <w:t>html</w:t>
            </w:r>
            <w:r w:rsidRPr="0049409C">
              <w:rPr>
                <w:rFonts w:ascii="Consolas" w:eastAsia="굴림" w:hAnsi="Consolas" w:cs="Consolas"/>
                <w:color w:val="010101"/>
                <w:sz w:val="20"/>
              </w:rPr>
              <w:t>&gt;</w:t>
            </w:r>
          </w:p>
          <w:p w14:paraId="7270258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html</w:t>
            </w:r>
            <w:r w:rsidRPr="0049409C">
              <w:rPr>
                <w:rFonts w:ascii="Consolas" w:eastAsia="굴림" w:hAnsi="Consolas" w:cs="Consolas"/>
                <w:sz w:val="20"/>
              </w:rPr>
              <w:t> </w:t>
            </w:r>
            <w:r w:rsidRPr="0049409C">
              <w:rPr>
                <w:rFonts w:ascii="Consolas" w:eastAsia="굴림" w:hAnsi="Consolas" w:cs="Consolas"/>
                <w:color w:val="0A9989"/>
                <w:sz w:val="20"/>
              </w:rPr>
              <w:t>lang</w:t>
            </w:r>
            <w:r w:rsidRPr="0049409C">
              <w:rPr>
                <w:rFonts w:ascii="Consolas" w:eastAsia="굴림" w:hAnsi="Consolas" w:cs="Consolas"/>
                <w:sz w:val="20"/>
              </w:rPr>
              <w:t>=</w:t>
            </w:r>
            <w:r w:rsidRPr="0049409C">
              <w:rPr>
                <w:rFonts w:ascii="Consolas" w:eastAsia="굴림" w:hAnsi="Consolas" w:cs="Consolas"/>
                <w:color w:val="DF5000"/>
                <w:sz w:val="20"/>
              </w:rPr>
              <w:t>"en"</w:t>
            </w:r>
            <w:r w:rsidRPr="0049409C">
              <w:rPr>
                <w:rFonts w:ascii="Consolas" w:eastAsia="굴림" w:hAnsi="Consolas" w:cs="Consolas"/>
                <w:color w:val="010101"/>
                <w:sz w:val="20"/>
              </w:rPr>
              <w:t>&gt;</w:t>
            </w:r>
          </w:p>
          <w:p w14:paraId="535CA8D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head</w:t>
            </w:r>
            <w:r w:rsidRPr="0049409C">
              <w:rPr>
                <w:rFonts w:ascii="Consolas" w:eastAsia="굴림" w:hAnsi="Consolas" w:cs="Consolas"/>
                <w:color w:val="010101"/>
                <w:sz w:val="20"/>
              </w:rPr>
              <w:t>&gt;</w:t>
            </w:r>
          </w:p>
          <w:p w14:paraId="24C7648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10101"/>
                <w:sz w:val="20"/>
              </w:rPr>
              <w:t>&lt;</w:t>
            </w:r>
            <w:r w:rsidRPr="0049409C">
              <w:rPr>
                <w:rFonts w:ascii="Consolas" w:eastAsia="굴림" w:hAnsi="Consolas" w:cs="Consolas"/>
                <w:color w:val="066DE2"/>
                <w:sz w:val="20"/>
              </w:rPr>
              <w:t>meta</w:t>
            </w:r>
            <w:r w:rsidRPr="0049409C">
              <w:rPr>
                <w:rFonts w:ascii="Consolas" w:eastAsia="굴림" w:hAnsi="Consolas" w:cs="Consolas"/>
                <w:sz w:val="20"/>
              </w:rPr>
              <w:t> </w:t>
            </w:r>
            <w:r w:rsidRPr="0049409C">
              <w:rPr>
                <w:rFonts w:ascii="Consolas" w:eastAsia="굴림" w:hAnsi="Consolas" w:cs="Consolas"/>
                <w:color w:val="0A9989"/>
                <w:sz w:val="20"/>
              </w:rPr>
              <w:t>charset</w:t>
            </w:r>
            <w:r w:rsidRPr="0049409C">
              <w:rPr>
                <w:rFonts w:ascii="Consolas" w:eastAsia="굴림" w:hAnsi="Consolas" w:cs="Consolas"/>
                <w:sz w:val="20"/>
              </w:rPr>
              <w:t>=</w:t>
            </w:r>
            <w:r w:rsidRPr="0049409C">
              <w:rPr>
                <w:rFonts w:ascii="Consolas" w:eastAsia="굴림" w:hAnsi="Consolas" w:cs="Consolas"/>
                <w:color w:val="DF5000"/>
                <w:sz w:val="20"/>
              </w:rPr>
              <w:t>"UTF-8"</w:t>
            </w:r>
            <w:r w:rsidRPr="0049409C">
              <w:rPr>
                <w:rFonts w:ascii="Consolas" w:eastAsia="굴림" w:hAnsi="Consolas" w:cs="Consolas"/>
                <w:color w:val="010101"/>
                <w:sz w:val="20"/>
              </w:rPr>
              <w:t>&gt;</w:t>
            </w:r>
          </w:p>
          <w:p w14:paraId="1068700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10101"/>
                <w:sz w:val="20"/>
              </w:rPr>
              <w:t>&lt;</w:t>
            </w:r>
            <w:r w:rsidRPr="0049409C">
              <w:rPr>
                <w:rFonts w:ascii="Consolas" w:eastAsia="굴림" w:hAnsi="Consolas" w:cs="Consolas"/>
                <w:color w:val="066DE2"/>
                <w:sz w:val="20"/>
              </w:rPr>
              <w:t>title</w:t>
            </w:r>
            <w:r w:rsidRPr="0049409C">
              <w:rPr>
                <w:rFonts w:ascii="Consolas" w:eastAsia="굴림" w:hAnsi="Consolas" w:cs="Consolas"/>
                <w:color w:val="010101"/>
                <w:sz w:val="20"/>
              </w:rPr>
              <w:t>&gt;</w:t>
            </w:r>
            <w:r w:rsidRPr="0049409C">
              <w:rPr>
                <w:rFonts w:ascii="Consolas" w:eastAsia="굴림" w:hAnsi="Consolas" w:cs="Consolas"/>
                <w:sz w:val="20"/>
              </w:rPr>
              <w:t>falling snow</w:t>
            </w:r>
            <w:r w:rsidRPr="0049409C">
              <w:rPr>
                <w:rFonts w:ascii="Consolas" w:eastAsia="굴림" w:hAnsi="Consolas" w:cs="Consolas"/>
                <w:color w:val="010101"/>
                <w:sz w:val="20"/>
              </w:rPr>
              <w:t>&lt;/</w:t>
            </w:r>
            <w:r w:rsidRPr="0049409C">
              <w:rPr>
                <w:rFonts w:ascii="Consolas" w:eastAsia="굴림" w:hAnsi="Consolas" w:cs="Consolas"/>
                <w:color w:val="066DE2"/>
                <w:sz w:val="20"/>
              </w:rPr>
              <w:t>title</w:t>
            </w:r>
            <w:r w:rsidRPr="0049409C">
              <w:rPr>
                <w:rFonts w:ascii="Consolas" w:eastAsia="굴림" w:hAnsi="Consolas" w:cs="Consolas"/>
                <w:color w:val="010101"/>
                <w:sz w:val="20"/>
              </w:rPr>
              <w:t>&gt;</w:t>
            </w:r>
          </w:p>
          <w:p w14:paraId="119D8B7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head</w:t>
            </w:r>
            <w:r w:rsidRPr="0049409C">
              <w:rPr>
                <w:rFonts w:ascii="Consolas" w:eastAsia="굴림" w:hAnsi="Consolas" w:cs="Consolas"/>
                <w:color w:val="010101"/>
                <w:sz w:val="20"/>
              </w:rPr>
              <w:t>&gt;</w:t>
            </w:r>
          </w:p>
          <w:p w14:paraId="63FD0BE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body</w:t>
            </w:r>
            <w:r w:rsidRPr="0049409C">
              <w:rPr>
                <w:rFonts w:ascii="Consolas" w:eastAsia="굴림" w:hAnsi="Consolas" w:cs="Consolas"/>
                <w:color w:val="010101"/>
                <w:sz w:val="20"/>
              </w:rPr>
              <w:t>&gt;</w:t>
            </w:r>
          </w:p>
          <w:p w14:paraId="7DBF9B4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3AB4C94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"./lib/three/build/three.min.js"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4499DA7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"./lib/three/examples/js/controls/OrbitControls.js"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5D5FF4B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"./ParticleSystem.js"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453C856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"./paticleParameter.js"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3DD751C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"./AdditiveTerrain.js"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08684AE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240F62E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container;</w:t>
            </w:r>
          </w:p>
          <w:p w14:paraId="7D530F7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camera, scene, renderer;</w:t>
            </w:r>
          </w:p>
          <w:p w14:paraId="76851B3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controls;</w:t>
            </w:r>
          </w:p>
          <w:p w14:paraId="6B7349F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40E9F30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min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THREE.Vector3(</w:t>
            </w:r>
            <w:r w:rsidRPr="0049409C">
              <w:rPr>
                <w:rFonts w:ascii="Consolas" w:eastAsia="굴림" w:hAnsi="Consolas" w:cs="Consolas"/>
                <w:color w:val="A71D5D"/>
                <w:sz w:val="20"/>
              </w:rPr>
              <w:t>-</w:t>
            </w:r>
            <w:r w:rsidRPr="0049409C">
              <w:rPr>
                <w:rFonts w:ascii="Consolas" w:eastAsia="굴림" w:hAnsi="Consolas" w:cs="Consolas"/>
                <w:color w:val="0099CC"/>
                <w:sz w:val="20"/>
              </w:rPr>
              <w:t>300</w:t>
            </w:r>
            <w:r w:rsidRPr="0049409C">
              <w:rPr>
                <w:rFonts w:ascii="Consolas" w:eastAsia="굴림" w:hAnsi="Consolas" w:cs="Consolas"/>
                <w:sz w:val="20"/>
              </w:rPr>
              <w:t>, </w:t>
            </w:r>
            <w:r w:rsidRPr="0049409C">
              <w:rPr>
                <w:rFonts w:ascii="Consolas" w:eastAsia="굴림" w:hAnsi="Consolas" w:cs="Consolas"/>
                <w:color w:val="0099CC"/>
                <w:sz w:val="20"/>
              </w:rPr>
              <w:t>0</w:t>
            </w:r>
            <w:r w:rsidRPr="0049409C">
              <w:rPr>
                <w:rFonts w:ascii="Consolas" w:eastAsia="굴림" w:hAnsi="Consolas" w:cs="Consolas"/>
                <w:sz w:val="20"/>
              </w:rPr>
              <w:t>, </w:t>
            </w:r>
            <w:r w:rsidRPr="0049409C">
              <w:rPr>
                <w:rFonts w:ascii="Consolas" w:eastAsia="굴림" w:hAnsi="Consolas" w:cs="Consolas"/>
                <w:color w:val="A71D5D"/>
                <w:sz w:val="20"/>
              </w:rPr>
              <w:t>-</w:t>
            </w:r>
            <w:r w:rsidRPr="0049409C">
              <w:rPr>
                <w:rFonts w:ascii="Consolas" w:eastAsia="굴림" w:hAnsi="Consolas" w:cs="Consolas"/>
                <w:color w:val="0099CC"/>
                <w:sz w:val="20"/>
              </w:rPr>
              <w:t>300</w:t>
            </w:r>
            <w:r w:rsidRPr="0049409C">
              <w:rPr>
                <w:rFonts w:ascii="Consolas" w:eastAsia="굴림" w:hAnsi="Consolas" w:cs="Consolas"/>
                <w:sz w:val="20"/>
              </w:rPr>
              <w:t>);</w:t>
            </w:r>
          </w:p>
          <w:p w14:paraId="6A1D537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max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THREE.Vector3( </w:t>
            </w:r>
            <w:r w:rsidRPr="0049409C">
              <w:rPr>
                <w:rFonts w:ascii="Consolas" w:eastAsia="굴림" w:hAnsi="Consolas" w:cs="Consolas"/>
                <w:color w:val="0099CC"/>
                <w:sz w:val="20"/>
              </w:rPr>
              <w:t>300</w:t>
            </w:r>
            <w:r w:rsidRPr="0049409C">
              <w:rPr>
                <w:rFonts w:ascii="Consolas" w:eastAsia="굴림" w:hAnsi="Consolas" w:cs="Consolas"/>
                <w:sz w:val="20"/>
              </w:rPr>
              <w:t>, </w:t>
            </w:r>
            <w:r w:rsidRPr="0049409C">
              <w:rPr>
                <w:rFonts w:ascii="Consolas" w:eastAsia="굴림" w:hAnsi="Consolas" w:cs="Consolas"/>
                <w:color w:val="0099CC"/>
                <w:sz w:val="20"/>
              </w:rPr>
              <w:t>0</w:t>
            </w:r>
            <w:r w:rsidRPr="0049409C">
              <w:rPr>
                <w:rFonts w:ascii="Consolas" w:eastAsia="굴림" w:hAnsi="Consolas" w:cs="Consolas"/>
                <w:sz w:val="20"/>
              </w:rPr>
              <w:t>,  </w:t>
            </w:r>
            <w:r w:rsidRPr="0049409C">
              <w:rPr>
                <w:rFonts w:ascii="Consolas" w:eastAsia="굴림" w:hAnsi="Consolas" w:cs="Consolas"/>
                <w:color w:val="0099CC"/>
                <w:sz w:val="20"/>
              </w:rPr>
              <w:t>300</w:t>
            </w:r>
            <w:r w:rsidRPr="0049409C">
              <w:rPr>
                <w:rFonts w:ascii="Consolas" w:eastAsia="굴림" w:hAnsi="Consolas" w:cs="Consolas"/>
                <w:sz w:val="20"/>
              </w:rPr>
              <w:t>);</w:t>
            </w:r>
          </w:p>
          <w:p w14:paraId="0217189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iSize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500</w:t>
            </w:r>
            <w:r w:rsidRPr="0049409C">
              <w:rPr>
                <w:rFonts w:ascii="Consolas" w:eastAsia="굴림" w:hAnsi="Consolas" w:cs="Consolas"/>
                <w:sz w:val="20"/>
              </w:rPr>
              <w:t>;</w:t>
            </w:r>
          </w:p>
          <w:p w14:paraId="4B16A94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jSize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500</w:t>
            </w:r>
            <w:r w:rsidRPr="0049409C">
              <w:rPr>
                <w:rFonts w:ascii="Consolas" w:eastAsia="굴림" w:hAnsi="Consolas" w:cs="Consolas"/>
                <w:sz w:val="20"/>
              </w:rPr>
              <w:t>;</w:t>
            </w:r>
          </w:p>
          <w:p w14:paraId="3F68D58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totalNum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100000</w:t>
            </w:r>
            <w:r w:rsidRPr="0049409C">
              <w:rPr>
                <w:rFonts w:ascii="Consolas" w:eastAsia="굴림" w:hAnsi="Consolas" w:cs="Consolas"/>
                <w:sz w:val="20"/>
              </w:rPr>
              <w:t>;</w:t>
            </w:r>
          </w:p>
          <w:p w14:paraId="33D4402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ptSize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0.8</w:t>
            </w:r>
            <w:r w:rsidRPr="0049409C">
              <w:rPr>
                <w:rFonts w:ascii="Consolas" w:eastAsia="굴림" w:hAnsi="Consolas" w:cs="Consolas"/>
                <w:sz w:val="20"/>
              </w:rPr>
              <w:t>;</w:t>
            </w:r>
          </w:p>
          <w:p w14:paraId="70AE2D7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texPath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63A35C"/>
                <w:sz w:val="20"/>
              </w:rPr>
              <w:t>"./textures/grass.jpg"</w:t>
            </w:r>
            <w:r w:rsidRPr="0049409C">
              <w:rPr>
                <w:rFonts w:ascii="Consolas" w:eastAsia="굴림" w:hAnsi="Consolas" w:cs="Consolas"/>
                <w:sz w:val="20"/>
              </w:rPr>
              <w:t>;</w:t>
            </w:r>
          </w:p>
          <w:p w14:paraId="651461B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dtexPath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63A35C"/>
                <w:sz w:val="20"/>
              </w:rPr>
              <w:t>"./textures/snowflake.png"</w:t>
            </w:r>
            <w:r w:rsidRPr="0049409C">
              <w:rPr>
                <w:rFonts w:ascii="Consolas" w:eastAsia="굴림" w:hAnsi="Consolas" w:cs="Consolas"/>
                <w:sz w:val="20"/>
              </w:rPr>
              <w:t>;</w:t>
            </w:r>
          </w:p>
          <w:p w14:paraId="59F577A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38FB46A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terrain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AdditiveTerrain();</w:t>
            </w:r>
          </w:p>
          <w:p w14:paraId="1AD1AB5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terrain.initialize(min, max, iSize, jSize, totalNum, ptSize, texPath, dtexPath);</w:t>
            </w:r>
          </w:p>
          <w:p w14:paraId="78A5FC9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2D7451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init();</w:t>
            </w:r>
          </w:p>
          <w:p w14:paraId="6781FA9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loop();</w:t>
            </w:r>
          </w:p>
          <w:p w14:paraId="0077430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7A534B0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init() {</w:t>
            </w:r>
          </w:p>
          <w:p w14:paraId="6871D2B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container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document</w:t>
            </w:r>
            <w:r w:rsidRPr="0049409C">
              <w:rPr>
                <w:rFonts w:ascii="Consolas" w:eastAsia="굴림" w:hAnsi="Consolas" w:cs="Consolas"/>
                <w:sz w:val="20"/>
              </w:rPr>
              <w:t>.createElement( </w:t>
            </w:r>
            <w:r w:rsidRPr="0049409C">
              <w:rPr>
                <w:rFonts w:ascii="Consolas" w:eastAsia="굴림" w:hAnsi="Consolas" w:cs="Consolas"/>
                <w:color w:val="63A35C"/>
                <w:sz w:val="20"/>
              </w:rPr>
              <w:t>'div'</w:t>
            </w:r>
            <w:r w:rsidRPr="0049409C">
              <w:rPr>
                <w:rFonts w:ascii="Consolas" w:eastAsia="굴림" w:hAnsi="Consolas" w:cs="Consolas"/>
                <w:sz w:val="20"/>
              </w:rPr>
              <w:t> );</w:t>
            </w:r>
          </w:p>
          <w:p w14:paraId="71AE6C7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66DE2"/>
                <w:sz w:val="20"/>
              </w:rPr>
              <w:t>document</w:t>
            </w:r>
            <w:r w:rsidRPr="0049409C">
              <w:rPr>
                <w:rFonts w:ascii="Consolas" w:eastAsia="굴림" w:hAnsi="Consolas" w:cs="Consolas"/>
                <w:sz w:val="20"/>
              </w:rPr>
              <w:t>.body.appendChild( container );</w:t>
            </w:r>
          </w:p>
          <w:p w14:paraId="4B83AF8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5F0AA0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THREE.PerspectiveCamera( </w:t>
            </w:r>
            <w:r w:rsidRPr="0049409C">
              <w:rPr>
                <w:rFonts w:ascii="Consolas" w:eastAsia="굴림" w:hAnsi="Consolas" w:cs="Consolas"/>
                <w:color w:val="0099CC"/>
                <w:sz w:val="20"/>
              </w:rPr>
              <w:t>60</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.innerHeight, </w:t>
            </w:r>
            <w:r w:rsidRPr="0049409C">
              <w:rPr>
                <w:rFonts w:ascii="Consolas" w:eastAsia="굴림" w:hAnsi="Consolas" w:cs="Consolas"/>
                <w:color w:val="0099CC"/>
                <w:sz w:val="20"/>
              </w:rPr>
              <w:t>0.01</w:t>
            </w:r>
            <w:r w:rsidRPr="0049409C">
              <w:rPr>
                <w:rFonts w:ascii="Consolas" w:eastAsia="굴림" w:hAnsi="Consolas" w:cs="Consolas"/>
                <w:sz w:val="20"/>
              </w:rPr>
              <w:t>, </w:t>
            </w:r>
            <w:r w:rsidRPr="0049409C">
              <w:rPr>
                <w:rFonts w:ascii="Consolas" w:eastAsia="굴림" w:hAnsi="Consolas" w:cs="Consolas"/>
                <w:color w:val="0099CC"/>
                <w:sz w:val="20"/>
              </w:rPr>
              <w:t>10000</w:t>
            </w:r>
            <w:r w:rsidRPr="0049409C">
              <w:rPr>
                <w:rFonts w:ascii="Consolas" w:eastAsia="굴림" w:hAnsi="Consolas" w:cs="Consolas"/>
                <w:sz w:val="20"/>
              </w:rPr>
              <w:t> );</w:t>
            </w:r>
          </w:p>
          <w:p w14:paraId="4CB790E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camera.setLens(</w:t>
            </w:r>
            <w:r w:rsidRPr="0049409C">
              <w:rPr>
                <w:rFonts w:ascii="Consolas" w:eastAsia="굴림" w:hAnsi="Consolas" w:cs="Consolas"/>
                <w:color w:val="0099CC"/>
                <w:sz w:val="20"/>
              </w:rPr>
              <w:t>18</w:t>
            </w:r>
            <w:r w:rsidRPr="0049409C">
              <w:rPr>
                <w:rFonts w:ascii="Consolas" w:eastAsia="굴림" w:hAnsi="Consolas" w:cs="Consolas"/>
                <w:sz w:val="20"/>
              </w:rPr>
              <w:t>);</w:t>
            </w:r>
          </w:p>
          <w:p w14:paraId="393FD1C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camera.position.y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200</w:t>
            </w:r>
            <w:r w:rsidRPr="0049409C">
              <w:rPr>
                <w:rFonts w:ascii="Consolas" w:eastAsia="굴림" w:hAnsi="Consolas" w:cs="Consolas"/>
                <w:sz w:val="20"/>
              </w:rPr>
              <w:t>;</w:t>
            </w:r>
          </w:p>
          <w:p w14:paraId="605EA40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camera.position.z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400</w:t>
            </w:r>
            <w:r w:rsidRPr="0049409C">
              <w:rPr>
                <w:rFonts w:ascii="Consolas" w:eastAsia="굴림" w:hAnsi="Consolas" w:cs="Consolas"/>
                <w:sz w:val="20"/>
              </w:rPr>
              <w:t>;</w:t>
            </w:r>
          </w:p>
          <w:p w14:paraId="29C8060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799CE23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scene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THREE.Scene();</w:t>
            </w:r>
          </w:p>
          <w:p w14:paraId="129F020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791D298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THREE.WebGLRenderer( { antialias: </w:t>
            </w:r>
            <w:r w:rsidRPr="0049409C">
              <w:rPr>
                <w:rFonts w:ascii="Consolas" w:eastAsia="굴림" w:hAnsi="Consolas" w:cs="Consolas"/>
                <w:color w:val="0099CC"/>
                <w:sz w:val="20"/>
              </w:rPr>
              <w:t>true</w:t>
            </w:r>
            <w:r w:rsidRPr="0049409C">
              <w:rPr>
                <w:rFonts w:ascii="Consolas" w:eastAsia="굴림" w:hAnsi="Consolas" w:cs="Consolas"/>
                <w:sz w:val="20"/>
              </w:rPr>
              <w:t> } );</w:t>
            </w:r>
          </w:p>
          <w:p w14:paraId="6ECFAE6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renderer.setClearColor( </w:t>
            </w:r>
            <w:r w:rsidRPr="0049409C">
              <w:rPr>
                <w:rFonts w:ascii="Consolas" w:eastAsia="굴림" w:hAnsi="Consolas" w:cs="Consolas"/>
                <w:color w:val="0099CC"/>
                <w:sz w:val="20"/>
              </w:rPr>
              <w:t>0xaaaaaa</w:t>
            </w:r>
            <w:r w:rsidRPr="0049409C">
              <w:rPr>
                <w:rFonts w:ascii="Consolas" w:eastAsia="굴림" w:hAnsi="Consolas" w:cs="Consolas"/>
                <w:sz w:val="20"/>
              </w:rPr>
              <w:t> );</w:t>
            </w:r>
          </w:p>
          <w:p w14:paraId="3061CD3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renderer.setSize(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066DE2"/>
                <w:sz w:val="20"/>
              </w:rPr>
              <w:t>window</w:t>
            </w:r>
            <w:r w:rsidRPr="0049409C">
              <w:rPr>
                <w:rFonts w:ascii="Consolas" w:eastAsia="굴림" w:hAnsi="Consolas" w:cs="Consolas"/>
                <w:sz w:val="20"/>
              </w:rPr>
              <w:t>.innerHeight );</w:t>
            </w:r>
          </w:p>
          <w:p w14:paraId="330B0C0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container.appendChild(renderer.domElement);</w:t>
            </w:r>
          </w:p>
          <w:p w14:paraId="49D8455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08E9500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controls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THREE.OrbitControls(camera, renderer.domElement);</w:t>
            </w:r>
          </w:p>
          <w:p w14:paraId="79AF2D0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50601AC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scene.add(terrain.getMesh());</w:t>
            </w:r>
          </w:p>
          <w:p w14:paraId="11EFE9A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3BE4AA8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w:t>
            </w:r>
            <w:r w:rsidRPr="0049409C">
              <w:rPr>
                <w:rFonts w:ascii="Consolas" w:eastAsia="굴림" w:hAnsi="Consolas" w:cs="Consolas"/>
                <w:color w:val="066DE2"/>
                <w:sz w:val="20"/>
              </w:rPr>
              <w:t>addEventListener</w:t>
            </w:r>
            <w:r w:rsidRPr="0049409C">
              <w:rPr>
                <w:rFonts w:ascii="Consolas" w:eastAsia="굴림" w:hAnsi="Consolas" w:cs="Consolas"/>
                <w:sz w:val="20"/>
              </w:rPr>
              <w:t>( </w:t>
            </w:r>
            <w:r w:rsidRPr="0049409C">
              <w:rPr>
                <w:rFonts w:ascii="Consolas" w:eastAsia="굴림" w:hAnsi="Consolas" w:cs="Consolas"/>
                <w:color w:val="63A35C"/>
                <w:sz w:val="20"/>
              </w:rPr>
              <w:t>'resize'</w:t>
            </w:r>
            <w:r w:rsidRPr="0049409C">
              <w:rPr>
                <w:rFonts w:ascii="Consolas" w:eastAsia="굴림" w:hAnsi="Consolas" w:cs="Consolas"/>
                <w:sz w:val="20"/>
              </w:rPr>
              <w:t>, onWindowResize, </w:t>
            </w:r>
            <w:r w:rsidRPr="0049409C">
              <w:rPr>
                <w:rFonts w:ascii="Consolas" w:eastAsia="굴림" w:hAnsi="Consolas" w:cs="Consolas"/>
                <w:color w:val="0099CC"/>
                <w:sz w:val="20"/>
              </w:rPr>
              <w:t>false</w:t>
            </w:r>
            <w:r w:rsidRPr="0049409C">
              <w:rPr>
                <w:rFonts w:ascii="Consolas" w:eastAsia="굴림" w:hAnsi="Consolas" w:cs="Consolas"/>
                <w:sz w:val="20"/>
              </w:rPr>
              <w:t> );</w:t>
            </w:r>
          </w:p>
          <w:p w14:paraId="4E6FC41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30C3145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46EFB02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onWindowResize() {</w:t>
            </w:r>
          </w:p>
          <w:p w14:paraId="7445DFF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camera.aspect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.innerHeight;</w:t>
            </w:r>
          </w:p>
          <w:p w14:paraId="37AE2D7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camera.updateProjectionMatrix();</w:t>
            </w:r>
          </w:p>
          <w:p w14:paraId="30124E1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494AED3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renderer.setSize(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066DE2"/>
                <w:sz w:val="20"/>
              </w:rPr>
              <w:t>window</w:t>
            </w:r>
            <w:r w:rsidRPr="0049409C">
              <w:rPr>
                <w:rFonts w:ascii="Consolas" w:eastAsia="굴림" w:hAnsi="Consolas" w:cs="Consolas"/>
                <w:sz w:val="20"/>
              </w:rPr>
              <w:t>.innerHeight );</w:t>
            </w:r>
          </w:p>
          <w:p w14:paraId="5A7A886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29CEDCB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7FF5118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fps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40</w:t>
            </w:r>
            <w:r w:rsidRPr="0049409C">
              <w:rPr>
                <w:rFonts w:ascii="Consolas" w:eastAsia="굴림" w:hAnsi="Consolas" w:cs="Consolas"/>
                <w:sz w:val="20"/>
              </w:rPr>
              <w:t>;</w:t>
            </w:r>
          </w:p>
          <w:p w14:paraId="77AEF7E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0E6872A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loop() {</w:t>
            </w:r>
          </w:p>
          <w:p w14:paraId="5802D9D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66DE2"/>
                <w:sz w:val="20"/>
              </w:rPr>
              <w:t>setTimeout</w:t>
            </w:r>
            <w:r w:rsidRPr="0049409C">
              <w:rPr>
                <w:rFonts w:ascii="Consolas" w:eastAsia="굴림" w:hAnsi="Consolas" w:cs="Consolas"/>
                <w:sz w:val="20"/>
              </w:rPr>
              <w:t>(loop, </w:t>
            </w:r>
            <w:r w:rsidRPr="0049409C">
              <w:rPr>
                <w:rFonts w:ascii="Consolas" w:eastAsia="굴림" w:hAnsi="Consolas" w:cs="Consolas"/>
                <w:color w:val="0099CC"/>
                <w:sz w:val="20"/>
              </w:rPr>
              <w:t>1000</w:t>
            </w:r>
            <w:r w:rsidRPr="0049409C">
              <w:rPr>
                <w:rFonts w:ascii="Consolas" w:eastAsia="굴림" w:hAnsi="Consolas" w:cs="Consolas"/>
                <w:color w:val="A71D5D"/>
                <w:sz w:val="20"/>
              </w:rPr>
              <w:t>/</w:t>
            </w:r>
            <w:r w:rsidRPr="0049409C">
              <w:rPr>
                <w:rFonts w:ascii="Consolas" w:eastAsia="굴림" w:hAnsi="Consolas" w:cs="Consolas"/>
                <w:sz w:val="20"/>
              </w:rPr>
              <w:t>fps);</w:t>
            </w:r>
          </w:p>
          <w:p w14:paraId="006AF16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21BBEB6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controls.update();</w:t>
            </w:r>
          </w:p>
          <w:p w14:paraId="41420F2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E4D315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requestAnimationFrame(render);</w:t>
            </w:r>
          </w:p>
          <w:p w14:paraId="126B904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4389F4C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E80C7C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render() {</w:t>
            </w:r>
          </w:p>
          <w:p w14:paraId="4D7D8B7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renderer.render( scene, camera );</w:t>
            </w:r>
          </w:p>
          <w:p w14:paraId="645D24F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645FB01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45F2F0B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body</w:t>
            </w:r>
            <w:r w:rsidRPr="0049409C">
              <w:rPr>
                <w:rFonts w:ascii="Consolas" w:eastAsia="굴림" w:hAnsi="Consolas" w:cs="Consolas"/>
                <w:color w:val="010101"/>
                <w:sz w:val="20"/>
              </w:rPr>
              <w:t>&gt;</w:t>
            </w:r>
          </w:p>
          <w:p w14:paraId="140A7E1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html</w:t>
            </w:r>
            <w:r w:rsidRPr="0049409C">
              <w:rPr>
                <w:rFonts w:ascii="Consolas" w:eastAsia="굴림" w:hAnsi="Consolas" w:cs="Consolas"/>
                <w:color w:val="010101"/>
                <w:sz w:val="20"/>
              </w:rPr>
              <w:t>&gt;</w:t>
            </w:r>
          </w:p>
        </w:tc>
      </w:tr>
    </w:tbl>
    <w:p w14:paraId="5A70FA41" w14:textId="77777777" w:rsidR="001F755C" w:rsidRDefault="001F755C" w:rsidP="001C79D3">
      <w:pPr>
        <w:spacing w:after="0"/>
        <w:rPr>
          <w:rFonts w:ascii="맑은 고딕" w:eastAsia="맑은 고딕" w:hAnsi="맑은 고딕" w:cs="굴림"/>
          <w:b/>
          <w:bCs/>
          <w:color w:val="000000"/>
          <w:sz w:val="20"/>
        </w:rPr>
      </w:pPr>
    </w:p>
    <w:p w14:paraId="35D836F2"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 xml:space="preserve">만들어진 초원을 화면에서 확인하기 위해서는 render을 해야 한다.  그런데 한 번만 render을 하면 한 번만 화면에 그려지기 때문에 조작에 따라서 달라지는 것도 없고, 상태변화에 따라 변하는 모습도 확인할 수 없다. 그렇기 때문에 loop함수를 사용해서 주기적으로 계속 render가 일어나게 만들어 줘야 한다. </w:t>
      </w:r>
    </w:p>
    <w:p w14:paraId="42C0C472"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 xml:space="preserve">&lt;코드 4&gt;의 64번째 줄부터 76번째 줄까지 주기적으로 계속 render가 일어나도록 하는 코드가 작성 되어 있다. 우선 &lt;코드 4&gt;의 64번째 줄에 fps라는 변수가 선언 되어 있는 것을 볼 수 있다. 이 변수는 어떤 시간 간격으로 render가 일어나게 할 것인지를 결정하는 변수이다. 이 변수는 &lt;코드 4&gt;의 67번째 줄의 setTimeout함수에서 사용 되고 있다. setTimeout함수는 자바 스크립트에서 제공하는 함수로 일정 시간이 지나면 특정한 함수를 호출해준다. 여기에서는 (1000/fps) msec마다 loop함수가 호출된다. </w:t>
      </w:r>
    </w:p>
    <w:p w14:paraId="783D1DC8"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&lt;코드 4&gt;의 66번째 줄에서 72번째 줄까지 나와 있는 loop함수에서는 다음의 기능을 수행한다. 우선 특정시간을 주기로 loop함수를 다시 호출한다. 그리고 마우스를 사용해서 화면을 조작한 상태를 업데이트 한다. 마지막으로 render함수를 호출한다.  여기서 requestAnimationFrame는 브라우저의 다른 탭을 사용하고 있는 경우에 다시 render을 하지 않겠다는 의미이다.</w:t>
      </w:r>
    </w:p>
    <w:p w14:paraId="5BAC6FB9"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&lt;코드 4&gt;의 74번째 줄에서 76번째 줄에 나타나있는 render함수에서 실질적으로 화면에 지형을 그려주는 일을 하게 된다. Three.js에서 제공하는 render함수를 사용해서 지형을 나타내 준다.</w:t>
      </w:r>
    </w:p>
    <w:p w14:paraId="014705F8"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render함수에서는 장면에 있는 요소들을 그리기 때문에 장면에 추가하지 않은 요소들은 화면에 나타나지 않는다. 따라서 &lt;코드 4&gt;의 52번째 나온 것처럼 지면을 장면에 추가해 줘야 한다.</w:t>
      </w:r>
    </w:p>
    <w:p w14:paraId="1CBCB4F1"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 </w:t>
      </w:r>
    </w:p>
    <w:p w14:paraId="0E763DB9"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이 과정을 모두 마쳤다면 아래의 &lt;그림 1&gt;과 같은 초원이 브라우저 화면에 표시되는 것을 확인할 수 있을 것이다.</w:t>
      </w:r>
    </w:p>
    <w:p w14:paraId="692A9BB6"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 </w:t>
      </w:r>
    </w:p>
    <w:p w14:paraId="22A491D6" w14:textId="77777777" w:rsid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 </w:t>
      </w:r>
    </w:p>
    <w:p w14:paraId="1E7B9284" w14:textId="77777777" w:rsidR="001C79D3" w:rsidRPr="001C79D3" w:rsidRDefault="001C79D3" w:rsidP="001C79D3">
      <w:pPr>
        <w:spacing w:after="0"/>
        <w:rPr>
          <w:rFonts w:ascii="맑은 고딕" w:eastAsia="맑은 고딕" w:hAnsi="맑은 고딕" w:cs="굴림"/>
          <w:color w:val="000000"/>
          <w:sz w:val="20"/>
        </w:rPr>
      </w:pPr>
    </w:p>
    <w:p w14:paraId="05B08848"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31 ~ 32 : init함수와 loop함수를 호출한다.</w:t>
      </w:r>
    </w:p>
    <w:p w14:paraId="6068D9B7"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52 : terrain을 장면에 추가했다.</w:t>
      </w:r>
    </w:p>
    <w:p w14:paraId="31753E16"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34 : 화면을 얼마나 자주 보여줄 것인지를 설정하는 fps를 선언했다.</w:t>
      </w:r>
    </w:p>
    <w:p w14:paraId="79DBAE73"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66 ~ 72 : 1000/fps msec마다 loop함수를 호출하고 loop함수에서는 render함수를 호출한다.</w:t>
      </w:r>
    </w:p>
    <w:p w14:paraId="7BC07785"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74 : renderer에서 제공하는 render함수를 이용해서 장면을 화면에 출력한다.</w:t>
      </w:r>
    </w:p>
    <w:p w14:paraId="21B6325D" w14:textId="77777777" w:rsidR="001C79D3" w:rsidRDefault="001C79D3"/>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420"/>
      </w:tblGrid>
      <w:tr w:rsidR="001C79D3" w:rsidRPr="001C79D3" w14:paraId="32350645" w14:textId="77777777" w:rsidTr="004028E8">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5B6D5CD" w14:textId="77777777" w:rsidR="001C79D3" w:rsidRPr="001C79D3" w:rsidRDefault="001C79D3" w:rsidP="001C79D3">
            <w:pPr>
              <w:spacing w:after="0"/>
              <w:rPr>
                <w:rFonts w:ascii="맑은 고딕" w:eastAsia="맑은 고딕" w:hAnsi="맑은 고딕" w:cs="굴림"/>
                <w:sz w:val="20"/>
              </w:rPr>
            </w:pPr>
            <w:r w:rsidRPr="001C79D3">
              <w:rPr>
                <w:rFonts w:ascii="맑은 고딕" w:eastAsia="맑은 고딕" w:hAnsi="맑은 고딕" w:cs="굴림" w:hint="eastAsia"/>
                <w:sz w:val="20"/>
              </w:rPr>
              <w:t>&lt;그림 1&gt;</w:t>
            </w:r>
          </w:p>
        </w:tc>
      </w:tr>
      <w:tr w:rsidR="001C79D3" w:rsidRPr="001C79D3" w14:paraId="6D504D06" w14:textId="77777777" w:rsidTr="004028E8">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73E5504" w14:textId="77777777" w:rsidR="001C79D3" w:rsidRPr="001C79D3" w:rsidRDefault="001C79D3" w:rsidP="001C79D3">
            <w:pPr>
              <w:spacing w:after="0"/>
              <w:rPr>
                <w:rFonts w:ascii="굴림" w:eastAsia="굴림" w:hAnsi="굴림" w:cs="굴림"/>
                <w:sz w:val="24"/>
                <w:szCs w:val="24"/>
              </w:rPr>
            </w:pPr>
            <w:r w:rsidRPr="001C79D3">
              <w:rPr>
                <w:rFonts w:ascii="굴림" w:eastAsia="굴림" w:hAnsi="굴림" w:cs="굴림"/>
                <w:noProof/>
                <w:sz w:val="24"/>
                <w:szCs w:val="24"/>
              </w:rPr>
              <w:drawing>
                <wp:inline distT="0" distB="0" distL="0" distR="0" wp14:anchorId="650A55D0" wp14:editId="588B07F8">
                  <wp:extent cx="5905500" cy="5489440"/>
                  <wp:effectExtent l="0" t="0" r="0" b="0"/>
                  <wp:docPr id="1" name="그림 1" descr="시스템 생성 대체 텍스트:&#10;falling snow &#10;G- C localhost:63342/Particles/fallingsnow.htm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시스템 생성 대체 텍스트:&#10;falling snow &#10;G- C localhost:63342/Particles/fallingsnow.htmI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09301" cy="5492973"/>
                          </a:xfrm>
                          <a:prstGeom prst="rect">
                            <a:avLst/>
                          </a:prstGeom>
                          <a:noFill/>
                          <a:ln>
                            <a:noFill/>
                          </a:ln>
                        </pic:spPr>
                      </pic:pic>
                    </a:graphicData>
                  </a:graphic>
                </wp:inline>
              </w:drawing>
            </w:r>
          </w:p>
        </w:tc>
      </w:tr>
    </w:tbl>
    <w:p w14:paraId="3CA7BF77" w14:textId="77777777" w:rsidR="001C79D3" w:rsidRDefault="001C79D3"/>
    <w:p w14:paraId="0FE61BD5" w14:textId="77777777" w:rsidR="001C79D3" w:rsidRDefault="001C79D3"/>
    <w:p w14:paraId="01F4DF3F" w14:textId="77777777" w:rsidR="001C79D3" w:rsidRDefault="001C79D3" w:rsidP="001C79D3">
      <w:pPr>
        <w:spacing w:after="0"/>
        <w:rPr>
          <w:rFonts w:ascii="맑은 고딕" w:eastAsia="맑은 고딕" w:hAnsi="맑은 고딕" w:cs="굴림"/>
          <w:b/>
          <w:bCs/>
          <w:color w:val="000000"/>
          <w:sz w:val="20"/>
        </w:rPr>
      </w:pPr>
      <w:r w:rsidRPr="001C79D3">
        <w:rPr>
          <w:rFonts w:ascii="맑은 고딕" w:eastAsia="맑은 고딕" w:hAnsi="맑은 고딕" w:cs="굴림" w:hint="eastAsia"/>
          <w:b/>
          <w:bCs/>
          <w:color w:val="000000"/>
          <w:sz w:val="20"/>
        </w:rPr>
        <w:t>Step 5. 눈을 표현할 파티클 시스템 설정하기</w:t>
      </w:r>
    </w:p>
    <w:p w14:paraId="790191C8" w14:textId="77777777" w:rsidR="001F755C" w:rsidRDefault="001F755C" w:rsidP="001C79D3">
      <w:pPr>
        <w:spacing w:after="0"/>
        <w:rPr>
          <w:rFonts w:ascii="맑은 고딕" w:eastAsia="맑은 고딕" w:hAnsi="맑은 고딕" w:cs="굴림"/>
          <w:b/>
          <w:bCs/>
          <w:color w:val="000000"/>
          <w:sz w:val="20"/>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1974"/>
      </w:tblGrid>
      <w:tr w:rsidR="0049409C" w:rsidRPr="0049409C" w14:paraId="5DA15746" w14:textId="77777777" w:rsidTr="00B17656">
        <w:tc>
          <w:tcPr>
            <w:tcW w:w="12934" w:type="dxa"/>
            <w:gridSpan w:val="2"/>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tcPr>
          <w:p w14:paraId="6E2A08D2" w14:textId="43BFEB71" w:rsidR="0049409C" w:rsidRPr="0049409C" w:rsidRDefault="0049409C" w:rsidP="0049409C">
            <w:pPr>
              <w:spacing w:after="0"/>
              <w:rPr>
                <w:rFonts w:ascii="Consolas" w:eastAsia="굴림" w:hAnsi="Consolas" w:cs="Consolas"/>
                <w:color w:val="010101"/>
                <w:sz w:val="20"/>
              </w:rPr>
            </w:pPr>
            <w:r>
              <w:rPr>
                <w:rFonts w:ascii="Consolas" w:eastAsia="굴림" w:hAnsi="Consolas" w:cs="Consolas" w:hint="eastAsia"/>
                <w:color w:val="010101"/>
                <w:sz w:val="20"/>
              </w:rPr>
              <w:t>&lt;</w:t>
            </w:r>
            <w:r>
              <w:rPr>
                <w:rFonts w:ascii="Consolas" w:eastAsia="굴림" w:hAnsi="Consolas" w:cs="Consolas"/>
                <w:color w:val="010101"/>
                <w:sz w:val="20"/>
              </w:rPr>
              <w:t>code5&gt;</w:t>
            </w:r>
          </w:p>
        </w:tc>
      </w:tr>
      <w:tr w:rsidR="0049409C" w:rsidRPr="0049409C" w14:paraId="51D26EB9" w14:textId="77777777" w:rsidTr="0049409C">
        <w:tc>
          <w:tcPr>
            <w:tcW w:w="960" w:type="dxa"/>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hideMark/>
          </w:tcPr>
          <w:p w14:paraId="1AE7457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w:t>
            </w:r>
          </w:p>
          <w:p w14:paraId="35601DA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w:t>
            </w:r>
          </w:p>
          <w:p w14:paraId="435D5C9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w:t>
            </w:r>
          </w:p>
          <w:p w14:paraId="6FB5E20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w:t>
            </w:r>
          </w:p>
          <w:p w14:paraId="2FADD45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w:t>
            </w:r>
          </w:p>
          <w:p w14:paraId="3AB8736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w:t>
            </w:r>
          </w:p>
          <w:p w14:paraId="5130608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w:t>
            </w:r>
          </w:p>
          <w:p w14:paraId="47F31B2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w:t>
            </w:r>
          </w:p>
          <w:p w14:paraId="54650B9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w:t>
            </w:r>
          </w:p>
          <w:p w14:paraId="437AA60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10</w:t>
            </w:r>
          </w:p>
          <w:p w14:paraId="534126C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11</w:t>
            </w:r>
          </w:p>
          <w:p w14:paraId="057962E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12</w:t>
            </w:r>
          </w:p>
          <w:p w14:paraId="1CD4241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13</w:t>
            </w:r>
          </w:p>
          <w:p w14:paraId="117A517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14</w:t>
            </w:r>
          </w:p>
          <w:p w14:paraId="1C940F6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15</w:t>
            </w:r>
          </w:p>
          <w:p w14:paraId="771FE61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16</w:t>
            </w:r>
          </w:p>
          <w:p w14:paraId="1DC9F97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17</w:t>
            </w:r>
          </w:p>
          <w:p w14:paraId="6874E5A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18</w:t>
            </w:r>
          </w:p>
          <w:p w14:paraId="679C4A0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19</w:t>
            </w:r>
          </w:p>
          <w:p w14:paraId="71D0FE7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20</w:t>
            </w:r>
          </w:p>
          <w:p w14:paraId="79BF8BE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21</w:t>
            </w:r>
          </w:p>
          <w:p w14:paraId="4466E0E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22</w:t>
            </w:r>
          </w:p>
          <w:p w14:paraId="39CDE7F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23</w:t>
            </w:r>
          </w:p>
          <w:p w14:paraId="2B499CF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24</w:t>
            </w:r>
          </w:p>
          <w:p w14:paraId="42188C1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25</w:t>
            </w:r>
          </w:p>
          <w:p w14:paraId="42C2798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26</w:t>
            </w:r>
          </w:p>
          <w:p w14:paraId="39BD654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27</w:t>
            </w:r>
          </w:p>
          <w:p w14:paraId="31E3D6F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28</w:t>
            </w:r>
          </w:p>
          <w:p w14:paraId="0CBBCBE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29</w:t>
            </w:r>
          </w:p>
          <w:p w14:paraId="1B8B346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30</w:t>
            </w:r>
          </w:p>
          <w:p w14:paraId="4665AC6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31</w:t>
            </w:r>
          </w:p>
          <w:p w14:paraId="4592ED1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32</w:t>
            </w:r>
          </w:p>
          <w:p w14:paraId="309E5BC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33</w:t>
            </w:r>
          </w:p>
          <w:p w14:paraId="4632D12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34</w:t>
            </w:r>
          </w:p>
          <w:p w14:paraId="268DCCE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35</w:t>
            </w:r>
          </w:p>
          <w:p w14:paraId="28FACC0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36</w:t>
            </w:r>
          </w:p>
          <w:p w14:paraId="38720A0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37</w:t>
            </w:r>
          </w:p>
          <w:p w14:paraId="09F76E1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38</w:t>
            </w:r>
          </w:p>
          <w:p w14:paraId="7446F6A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39</w:t>
            </w:r>
          </w:p>
          <w:p w14:paraId="6171CC3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40</w:t>
            </w:r>
          </w:p>
          <w:p w14:paraId="65B37E7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41</w:t>
            </w:r>
          </w:p>
          <w:p w14:paraId="320889E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42</w:t>
            </w:r>
          </w:p>
          <w:p w14:paraId="0CA0475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43</w:t>
            </w:r>
          </w:p>
          <w:p w14:paraId="7BDE240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44</w:t>
            </w:r>
          </w:p>
          <w:p w14:paraId="1418322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45</w:t>
            </w:r>
          </w:p>
          <w:p w14:paraId="7F49ACE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46</w:t>
            </w:r>
          </w:p>
          <w:p w14:paraId="487B21D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47</w:t>
            </w:r>
          </w:p>
          <w:p w14:paraId="36CDFBC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48</w:t>
            </w:r>
          </w:p>
          <w:p w14:paraId="17404CB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49</w:t>
            </w:r>
          </w:p>
          <w:p w14:paraId="18CB0EE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50</w:t>
            </w:r>
          </w:p>
          <w:p w14:paraId="4106626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51</w:t>
            </w:r>
          </w:p>
          <w:p w14:paraId="2CFA81C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52</w:t>
            </w:r>
          </w:p>
          <w:p w14:paraId="21529AF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53</w:t>
            </w:r>
          </w:p>
          <w:p w14:paraId="7910F65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54</w:t>
            </w:r>
          </w:p>
          <w:p w14:paraId="1AC728F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55</w:t>
            </w:r>
          </w:p>
          <w:p w14:paraId="657A8E6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56</w:t>
            </w:r>
          </w:p>
          <w:p w14:paraId="29B4D72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57</w:t>
            </w:r>
          </w:p>
          <w:p w14:paraId="19AE208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58</w:t>
            </w:r>
          </w:p>
          <w:p w14:paraId="4822811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59</w:t>
            </w:r>
          </w:p>
          <w:p w14:paraId="6EBFCD2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60</w:t>
            </w:r>
          </w:p>
          <w:p w14:paraId="4F2D99D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61</w:t>
            </w:r>
          </w:p>
          <w:p w14:paraId="2374D80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62</w:t>
            </w:r>
          </w:p>
          <w:p w14:paraId="549154F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63</w:t>
            </w:r>
          </w:p>
          <w:p w14:paraId="66759DA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64</w:t>
            </w:r>
          </w:p>
          <w:p w14:paraId="492E47F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65</w:t>
            </w:r>
          </w:p>
          <w:p w14:paraId="0F8CAED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66</w:t>
            </w:r>
          </w:p>
          <w:p w14:paraId="231B761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67</w:t>
            </w:r>
          </w:p>
          <w:p w14:paraId="6F8D6AD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68</w:t>
            </w:r>
          </w:p>
          <w:p w14:paraId="1F481C2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69</w:t>
            </w:r>
          </w:p>
          <w:p w14:paraId="2C6C2B6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70</w:t>
            </w:r>
          </w:p>
          <w:p w14:paraId="4CC8F8B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71</w:t>
            </w:r>
          </w:p>
          <w:p w14:paraId="54FA3B1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72</w:t>
            </w:r>
          </w:p>
          <w:p w14:paraId="1EBA3E3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73</w:t>
            </w:r>
          </w:p>
          <w:p w14:paraId="69F2BCA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74</w:t>
            </w:r>
          </w:p>
          <w:p w14:paraId="203BE3E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75</w:t>
            </w:r>
          </w:p>
          <w:p w14:paraId="34A2E63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76</w:t>
            </w:r>
          </w:p>
          <w:p w14:paraId="6866A8E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77</w:t>
            </w:r>
          </w:p>
          <w:p w14:paraId="456A15A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78</w:t>
            </w:r>
          </w:p>
          <w:p w14:paraId="11CDBE4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79</w:t>
            </w:r>
          </w:p>
          <w:p w14:paraId="1D09610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80</w:t>
            </w:r>
          </w:p>
          <w:p w14:paraId="0BDBAB4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81</w:t>
            </w:r>
          </w:p>
          <w:p w14:paraId="0546679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82</w:t>
            </w:r>
          </w:p>
          <w:p w14:paraId="7900A01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83</w:t>
            </w:r>
          </w:p>
          <w:p w14:paraId="280A477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84</w:t>
            </w:r>
          </w:p>
        </w:tc>
        <w:tc>
          <w:tcPr>
            <w:tcW w:w="11974" w:type="dxa"/>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hideMark/>
          </w:tcPr>
          <w:p w14:paraId="2D650B4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!DOCTYPE</w:t>
            </w:r>
            <w:r w:rsidRPr="0049409C">
              <w:rPr>
                <w:rFonts w:ascii="Consolas" w:eastAsia="굴림" w:hAnsi="Consolas" w:cs="Consolas"/>
                <w:sz w:val="20"/>
              </w:rPr>
              <w:t> </w:t>
            </w:r>
            <w:r w:rsidRPr="0049409C">
              <w:rPr>
                <w:rFonts w:ascii="Consolas" w:eastAsia="굴림" w:hAnsi="Consolas" w:cs="Consolas"/>
                <w:color w:val="0A9989"/>
                <w:sz w:val="20"/>
              </w:rPr>
              <w:t>html</w:t>
            </w:r>
            <w:r w:rsidRPr="0049409C">
              <w:rPr>
                <w:rFonts w:ascii="Consolas" w:eastAsia="굴림" w:hAnsi="Consolas" w:cs="Consolas"/>
                <w:color w:val="010101"/>
                <w:sz w:val="20"/>
              </w:rPr>
              <w:t>&gt;</w:t>
            </w:r>
          </w:p>
          <w:p w14:paraId="186E9B9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html</w:t>
            </w:r>
            <w:r w:rsidRPr="0049409C">
              <w:rPr>
                <w:rFonts w:ascii="Consolas" w:eastAsia="굴림" w:hAnsi="Consolas" w:cs="Consolas"/>
                <w:sz w:val="20"/>
              </w:rPr>
              <w:t> </w:t>
            </w:r>
            <w:r w:rsidRPr="0049409C">
              <w:rPr>
                <w:rFonts w:ascii="Consolas" w:eastAsia="굴림" w:hAnsi="Consolas" w:cs="Consolas"/>
                <w:color w:val="0A9989"/>
                <w:sz w:val="20"/>
              </w:rPr>
              <w:t>lang</w:t>
            </w:r>
            <w:r w:rsidRPr="0049409C">
              <w:rPr>
                <w:rFonts w:ascii="Consolas" w:eastAsia="굴림" w:hAnsi="Consolas" w:cs="Consolas"/>
                <w:sz w:val="20"/>
              </w:rPr>
              <w:t>=</w:t>
            </w:r>
            <w:r w:rsidRPr="0049409C">
              <w:rPr>
                <w:rFonts w:ascii="Consolas" w:eastAsia="굴림" w:hAnsi="Consolas" w:cs="Consolas"/>
                <w:color w:val="DF5000"/>
                <w:sz w:val="20"/>
              </w:rPr>
              <w:t>"en"</w:t>
            </w:r>
            <w:r w:rsidRPr="0049409C">
              <w:rPr>
                <w:rFonts w:ascii="Consolas" w:eastAsia="굴림" w:hAnsi="Consolas" w:cs="Consolas"/>
                <w:color w:val="010101"/>
                <w:sz w:val="20"/>
              </w:rPr>
              <w:t>&gt;</w:t>
            </w:r>
          </w:p>
          <w:p w14:paraId="66534F1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head</w:t>
            </w:r>
            <w:r w:rsidRPr="0049409C">
              <w:rPr>
                <w:rFonts w:ascii="Consolas" w:eastAsia="굴림" w:hAnsi="Consolas" w:cs="Consolas"/>
                <w:color w:val="010101"/>
                <w:sz w:val="20"/>
              </w:rPr>
              <w:t>&gt;</w:t>
            </w:r>
          </w:p>
          <w:p w14:paraId="250ED6E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10101"/>
                <w:sz w:val="20"/>
              </w:rPr>
              <w:t>&lt;</w:t>
            </w:r>
            <w:r w:rsidRPr="0049409C">
              <w:rPr>
                <w:rFonts w:ascii="Consolas" w:eastAsia="굴림" w:hAnsi="Consolas" w:cs="Consolas"/>
                <w:color w:val="066DE2"/>
                <w:sz w:val="20"/>
              </w:rPr>
              <w:t>meta</w:t>
            </w:r>
            <w:r w:rsidRPr="0049409C">
              <w:rPr>
                <w:rFonts w:ascii="Consolas" w:eastAsia="굴림" w:hAnsi="Consolas" w:cs="Consolas"/>
                <w:sz w:val="20"/>
              </w:rPr>
              <w:t> </w:t>
            </w:r>
            <w:r w:rsidRPr="0049409C">
              <w:rPr>
                <w:rFonts w:ascii="Consolas" w:eastAsia="굴림" w:hAnsi="Consolas" w:cs="Consolas"/>
                <w:color w:val="0A9989"/>
                <w:sz w:val="20"/>
              </w:rPr>
              <w:t>charset</w:t>
            </w:r>
            <w:r w:rsidRPr="0049409C">
              <w:rPr>
                <w:rFonts w:ascii="Consolas" w:eastAsia="굴림" w:hAnsi="Consolas" w:cs="Consolas"/>
                <w:sz w:val="20"/>
              </w:rPr>
              <w:t>=</w:t>
            </w:r>
            <w:r w:rsidRPr="0049409C">
              <w:rPr>
                <w:rFonts w:ascii="Consolas" w:eastAsia="굴림" w:hAnsi="Consolas" w:cs="Consolas"/>
                <w:color w:val="DF5000"/>
                <w:sz w:val="20"/>
              </w:rPr>
              <w:t>"UTF-8"</w:t>
            </w:r>
            <w:r w:rsidRPr="0049409C">
              <w:rPr>
                <w:rFonts w:ascii="Consolas" w:eastAsia="굴림" w:hAnsi="Consolas" w:cs="Consolas"/>
                <w:color w:val="010101"/>
                <w:sz w:val="20"/>
              </w:rPr>
              <w:t>&gt;</w:t>
            </w:r>
          </w:p>
          <w:p w14:paraId="45579E8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10101"/>
                <w:sz w:val="20"/>
              </w:rPr>
              <w:t>&lt;</w:t>
            </w:r>
            <w:r w:rsidRPr="0049409C">
              <w:rPr>
                <w:rFonts w:ascii="Consolas" w:eastAsia="굴림" w:hAnsi="Consolas" w:cs="Consolas"/>
                <w:color w:val="066DE2"/>
                <w:sz w:val="20"/>
              </w:rPr>
              <w:t>title</w:t>
            </w:r>
            <w:r w:rsidRPr="0049409C">
              <w:rPr>
                <w:rFonts w:ascii="Consolas" w:eastAsia="굴림" w:hAnsi="Consolas" w:cs="Consolas"/>
                <w:color w:val="010101"/>
                <w:sz w:val="20"/>
              </w:rPr>
              <w:t>&gt;</w:t>
            </w:r>
            <w:r w:rsidRPr="0049409C">
              <w:rPr>
                <w:rFonts w:ascii="Consolas" w:eastAsia="굴림" w:hAnsi="Consolas" w:cs="Consolas"/>
                <w:sz w:val="20"/>
              </w:rPr>
              <w:t>falling snow</w:t>
            </w:r>
            <w:r w:rsidRPr="0049409C">
              <w:rPr>
                <w:rFonts w:ascii="Consolas" w:eastAsia="굴림" w:hAnsi="Consolas" w:cs="Consolas"/>
                <w:color w:val="010101"/>
                <w:sz w:val="20"/>
              </w:rPr>
              <w:t>&lt;/</w:t>
            </w:r>
            <w:r w:rsidRPr="0049409C">
              <w:rPr>
                <w:rFonts w:ascii="Consolas" w:eastAsia="굴림" w:hAnsi="Consolas" w:cs="Consolas"/>
                <w:color w:val="066DE2"/>
                <w:sz w:val="20"/>
              </w:rPr>
              <w:t>title</w:t>
            </w:r>
            <w:r w:rsidRPr="0049409C">
              <w:rPr>
                <w:rFonts w:ascii="Consolas" w:eastAsia="굴림" w:hAnsi="Consolas" w:cs="Consolas"/>
                <w:color w:val="010101"/>
                <w:sz w:val="20"/>
              </w:rPr>
              <w:t>&gt;</w:t>
            </w:r>
          </w:p>
          <w:p w14:paraId="4D68B05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head</w:t>
            </w:r>
            <w:r w:rsidRPr="0049409C">
              <w:rPr>
                <w:rFonts w:ascii="Consolas" w:eastAsia="굴림" w:hAnsi="Consolas" w:cs="Consolas"/>
                <w:color w:val="010101"/>
                <w:sz w:val="20"/>
              </w:rPr>
              <w:t>&gt;</w:t>
            </w:r>
          </w:p>
          <w:p w14:paraId="44423F5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body</w:t>
            </w:r>
            <w:r w:rsidRPr="0049409C">
              <w:rPr>
                <w:rFonts w:ascii="Consolas" w:eastAsia="굴림" w:hAnsi="Consolas" w:cs="Consolas"/>
                <w:color w:val="010101"/>
                <w:sz w:val="20"/>
              </w:rPr>
              <w:t>&gt;</w:t>
            </w:r>
          </w:p>
          <w:p w14:paraId="3C84D3D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4EC05DF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"./lib/three/build/three.min.js"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44E090C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"./lib/three/examples/js/controls/OrbitControls.js"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7620401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"./ParticleSystem.js"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4E48C6D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"./paticleParameter.js"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59002CF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"./AdditiveTerrain.js"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76C924C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1D945FC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container;</w:t>
            </w:r>
          </w:p>
          <w:p w14:paraId="602B106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camera, scene, renderer;</w:t>
            </w:r>
          </w:p>
          <w:p w14:paraId="6F21720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controls;</w:t>
            </w:r>
          </w:p>
          <w:p w14:paraId="7121116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CA5443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min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THREE.Vector3(</w:t>
            </w:r>
            <w:r w:rsidRPr="0049409C">
              <w:rPr>
                <w:rFonts w:ascii="Consolas" w:eastAsia="굴림" w:hAnsi="Consolas" w:cs="Consolas"/>
                <w:color w:val="A71D5D"/>
                <w:sz w:val="20"/>
              </w:rPr>
              <w:t>-</w:t>
            </w:r>
            <w:r w:rsidRPr="0049409C">
              <w:rPr>
                <w:rFonts w:ascii="Consolas" w:eastAsia="굴림" w:hAnsi="Consolas" w:cs="Consolas"/>
                <w:color w:val="0099CC"/>
                <w:sz w:val="20"/>
              </w:rPr>
              <w:t>300</w:t>
            </w:r>
            <w:r w:rsidRPr="0049409C">
              <w:rPr>
                <w:rFonts w:ascii="Consolas" w:eastAsia="굴림" w:hAnsi="Consolas" w:cs="Consolas"/>
                <w:sz w:val="20"/>
              </w:rPr>
              <w:t>, </w:t>
            </w:r>
            <w:r w:rsidRPr="0049409C">
              <w:rPr>
                <w:rFonts w:ascii="Consolas" w:eastAsia="굴림" w:hAnsi="Consolas" w:cs="Consolas"/>
                <w:color w:val="0099CC"/>
                <w:sz w:val="20"/>
              </w:rPr>
              <w:t>0</w:t>
            </w:r>
            <w:r w:rsidRPr="0049409C">
              <w:rPr>
                <w:rFonts w:ascii="Consolas" w:eastAsia="굴림" w:hAnsi="Consolas" w:cs="Consolas"/>
                <w:sz w:val="20"/>
              </w:rPr>
              <w:t>, </w:t>
            </w:r>
            <w:r w:rsidRPr="0049409C">
              <w:rPr>
                <w:rFonts w:ascii="Consolas" w:eastAsia="굴림" w:hAnsi="Consolas" w:cs="Consolas"/>
                <w:color w:val="A71D5D"/>
                <w:sz w:val="20"/>
              </w:rPr>
              <w:t>-</w:t>
            </w:r>
            <w:r w:rsidRPr="0049409C">
              <w:rPr>
                <w:rFonts w:ascii="Consolas" w:eastAsia="굴림" w:hAnsi="Consolas" w:cs="Consolas"/>
                <w:color w:val="0099CC"/>
                <w:sz w:val="20"/>
              </w:rPr>
              <w:t>300</w:t>
            </w:r>
            <w:r w:rsidRPr="0049409C">
              <w:rPr>
                <w:rFonts w:ascii="Consolas" w:eastAsia="굴림" w:hAnsi="Consolas" w:cs="Consolas"/>
                <w:sz w:val="20"/>
              </w:rPr>
              <w:t>);</w:t>
            </w:r>
          </w:p>
          <w:p w14:paraId="0B366A1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max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THREE.Vector3( </w:t>
            </w:r>
            <w:r w:rsidRPr="0049409C">
              <w:rPr>
                <w:rFonts w:ascii="Consolas" w:eastAsia="굴림" w:hAnsi="Consolas" w:cs="Consolas"/>
                <w:color w:val="0099CC"/>
                <w:sz w:val="20"/>
              </w:rPr>
              <w:t>300</w:t>
            </w:r>
            <w:r w:rsidRPr="0049409C">
              <w:rPr>
                <w:rFonts w:ascii="Consolas" w:eastAsia="굴림" w:hAnsi="Consolas" w:cs="Consolas"/>
                <w:sz w:val="20"/>
              </w:rPr>
              <w:t>, </w:t>
            </w:r>
            <w:r w:rsidRPr="0049409C">
              <w:rPr>
                <w:rFonts w:ascii="Consolas" w:eastAsia="굴림" w:hAnsi="Consolas" w:cs="Consolas"/>
                <w:color w:val="0099CC"/>
                <w:sz w:val="20"/>
              </w:rPr>
              <w:t>0</w:t>
            </w:r>
            <w:r w:rsidRPr="0049409C">
              <w:rPr>
                <w:rFonts w:ascii="Consolas" w:eastAsia="굴림" w:hAnsi="Consolas" w:cs="Consolas"/>
                <w:sz w:val="20"/>
              </w:rPr>
              <w:t>,  </w:t>
            </w:r>
            <w:r w:rsidRPr="0049409C">
              <w:rPr>
                <w:rFonts w:ascii="Consolas" w:eastAsia="굴림" w:hAnsi="Consolas" w:cs="Consolas"/>
                <w:color w:val="0099CC"/>
                <w:sz w:val="20"/>
              </w:rPr>
              <w:t>300</w:t>
            </w:r>
            <w:r w:rsidRPr="0049409C">
              <w:rPr>
                <w:rFonts w:ascii="Consolas" w:eastAsia="굴림" w:hAnsi="Consolas" w:cs="Consolas"/>
                <w:sz w:val="20"/>
              </w:rPr>
              <w:t>);</w:t>
            </w:r>
          </w:p>
          <w:p w14:paraId="4191B19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iSize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500</w:t>
            </w:r>
            <w:r w:rsidRPr="0049409C">
              <w:rPr>
                <w:rFonts w:ascii="Consolas" w:eastAsia="굴림" w:hAnsi="Consolas" w:cs="Consolas"/>
                <w:sz w:val="20"/>
              </w:rPr>
              <w:t>;</w:t>
            </w:r>
          </w:p>
          <w:p w14:paraId="0D573D5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jSize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500</w:t>
            </w:r>
            <w:r w:rsidRPr="0049409C">
              <w:rPr>
                <w:rFonts w:ascii="Consolas" w:eastAsia="굴림" w:hAnsi="Consolas" w:cs="Consolas"/>
                <w:sz w:val="20"/>
              </w:rPr>
              <w:t>;</w:t>
            </w:r>
          </w:p>
          <w:p w14:paraId="66D8BE4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totalNum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100000</w:t>
            </w:r>
            <w:r w:rsidRPr="0049409C">
              <w:rPr>
                <w:rFonts w:ascii="Consolas" w:eastAsia="굴림" w:hAnsi="Consolas" w:cs="Consolas"/>
                <w:sz w:val="20"/>
              </w:rPr>
              <w:t>;</w:t>
            </w:r>
          </w:p>
          <w:p w14:paraId="240929F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ptSize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0.8</w:t>
            </w:r>
            <w:r w:rsidRPr="0049409C">
              <w:rPr>
                <w:rFonts w:ascii="Consolas" w:eastAsia="굴림" w:hAnsi="Consolas" w:cs="Consolas"/>
                <w:sz w:val="20"/>
              </w:rPr>
              <w:t>;</w:t>
            </w:r>
          </w:p>
          <w:p w14:paraId="0E9C106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texPath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63A35C"/>
                <w:sz w:val="20"/>
              </w:rPr>
              <w:t>"./textures/grass.jpg"</w:t>
            </w:r>
            <w:r w:rsidRPr="0049409C">
              <w:rPr>
                <w:rFonts w:ascii="Consolas" w:eastAsia="굴림" w:hAnsi="Consolas" w:cs="Consolas"/>
                <w:sz w:val="20"/>
              </w:rPr>
              <w:t>;</w:t>
            </w:r>
          </w:p>
          <w:p w14:paraId="142EC65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dtexPath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63A35C"/>
                <w:sz w:val="20"/>
              </w:rPr>
              <w:t>"./textures/snowflake.png"</w:t>
            </w:r>
            <w:r w:rsidRPr="0049409C">
              <w:rPr>
                <w:rFonts w:ascii="Consolas" w:eastAsia="굴림" w:hAnsi="Consolas" w:cs="Consolas"/>
                <w:sz w:val="20"/>
              </w:rPr>
              <w:t>;</w:t>
            </w:r>
          </w:p>
          <w:p w14:paraId="617BDFE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68499B2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terrain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AdditiveTerrain();</w:t>
            </w:r>
          </w:p>
          <w:p w14:paraId="6AD0FE4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terrain.initialize(min, max, iSize, jSize, totalNum, ptSize, texPath, dtexPath);</w:t>
            </w:r>
          </w:p>
          <w:p w14:paraId="6EB7D9F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E31891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particleSystem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ParticleSystem();</w:t>
            </w:r>
          </w:p>
          <w:p w14:paraId="6D63E46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particleSystem.initialize(</w:t>
            </w:r>
            <w:r w:rsidRPr="0049409C">
              <w:rPr>
                <w:rFonts w:ascii="Consolas" w:eastAsia="굴림" w:hAnsi="Consolas" w:cs="Consolas"/>
                <w:color w:val="0099CC"/>
                <w:sz w:val="20"/>
              </w:rPr>
              <w:t>1000</w:t>
            </w:r>
            <w:r w:rsidRPr="0049409C">
              <w:rPr>
                <w:rFonts w:ascii="Consolas" w:eastAsia="굴림" w:hAnsi="Consolas" w:cs="Consolas"/>
                <w:sz w:val="20"/>
              </w:rPr>
              <w:t>);</w:t>
            </w:r>
          </w:p>
          <w:p w14:paraId="2C3F43F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21EA20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particleSystem.setParameters(Examples.snowStorm);</w:t>
            </w:r>
          </w:p>
          <w:p w14:paraId="3C3A13A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B118B5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init();</w:t>
            </w:r>
          </w:p>
          <w:p w14:paraId="0B1C85D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loop();</w:t>
            </w:r>
          </w:p>
          <w:p w14:paraId="60476A2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2EBFA32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init() {</w:t>
            </w:r>
          </w:p>
          <w:p w14:paraId="08E39C6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container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document</w:t>
            </w:r>
            <w:r w:rsidRPr="0049409C">
              <w:rPr>
                <w:rFonts w:ascii="Consolas" w:eastAsia="굴림" w:hAnsi="Consolas" w:cs="Consolas"/>
                <w:sz w:val="20"/>
              </w:rPr>
              <w:t>.createElement( </w:t>
            </w:r>
            <w:r w:rsidRPr="0049409C">
              <w:rPr>
                <w:rFonts w:ascii="Consolas" w:eastAsia="굴림" w:hAnsi="Consolas" w:cs="Consolas"/>
                <w:color w:val="63A35C"/>
                <w:sz w:val="20"/>
              </w:rPr>
              <w:t>'div'</w:t>
            </w:r>
            <w:r w:rsidRPr="0049409C">
              <w:rPr>
                <w:rFonts w:ascii="Consolas" w:eastAsia="굴림" w:hAnsi="Consolas" w:cs="Consolas"/>
                <w:sz w:val="20"/>
              </w:rPr>
              <w:t> );</w:t>
            </w:r>
          </w:p>
          <w:p w14:paraId="1EF34DC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66DE2"/>
                <w:sz w:val="20"/>
              </w:rPr>
              <w:t>document</w:t>
            </w:r>
            <w:r w:rsidRPr="0049409C">
              <w:rPr>
                <w:rFonts w:ascii="Consolas" w:eastAsia="굴림" w:hAnsi="Consolas" w:cs="Consolas"/>
                <w:sz w:val="20"/>
              </w:rPr>
              <w:t>.body.appendChild( container );</w:t>
            </w:r>
          </w:p>
          <w:p w14:paraId="76FC37B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44F15E1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THREE.PerspectiveCamera( </w:t>
            </w:r>
            <w:r w:rsidRPr="0049409C">
              <w:rPr>
                <w:rFonts w:ascii="Consolas" w:eastAsia="굴림" w:hAnsi="Consolas" w:cs="Consolas"/>
                <w:color w:val="0099CC"/>
                <w:sz w:val="20"/>
              </w:rPr>
              <w:t>60</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.innerHeight, </w:t>
            </w:r>
            <w:r w:rsidRPr="0049409C">
              <w:rPr>
                <w:rFonts w:ascii="Consolas" w:eastAsia="굴림" w:hAnsi="Consolas" w:cs="Consolas"/>
                <w:color w:val="0099CC"/>
                <w:sz w:val="20"/>
              </w:rPr>
              <w:t>0.01</w:t>
            </w:r>
            <w:r w:rsidRPr="0049409C">
              <w:rPr>
                <w:rFonts w:ascii="Consolas" w:eastAsia="굴림" w:hAnsi="Consolas" w:cs="Consolas"/>
                <w:sz w:val="20"/>
              </w:rPr>
              <w:t>, </w:t>
            </w:r>
            <w:r w:rsidRPr="0049409C">
              <w:rPr>
                <w:rFonts w:ascii="Consolas" w:eastAsia="굴림" w:hAnsi="Consolas" w:cs="Consolas"/>
                <w:color w:val="0099CC"/>
                <w:sz w:val="20"/>
              </w:rPr>
              <w:t>10000</w:t>
            </w:r>
            <w:r w:rsidRPr="0049409C">
              <w:rPr>
                <w:rFonts w:ascii="Consolas" w:eastAsia="굴림" w:hAnsi="Consolas" w:cs="Consolas"/>
                <w:sz w:val="20"/>
              </w:rPr>
              <w:t> );</w:t>
            </w:r>
          </w:p>
          <w:p w14:paraId="7AB260D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camera.setLens(</w:t>
            </w:r>
            <w:r w:rsidRPr="0049409C">
              <w:rPr>
                <w:rFonts w:ascii="Consolas" w:eastAsia="굴림" w:hAnsi="Consolas" w:cs="Consolas"/>
                <w:color w:val="0099CC"/>
                <w:sz w:val="20"/>
              </w:rPr>
              <w:t>18</w:t>
            </w:r>
            <w:r w:rsidRPr="0049409C">
              <w:rPr>
                <w:rFonts w:ascii="Consolas" w:eastAsia="굴림" w:hAnsi="Consolas" w:cs="Consolas"/>
                <w:sz w:val="20"/>
              </w:rPr>
              <w:t>);</w:t>
            </w:r>
          </w:p>
          <w:p w14:paraId="283A919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camera.position.y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200</w:t>
            </w:r>
            <w:r w:rsidRPr="0049409C">
              <w:rPr>
                <w:rFonts w:ascii="Consolas" w:eastAsia="굴림" w:hAnsi="Consolas" w:cs="Consolas"/>
                <w:sz w:val="20"/>
              </w:rPr>
              <w:t>;</w:t>
            </w:r>
          </w:p>
          <w:p w14:paraId="69F12F2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camera.position.z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400</w:t>
            </w:r>
            <w:r w:rsidRPr="0049409C">
              <w:rPr>
                <w:rFonts w:ascii="Consolas" w:eastAsia="굴림" w:hAnsi="Consolas" w:cs="Consolas"/>
                <w:sz w:val="20"/>
              </w:rPr>
              <w:t>;</w:t>
            </w:r>
          </w:p>
          <w:p w14:paraId="64AA62A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7796793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scene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THREE.Scene();</w:t>
            </w:r>
          </w:p>
          <w:p w14:paraId="62B49B0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45AB4A6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THREE.WebGLRenderer( { antialias: </w:t>
            </w:r>
            <w:r w:rsidRPr="0049409C">
              <w:rPr>
                <w:rFonts w:ascii="Consolas" w:eastAsia="굴림" w:hAnsi="Consolas" w:cs="Consolas"/>
                <w:color w:val="0099CC"/>
                <w:sz w:val="20"/>
              </w:rPr>
              <w:t>true</w:t>
            </w:r>
            <w:r w:rsidRPr="0049409C">
              <w:rPr>
                <w:rFonts w:ascii="Consolas" w:eastAsia="굴림" w:hAnsi="Consolas" w:cs="Consolas"/>
                <w:sz w:val="20"/>
              </w:rPr>
              <w:t> } );</w:t>
            </w:r>
          </w:p>
          <w:p w14:paraId="575257D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renderer.setClearColor( </w:t>
            </w:r>
            <w:r w:rsidRPr="0049409C">
              <w:rPr>
                <w:rFonts w:ascii="Consolas" w:eastAsia="굴림" w:hAnsi="Consolas" w:cs="Consolas"/>
                <w:color w:val="0099CC"/>
                <w:sz w:val="20"/>
              </w:rPr>
              <w:t>0xaaaaaa</w:t>
            </w:r>
            <w:r w:rsidRPr="0049409C">
              <w:rPr>
                <w:rFonts w:ascii="Consolas" w:eastAsia="굴림" w:hAnsi="Consolas" w:cs="Consolas"/>
                <w:sz w:val="20"/>
              </w:rPr>
              <w:t> );</w:t>
            </w:r>
          </w:p>
          <w:p w14:paraId="0D00A7B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renderer.setSize(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066DE2"/>
                <w:sz w:val="20"/>
              </w:rPr>
              <w:t>window</w:t>
            </w:r>
            <w:r w:rsidRPr="0049409C">
              <w:rPr>
                <w:rFonts w:ascii="Consolas" w:eastAsia="굴림" w:hAnsi="Consolas" w:cs="Consolas"/>
                <w:sz w:val="20"/>
              </w:rPr>
              <w:t>.innerHeight );</w:t>
            </w:r>
          </w:p>
          <w:p w14:paraId="6D2E5AA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container.appendChild(renderer.domElement);</w:t>
            </w:r>
          </w:p>
          <w:p w14:paraId="26580C8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AE5BE3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controls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THREE.OrbitControls(camera, renderer.domElement);</w:t>
            </w:r>
          </w:p>
          <w:p w14:paraId="7ABEDA4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06C9E77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scene.add(terrain.getMesh());</w:t>
            </w:r>
          </w:p>
          <w:p w14:paraId="0AC2515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5BB779E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w:t>
            </w:r>
            <w:r w:rsidRPr="0049409C">
              <w:rPr>
                <w:rFonts w:ascii="Consolas" w:eastAsia="굴림" w:hAnsi="Consolas" w:cs="Consolas"/>
                <w:color w:val="066DE2"/>
                <w:sz w:val="20"/>
              </w:rPr>
              <w:t>addEventListener</w:t>
            </w:r>
            <w:r w:rsidRPr="0049409C">
              <w:rPr>
                <w:rFonts w:ascii="Consolas" w:eastAsia="굴림" w:hAnsi="Consolas" w:cs="Consolas"/>
                <w:sz w:val="20"/>
              </w:rPr>
              <w:t>( </w:t>
            </w:r>
            <w:r w:rsidRPr="0049409C">
              <w:rPr>
                <w:rFonts w:ascii="Consolas" w:eastAsia="굴림" w:hAnsi="Consolas" w:cs="Consolas"/>
                <w:color w:val="63A35C"/>
                <w:sz w:val="20"/>
              </w:rPr>
              <w:t>'resize'</w:t>
            </w:r>
            <w:r w:rsidRPr="0049409C">
              <w:rPr>
                <w:rFonts w:ascii="Consolas" w:eastAsia="굴림" w:hAnsi="Consolas" w:cs="Consolas"/>
                <w:sz w:val="20"/>
              </w:rPr>
              <w:t>, onWindowResize, </w:t>
            </w:r>
            <w:r w:rsidRPr="0049409C">
              <w:rPr>
                <w:rFonts w:ascii="Consolas" w:eastAsia="굴림" w:hAnsi="Consolas" w:cs="Consolas"/>
                <w:color w:val="0099CC"/>
                <w:sz w:val="20"/>
              </w:rPr>
              <w:t>false</w:t>
            </w:r>
            <w:r w:rsidRPr="0049409C">
              <w:rPr>
                <w:rFonts w:ascii="Consolas" w:eastAsia="굴림" w:hAnsi="Consolas" w:cs="Consolas"/>
                <w:sz w:val="20"/>
              </w:rPr>
              <w:t> );</w:t>
            </w:r>
          </w:p>
          <w:p w14:paraId="28CB8F9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244F9DE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D6A1DF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onWindowResize() {</w:t>
            </w:r>
          </w:p>
          <w:p w14:paraId="0B0C14D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camera.aspect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.innerHeight;</w:t>
            </w:r>
          </w:p>
          <w:p w14:paraId="6987ADC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camera.updateProjectionMatrix();</w:t>
            </w:r>
          </w:p>
          <w:p w14:paraId="152398C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1A97F3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renderer.setSize(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066DE2"/>
                <w:sz w:val="20"/>
              </w:rPr>
              <w:t>window</w:t>
            </w:r>
            <w:r w:rsidRPr="0049409C">
              <w:rPr>
                <w:rFonts w:ascii="Consolas" w:eastAsia="굴림" w:hAnsi="Consolas" w:cs="Consolas"/>
                <w:sz w:val="20"/>
              </w:rPr>
              <w:t>.innerHeight );</w:t>
            </w:r>
          </w:p>
          <w:p w14:paraId="2E82F25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7096FF3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6BCAC3F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fps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40</w:t>
            </w:r>
            <w:r w:rsidRPr="0049409C">
              <w:rPr>
                <w:rFonts w:ascii="Consolas" w:eastAsia="굴림" w:hAnsi="Consolas" w:cs="Consolas"/>
                <w:sz w:val="20"/>
              </w:rPr>
              <w:t>;</w:t>
            </w:r>
          </w:p>
          <w:p w14:paraId="5CCDB26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5A42E0A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loop() {</w:t>
            </w:r>
          </w:p>
          <w:p w14:paraId="52B062F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66DE2"/>
                <w:sz w:val="20"/>
              </w:rPr>
              <w:t>setTimeout</w:t>
            </w:r>
            <w:r w:rsidRPr="0049409C">
              <w:rPr>
                <w:rFonts w:ascii="Consolas" w:eastAsia="굴림" w:hAnsi="Consolas" w:cs="Consolas"/>
                <w:sz w:val="20"/>
              </w:rPr>
              <w:t>(loop, </w:t>
            </w:r>
            <w:r w:rsidRPr="0049409C">
              <w:rPr>
                <w:rFonts w:ascii="Consolas" w:eastAsia="굴림" w:hAnsi="Consolas" w:cs="Consolas"/>
                <w:color w:val="0099CC"/>
                <w:sz w:val="20"/>
              </w:rPr>
              <w:t>1000</w:t>
            </w:r>
            <w:r w:rsidRPr="0049409C">
              <w:rPr>
                <w:rFonts w:ascii="Consolas" w:eastAsia="굴림" w:hAnsi="Consolas" w:cs="Consolas"/>
                <w:color w:val="A71D5D"/>
                <w:sz w:val="20"/>
              </w:rPr>
              <w:t>/</w:t>
            </w:r>
            <w:r w:rsidRPr="0049409C">
              <w:rPr>
                <w:rFonts w:ascii="Consolas" w:eastAsia="굴림" w:hAnsi="Consolas" w:cs="Consolas"/>
                <w:sz w:val="20"/>
              </w:rPr>
              <w:t>fps);</w:t>
            </w:r>
          </w:p>
          <w:p w14:paraId="53D0AB5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07490E4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controls.update();</w:t>
            </w:r>
          </w:p>
          <w:p w14:paraId="18B4A69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656698B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requestAnimationFrame(render);</w:t>
            </w:r>
          </w:p>
          <w:p w14:paraId="2BFD530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30666C3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6452307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render() {</w:t>
            </w:r>
          </w:p>
          <w:p w14:paraId="4019AE0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renderer.render( scene, camera );</w:t>
            </w:r>
          </w:p>
          <w:p w14:paraId="34352A5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76A70EF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01F724F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body</w:t>
            </w:r>
            <w:r w:rsidRPr="0049409C">
              <w:rPr>
                <w:rFonts w:ascii="Consolas" w:eastAsia="굴림" w:hAnsi="Consolas" w:cs="Consolas"/>
                <w:color w:val="010101"/>
                <w:sz w:val="20"/>
              </w:rPr>
              <w:t>&gt;</w:t>
            </w:r>
          </w:p>
          <w:p w14:paraId="01526AA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html</w:t>
            </w:r>
            <w:r w:rsidRPr="0049409C">
              <w:rPr>
                <w:rFonts w:ascii="Consolas" w:eastAsia="굴림" w:hAnsi="Consolas" w:cs="Consolas"/>
                <w:color w:val="010101"/>
                <w:sz w:val="20"/>
              </w:rPr>
              <w:t>&gt;</w:t>
            </w:r>
          </w:p>
        </w:tc>
      </w:tr>
    </w:tbl>
    <w:p w14:paraId="14E5C456" w14:textId="77777777" w:rsidR="001F755C" w:rsidRDefault="001F755C" w:rsidP="001C79D3">
      <w:pPr>
        <w:spacing w:after="0"/>
        <w:rPr>
          <w:rFonts w:ascii="맑은 고딕" w:eastAsia="맑은 고딕" w:hAnsi="맑은 고딕" w:cs="굴림"/>
          <w:color w:val="000000"/>
          <w:sz w:val="20"/>
        </w:rPr>
      </w:pPr>
    </w:p>
    <w:p w14:paraId="6EB468D6"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 xml:space="preserve">초원 지형을 만들었으니 눈을 내리게 하기 위한 파티클 시스템을 만들고 설정해 보자. 이번에는 연결했던 js파일 중 'ParticleSystem.js'와 'paticleParameter.js'파일을 사용할 것이다. ParticleSystem 클래스가 정의 되어 있는 파일은 'ParticleSystem.js'로 이것만 있으면 눈을 만드는데 문제가 없다. 그렇지만 이번 예제에서는 'paticleParameter.js'에 미리 정의해 놓은 파티클 시스템의 속성을 사용하기 위해서 추가적인 js파일을 사용했다.  </w:t>
      </w:r>
    </w:p>
    <w:p w14:paraId="1A26C9D6"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&lt;코드 5&gt;의 31번째 줄과 32번째 줄을 보면 ParticleSystem 클래스의 객체를 만들고 초기화하는 것을 볼 수 있다. 여기서 initialize(1000)을 사용했는데 initialize함수의 파라미터로 들어간 1000은 눈 입자의 최대 개수를 의미한다. &lt;코드 5&gt;의 34번째 줄에서는 setParameters함수를 사용해서 ParticleSystem의 맴버 변수를 설정하고 있다. 여기에서는 Examples.snowStorm을 사용해서 변수를 설정했는데 'paticleParameter.js'에서 snowStorm이라는 이름으로 각 변수에 들어갈 값들을 미리 입력해 놨기 때문에 가능한 코드이다. 만약 미리 정의된 속성들이 마음에 들지 않는다면 setParameters함수를 사용해서 각각의 변수에 원하는 값을 넣을 수도 있다. (각각의 속성을 따로 설정하는 것은 다음 예제를 통해서 살펴볼 예정이다.)</w:t>
      </w:r>
    </w:p>
    <w:p w14:paraId="5D19E664"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 </w:t>
      </w:r>
    </w:p>
    <w:p w14:paraId="45A86764"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 </w:t>
      </w:r>
    </w:p>
    <w:p w14:paraId="689331BB"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31 : particleSystem이라는 이름으로 ParticleSystem객체를 만들었다.</w:t>
      </w:r>
    </w:p>
    <w:p w14:paraId="71E7BAEE"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32 : particleSystem이 가질 수 있는 입자의 최대 개수는 1000이다.</w:t>
      </w:r>
    </w:p>
    <w:p w14:paraId="61FB4128"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34 : particleSystem의 맴버 변수는 Examples.snowStorm을 이용해서 설정한다.</w:t>
      </w:r>
    </w:p>
    <w:p w14:paraId="7EFF8FBE" w14:textId="77777777" w:rsidR="001C79D3" w:rsidRDefault="001C79D3"/>
    <w:p w14:paraId="2D3A61AA" w14:textId="77777777" w:rsidR="001C79D3" w:rsidRDefault="001C79D3"/>
    <w:p w14:paraId="21244AF4" w14:textId="77777777" w:rsidR="001C79D3" w:rsidRDefault="001C79D3"/>
    <w:p w14:paraId="39D622C5" w14:textId="77777777" w:rsidR="001C79D3" w:rsidRDefault="001C79D3" w:rsidP="001C79D3">
      <w:pPr>
        <w:spacing w:after="0"/>
        <w:rPr>
          <w:rFonts w:ascii="맑은 고딕" w:eastAsia="맑은 고딕" w:hAnsi="맑은 고딕" w:cs="굴림"/>
          <w:b/>
          <w:bCs/>
          <w:color w:val="000000"/>
          <w:sz w:val="20"/>
        </w:rPr>
      </w:pPr>
      <w:r w:rsidRPr="001C79D3">
        <w:rPr>
          <w:rFonts w:ascii="맑은 고딕" w:eastAsia="맑은 고딕" w:hAnsi="맑은 고딕" w:cs="굴림" w:hint="eastAsia"/>
          <w:b/>
          <w:bCs/>
          <w:color w:val="000000"/>
          <w:sz w:val="20"/>
        </w:rPr>
        <w:t>Step 6. 눈을 초원 지형에 추가하기</w:t>
      </w:r>
    </w:p>
    <w:p w14:paraId="4DA9DA74" w14:textId="77777777" w:rsidR="001F755C" w:rsidRDefault="001F755C" w:rsidP="001C79D3">
      <w:pPr>
        <w:spacing w:after="0"/>
        <w:rPr>
          <w:rFonts w:ascii="맑은 고딕" w:eastAsia="맑은 고딕" w:hAnsi="맑은 고딕" w:cs="굴림"/>
          <w:b/>
          <w:bCs/>
          <w:color w:val="000000"/>
          <w:sz w:val="20"/>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1854"/>
      </w:tblGrid>
      <w:tr w:rsidR="0049409C" w:rsidRPr="0049409C" w14:paraId="64261A75" w14:textId="77777777" w:rsidTr="00B17656">
        <w:tc>
          <w:tcPr>
            <w:tcW w:w="12814" w:type="dxa"/>
            <w:gridSpan w:val="2"/>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tcPr>
          <w:p w14:paraId="74A474EA" w14:textId="18B4A932" w:rsidR="0049409C" w:rsidRPr="0049409C" w:rsidRDefault="0049409C" w:rsidP="0049409C">
            <w:pPr>
              <w:spacing w:after="0"/>
              <w:rPr>
                <w:rFonts w:ascii="Consolas" w:eastAsia="굴림" w:hAnsi="Consolas" w:cs="Consolas"/>
                <w:color w:val="010101"/>
                <w:sz w:val="20"/>
              </w:rPr>
            </w:pPr>
            <w:r>
              <w:rPr>
                <w:rFonts w:ascii="Consolas" w:eastAsia="굴림" w:hAnsi="Consolas" w:cs="Consolas" w:hint="eastAsia"/>
                <w:color w:val="010101"/>
                <w:sz w:val="20"/>
              </w:rPr>
              <w:t>&lt;</w:t>
            </w:r>
            <w:r>
              <w:rPr>
                <w:rFonts w:ascii="Consolas" w:eastAsia="굴림" w:hAnsi="Consolas" w:cs="Consolas"/>
                <w:color w:val="010101"/>
                <w:sz w:val="20"/>
              </w:rPr>
              <w:t>code6&gt;</w:t>
            </w:r>
          </w:p>
        </w:tc>
      </w:tr>
      <w:tr w:rsidR="0049409C" w:rsidRPr="0049409C" w14:paraId="4EF19FA4" w14:textId="77777777" w:rsidTr="0049409C">
        <w:tc>
          <w:tcPr>
            <w:tcW w:w="960" w:type="dxa"/>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hideMark/>
          </w:tcPr>
          <w:p w14:paraId="6165861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w:t>
            </w:r>
          </w:p>
          <w:p w14:paraId="0ED702F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w:t>
            </w:r>
          </w:p>
          <w:p w14:paraId="699A98C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w:t>
            </w:r>
          </w:p>
          <w:p w14:paraId="6AE4B1B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w:t>
            </w:r>
          </w:p>
          <w:p w14:paraId="62835B2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w:t>
            </w:r>
          </w:p>
          <w:p w14:paraId="644CC9B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w:t>
            </w:r>
          </w:p>
          <w:p w14:paraId="70E2AC6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w:t>
            </w:r>
          </w:p>
          <w:p w14:paraId="42FC8CC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w:t>
            </w:r>
          </w:p>
          <w:p w14:paraId="6DB0E83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w:t>
            </w:r>
          </w:p>
          <w:p w14:paraId="36CA260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10</w:t>
            </w:r>
          </w:p>
          <w:p w14:paraId="0420D6E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11</w:t>
            </w:r>
          </w:p>
          <w:p w14:paraId="7AE0E38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12</w:t>
            </w:r>
          </w:p>
          <w:p w14:paraId="2086D30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13</w:t>
            </w:r>
          </w:p>
          <w:p w14:paraId="6F5A3A3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14</w:t>
            </w:r>
          </w:p>
          <w:p w14:paraId="737809D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15</w:t>
            </w:r>
          </w:p>
          <w:p w14:paraId="5F1DC62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16</w:t>
            </w:r>
          </w:p>
          <w:p w14:paraId="1448CD8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17</w:t>
            </w:r>
          </w:p>
          <w:p w14:paraId="480135F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18</w:t>
            </w:r>
          </w:p>
          <w:p w14:paraId="7181207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19</w:t>
            </w:r>
          </w:p>
          <w:p w14:paraId="01C79B9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20</w:t>
            </w:r>
          </w:p>
          <w:p w14:paraId="61A8132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21</w:t>
            </w:r>
          </w:p>
          <w:p w14:paraId="07F43E6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22</w:t>
            </w:r>
          </w:p>
          <w:p w14:paraId="4009CCF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23</w:t>
            </w:r>
          </w:p>
          <w:p w14:paraId="5309866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24</w:t>
            </w:r>
          </w:p>
          <w:p w14:paraId="2F77349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25</w:t>
            </w:r>
          </w:p>
          <w:p w14:paraId="0B28ECF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26</w:t>
            </w:r>
          </w:p>
          <w:p w14:paraId="3C1728A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27</w:t>
            </w:r>
          </w:p>
          <w:p w14:paraId="5F7F6A9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28</w:t>
            </w:r>
          </w:p>
          <w:p w14:paraId="3629914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29</w:t>
            </w:r>
          </w:p>
          <w:p w14:paraId="73B729E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30</w:t>
            </w:r>
          </w:p>
          <w:p w14:paraId="54CE9BD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31</w:t>
            </w:r>
          </w:p>
          <w:p w14:paraId="153C7D2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32</w:t>
            </w:r>
          </w:p>
          <w:p w14:paraId="4C9A7EB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33</w:t>
            </w:r>
          </w:p>
          <w:p w14:paraId="5DFCE14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34</w:t>
            </w:r>
          </w:p>
          <w:p w14:paraId="495AC7E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35</w:t>
            </w:r>
          </w:p>
          <w:p w14:paraId="3AB4508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36</w:t>
            </w:r>
          </w:p>
          <w:p w14:paraId="3281E97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37</w:t>
            </w:r>
          </w:p>
          <w:p w14:paraId="3CE64A5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38</w:t>
            </w:r>
          </w:p>
          <w:p w14:paraId="69BE590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39</w:t>
            </w:r>
          </w:p>
          <w:p w14:paraId="466A133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40</w:t>
            </w:r>
          </w:p>
          <w:p w14:paraId="6E70359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41</w:t>
            </w:r>
          </w:p>
          <w:p w14:paraId="61C4D16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42</w:t>
            </w:r>
          </w:p>
          <w:p w14:paraId="56A307E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43</w:t>
            </w:r>
          </w:p>
          <w:p w14:paraId="477329C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44</w:t>
            </w:r>
          </w:p>
          <w:p w14:paraId="28173AC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45</w:t>
            </w:r>
          </w:p>
          <w:p w14:paraId="1E36723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46</w:t>
            </w:r>
          </w:p>
          <w:p w14:paraId="29C9130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47</w:t>
            </w:r>
          </w:p>
          <w:p w14:paraId="21EBEC5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48</w:t>
            </w:r>
          </w:p>
          <w:p w14:paraId="72D624D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49</w:t>
            </w:r>
          </w:p>
          <w:p w14:paraId="1C50FDA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50</w:t>
            </w:r>
          </w:p>
          <w:p w14:paraId="6A20326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51</w:t>
            </w:r>
          </w:p>
          <w:p w14:paraId="703A9CD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52</w:t>
            </w:r>
          </w:p>
          <w:p w14:paraId="139FD4E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53</w:t>
            </w:r>
          </w:p>
          <w:p w14:paraId="75B6571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54</w:t>
            </w:r>
          </w:p>
          <w:p w14:paraId="6F37CC4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55</w:t>
            </w:r>
          </w:p>
          <w:p w14:paraId="4AA5494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56</w:t>
            </w:r>
          </w:p>
          <w:p w14:paraId="41F87E7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57</w:t>
            </w:r>
          </w:p>
          <w:p w14:paraId="751836A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58</w:t>
            </w:r>
          </w:p>
          <w:p w14:paraId="3CF590F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59</w:t>
            </w:r>
          </w:p>
          <w:p w14:paraId="33C6332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60</w:t>
            </w:r>
          </w:p>
          <w:p w14:paraId="55A57BE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61</w:t>
            </w:r>
          </w:p>
          <w:p w14:paraId="488FBFE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62</w:t>
            </w:r>
          </w:p>
          <w:p w14:paraId="4DC229C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63</w:t>
            </w:r>
          </w:p>
          <w:p w14:paraId="2CCAADB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64</w:t>
            </w:r>
          </w:p>
          <w:p w14:paraId="7676EBD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65</w:t>
            </w:r>
          </w:p>
          <w:p w14:paraId="4B42974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66</w:t>
            </w:r>
          </w:p>
          <w:p w14:paraId="54B3837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67</w:t>
            </w:r>
          </w:p>
          <w:p w14:paraId="05C68CC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68</w:t>
            </w:r>
          </w:p>
          <w:p w14:paraId="2D13520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69</w:t>
            </w:r>
          </w:p>
          <w:p w14:paraId="593EEF6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70</w:t>
            </w:r>
          </w:p>
          <w:p w14:paraId="5E72E48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71</w:t>
            </w:r>
          </w:p>
          <w:p w14:paraId="78B541D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72</w:t>
            </w:r>
          </w:p>
          <w:p w14:paraId="5CACB80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73</w:t>
            </w:r>
          </w:p>
          <w:p w14:paraId="691D421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74</w:t>
            </w:r>
          </w:p>
          <w:p w14:paraId="227DE3E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75</w:t>
            </w:r>
          </w:p>
          <w:p w14:paraId="529D8D9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76</w:t>
            </w:r>
          </w:p>
          <w:p w14:paraId="014E47F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77</w:t>
            </w:r>
          </w:p>
          <w:p w14:paraId="332C256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78</w:t>
            </w:r>
          </w:p>
          <w:p w14:paraId="3FA3A34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79</w:t>
            </w:r>
          </w:p>
          <w:p w14:paraId="03BADAD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80</w:t>
            </w:r>
          </w:p>
          <w:p w14:paraId="326AC47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81</w:t>
            </w:r>
          </w:p>
          <w:p w14:paraId="44FF2EC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82</w:t>
            </w:r>
          </w:p>
          <w:p w14:paraId="0CB2F25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83</w:t>
            </w:r>
          </w:p>
          <w:p w14:paraId="4808EB1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84</w:t>
            </w:r>
          </w:p>
          <w:p w14:paraId="192EF31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85</w:t>
            </w:r>
          </w:p>
          <w:p w14:paraId="3930CC9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86</w:t>
            </w:r>
          </w:p>
          <w:p w14:paraId="202593C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87</w:t>
            </w:r>
          </w:p>
          <w:p w14:paraId="5CA2E16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88</w:t>
            </w:r>
          </w:p>
          <w:p w14:paraId="6FAD26E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89</w:t>
            </w:r>
          </w:p>
          <w:p w14:paraId="60BA052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90</w:t>
            </w:r>
          </w:p>
          <w:p w14:paraId="5B6524B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91</w:t>
            </w:r>
          </w:p>
          <w:p w14:paraId="523DDE5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92</w:t>
            </w:r>
          </w:p>
          <w:p w14:paraId="2A86837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93</w:t>
            </w:r>
          </w:p>
          <w:p w14:paraId="056F703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94</w:t>
            </w:r>
          </w:p>
          <w:p w14:paraId="1F308FA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95</w:t>
            </w:r>
          </w:p>
          <w:p w14:paraId="2502B5F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96</w:t>
            </w:r>
          </w:p>
          <w:p w14:paraId="740B40C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97</w:t>
            </w:r>
          </w:p>
        </w:tc>
        <w:tc>
          <w:tcPr>
            <w:tcW w:w="11854" w:type="dxa"/>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hideMark/>
          </w:tcPr>
          <w:p w14:paraId="6EC03AA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!DOCTYPE</w:t>
            </w:r>
            <w:r w:rsidRPr="0049409C">
              <w:rPr>
                <w:rFonts w:ascii="Consolas" w:eastAsia="굴림" w:hAnsi="Consolas" w:cs="Consolas"/>
                <w:sz w:val="20"/>
              </w:rPr>
              <w:t> </w:t>
            </w:r>
            <w:r w:rsidRPr="0049409C">
              <w:rPr>
                <w:rFonts w:ascii="Consolas" w:eastAsia="굴림" w:hAnsi="Consolas" w:cs="Consolas"/>
                <w:color w:val="0A9989"/>
                <w:sz w:val="20"/>
              </w:rPr>
              <w:t>html</w:t>
            </w:r>
            <w:r w:rsidRPr="0049409C">
              <w:rPr>
                <w:rFonts w:ascii="Consolas" w:eastAsia="굴림" w:hAnsi="Consolas" w:cs="Consolas"/>
                <w:color w:val="010101"/>
                <w:sz w:val="20"/>
              </w:rPr>
              <w:t>&gt;</w:t>
            </w:r>
          </w:p>
          <w:p w14:paraId="5F95F88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html</w:t>
            </w:r>
            <w:r w:rsidRPr="0049409C">
              <w:rPr>
                <w:rFonts w:ascii="Consolas" w:eastAsia="굴림" w:hAnsi="Consolas" w:cs="Consolas"/>
                <w:sz w:val="20"/>
              </w:rPr>
              <w:t> </w:t>
            </w:r>
            <w:r w:rsidRPr="0049409C">
              <w:rPr>
                <w:rFonts w:ascii="Consolas" w:eastAsia="굴림" w:hAnsi="Consolas" w:cs="Consolas"/>
                <w:color w:val="0A9989"/>
                <w:sz w:val="20"/>
              </w:rPr>
              <w:t>lang</w:t>
            </w:r>
            <w:r w:rsidRPr="0049409C">
              <w:rPr>
                <w:rFonts w:ascii="Consolas" w:eastAsia="굴림" w:hAnsi="Consolas" w:cs="Consolas"/>
                <w:sz w:val="20"/>
              </w:rPr>
              <w:t>=</w:t>
            </w:r>
            <w:r w:rsidRPr="0049409C">
              <w:rPr>
                <w:rFonts w:ascii="Consolas" w:eastAsia="굴림" w:hAnsi="Consolas" w:cs="Consolas"/>
                <w:color w:val="DF5000"/>
                <w:sz w:val="20"/>
              </w:rPr>
              <w:t>"en"</w:t>
            </w:r>
            <w:r w:rsidRPr="0049409C">
              <w:rPr>
                <w:rFonts w:ascii="Consolas" w:eastAsia="굴림" w:hAnsi="Consolas" w:cs="Consolas"/>
                <w:color w:val="010101"/>
                <w:sz w:val="20"/>
              </w:rPr>
              <w:t>&gt;</w:t>
            </w:r>
          </w:p>
          <w:p w14:paraId="176CE66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head</w:t>
            </w:r>
            <w:r w:rsidRPr="0049409C">
              <w:rPr>
                <w:rFonts w:ascii="Consolas" w:eastAsia="굴림" w:hAnsi="Consolas" w:cs="Consolas"/>
                <w:color w:val="010101"/>
                <w:sz w:val="20"/>
              </w:rPr>
              <w:t>&gt;</w:t>
            </w:r>
          </w:p>
          <w:p w14:paraId="47CFEB9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10101"/>
                <w:sz w:val="20"/>
              </w:rPr>
              <w:t>&lt;</w:t>
            </w:r>
            <w:r w:rsidRPr="0049409C">
              <w:rPr>
                <w:rFonts w:ascii="Consolas" w:eastAsia="굴림" w:hAnsi="Consolas" w:cs="Consolas"/>
                <w:color w:val="066DE2"/>
                <w:sz w:val="20"/>
              </w:rPr>
              <w:t>meta</w:t>
            </w:r>
            <w:r w:rsidRPr="0049409C">
              <w:rPr>
                <w:rFonts w:ascii="Consolas" w:eastAsia="굴림" w:hAnsi="Consolas" w:cs="Consolas"/>
                <w:sz w:val="20"/>
              </w:rPr>
              <w:t> </w:t>
            </w:r>
            <w:r w:rsidRPr="0049409C">
              <w:rPr>
                <w:rFonts w:ascii="Consolas" w:eastAsia="굴림" w:hAnsi="Consolas" w:cs="Consolas"/>
                <w:color w:val="0A9989"/>
                <w:sz w:val="20"/>
              </w:rPr>
              <w:t>charset</w:t>
            </w:r>
            <w:r w:rsidRPr="0049409C">
              <w:rPr>
                <w:rFonts w:ascii="Consolas" w:eastAsia="굴림" w:hAnsi="Consolas" w:cs="Consolas"/>
                <w:sz w:val="20"/>
              </w:rPr>
              <w:t>=</w:t>
            </w:r>
            <w:r w:rsidRPr="0049409C">
              <w:rPr>
                <w:rFonts w:ascii="Consolas" w:eastAsia="굴림" w:hAnsi="Consolas" w:cs="Consolas"/>
                <w:color w:val="DF5000"/>
                <w:sz w:val="20"/>
              </w:rPr>
              <w:t>"UTF-8"</w:t>
            </w:r>
            <w:r w:rsidRPr="0049409C">
              <w:rPr>
                <w:rFonts w:ascii="Consolas" w:eastAsia="굴림" w:hAnsi="Consolas" w:cs="Consolas"/>
                <w:color w:val="010101"/>
                <w:sz w:val="20"/>
              </w:rPr>
              <w:t>&gt;</w:t>
            </w:r>
          </w:p>
          <w:p w14:paraId="0E8CCD9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10101"/>
                <w:sz w:val="20"/>
              </w:rPr>
              <w:t>&lt;</w:t>
            </w:r>
            <w:r w:rsidRPr="0049409C">
              <w:rPr>
                <w:rFonts w:ascii="Consolas" w:eastAsia="굴림" w:hAnsi="Consolas" w:cs="Consolas"/>
                <w:color w:val="066DE2"/>
                <w:sz w:val="20"/>
              </w:rPr>
              <w:t>title</w:t>
            </w:r>
            <w:r w:rsidRPr="0049409C">
              <w:rPr>
                <w:rFonts w:ascii="Consolas" w:eastAsia="굴림" w:hAnsi="Consolas" w:cs="Consolas"/>
                <w:color w:val="010101"/>
                <w:sz w:val="20"/>
              </w:rPr>
              <w:t>&gt;</w:t>
            </w:r>
            <w:r w:rsidRPr="0049409C">
              <w:rPr>
                <w:rFonts w:ascii="Consolas" w:eastAsia="굴림" w:hAnsi="Consolas" w:cs="Consolas"/>
                <w:sz w:val="20"/>
              </w:rPr>
              <w:t>falling snow</w:t>
            </w:r>
            <w:r w:rsidRPr="0049409C">
              <w:rPr>
                <w:rFonts w:ascii="Consolas" w:eastAsia="굴림" w:hAnsi="Consolas" w:cs="Consolas"/>
                <w:color w:val="010101"/>
                <w:sz w:val="20"/>
              </w:rPr>
              <w:t>&lt;/</w:t>
            </w:r>
            <w:r w:rsidRPr="0049409C">
              <w:rPr>
                <w:rFonts w:ascii="Consolas" w:eastAsia="굴림" w:hAnsi="Consolas" w:cs="Consolas"/>
                <w:color w:val="066DE2"/>
                <w:sz w:val="20"/>
              </w:rPr>
              <w:t>title</w:t>
            </w:r>
            <w:r w:rsidRPr="0049409C">
              <w:rPr>
                <w:rFonts w:ascii="Consolas" w:eastAsia="굴림" w:hAnsi="Consolas" w:cs="Consolas"/>
                <w:color w:val="010101"/>
                <w:sz w:val="20"/>
              </w:rPr>
              <w:t>&gt;</w:t>
            </w:r>
          </w:p>
          <w:p w14:paraId="4AB8621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head</w:t>
            </w:r>
            <w:r w:rsidRPr="0049409C">
              <w:rPr>
                <w:rFonts w:ascii="Consolas" w:eastAsia="굴림" w:hAnsi="Consolas" w:cs="Consolas"/>
                <w:color w:val="010101"/>
                <w:sz w:val="20"/>
              </w:rPr>
              <w:t>&gt;</w:t>
            </w:r>
          </w:p>
          <w:p w14:paraId="1E96E6D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body</w:t>
            </w:r>
            <w:r w:rsidRPr="0049409C">
              <w:rPr>
                <w:rFonts w:ascii="Consolas" w:eastAsia="굴림" w:hAnsi="Consolas" w:cs="Consolas"/>
                <w:color w:val="010101"/>
                <w:sz w:val="20"/>
              </w:rPr>
              <w:t>&gt;</w:t>
            </w:r>
          </w:p>
          <w:p w14:paraId="1E22969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2FF788C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"./lib/three/build/three.min.js"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4646178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"./lib/three/examples/js/controls/OrbitControls.js"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0A0241F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"./ParticleSystem.js"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13AA182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"./paticleParameter.js"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7F6D14B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"./AdditiveTerrain.js"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16C1739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167B8AD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container;</w:t>
            </w:r>
          </w:p>
          <w:p w14:paraId="1C8B56E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camera, scene, renderer;</w:t>
            </w:r>
          </w:p>
          <w:p w14:paraId="2891466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controls;</w:t>
            </w:r>
          </w:p>
          <w:p w14:paraId="6847255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0C6FD2A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min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THREE.Vector3(</w:t>
            </w:r>
            <w:r w:rsidRPr="0049409C">
              <w:rPr>
                <w:rFonts w:ascii="Consolas" w:eastAsia="굴림" w:hAnsi="Consolas" w:cs="Consolas"/>
                <w:color w:val="A71D5D"/>
                <w:sz w:val="20"/>
              </w:rPr>
              <w:t>-</w:t>
            </w:r>
            <w:r w:rsidRPr="0049409C">
              <w:rPr>
                <w:rFonts w:ascii="Consolas" w:eastAsia="굴림" w:hAnsi="Consolas" w:cs="Consolas"/>
                <w:color w:val="0099CC"/>
                <w:sz w:val="20"/>
              </w:rPr>
              <w:t>300</w:t>
            </w:r>
            <w:r w:rsidRPr="0049409C">
              <w:rPr>
                <w:rFonts w:ascii="Consolas" w:eastAsia="굴림" w:hAnsi="Consolas" w:cs="Consolas"/>
                <w:sz w:val="20"/>
              </w:rPr>
              <w:t>, </w:t>
            </w:r>
            <w:r w:rsidRPr="0049409C">
              <w:rPr>
                <w:rFonts w:ascii="Consolas" w:eastAsia="굴림" w:hAnsi="Consolas" w:cs="Consolas"/>
                <w:color w:val="0099CC"/>
                <w:sz w:val="20"/>
              </w:rPr>
              <w:t>0</w:t>
            </w:r>
            <w:r w:rsidRPr="0049409C">
              <w:rPr>
                <w:rFonts w:ascii="Consolas" w:eastAsia="굴림" w:hAnsi="Consolas" w:cs="Consolas"/>
                <w:sz w:val="20"/>
              </w:rPr>
              <w:t>, </w:t>
            </w:r>
            <w:r w:rsidRPr="0049409C">
              <w:rPr>
                <w:rFonts w:ascii="Consolas" w:eastAsia="굴림" w:hAnsi="Consolas" w:cs="Consolas"/>
                <w:color w:val="A71D5D"/>
                <w:sz w:val="20"/>
              </w:rPr>
              <w:t>-</w:t>
            </w:r>
            <w:r w:rsidRPr="0049409C">
              <w:rPr>
                <w:rFonts w:ascii="Consolas" w:eastAsia="굴림" w:hAnsi="Consolas" w:cs="Consolas"/>
                <w:color w:val="0099CC"/>
                <w:sz w:val="20"/>
              </w:rPr>
              <w:t>300</w:t>
            </w:r>
            <w:r w:rsidRPr="0049409C">
              <w:rPr>
                <w:rFonts w:ascii="Consolas" w:eastAsia="굴림" w:hAnsi="Consolas" w:cs="Consolas"/>
                <w:sz w:val="20"/>
              </w:rPr>
              <w:t>);</w:t>
            </w:r>
          </w:p>
          <w:p w14:paraId="38F1CB1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max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THREE.Vector3( </w:t>
            </w:r>
            <w:r w:rsidRPr="0049409C">
              <w:rPr>
                <w:rFonts w:ascii="Consolas" w:eastAsia="굴림" w:hAnsi="Consolas" w:cs="Consolas"/>
                <w:color w:val="0099CC"/>
                <w:sz w:val="20"/>
              </w:rPr>
              <w:t>300</w:t>
            </w:r>
            <w:r w:rsidRPr="0049409C">
              <w:rPr>
                <w:rFonts w:ascii="Consolas" w:eastAsia="굴림" w:hAnsi="Consolas" w:cs="Consolas"/>
                <w:sz w:val="20"/>
              </w:rPr>
              <w:t>, </w:t>
            </w:r>
            <w:r w:rsidRPr="0049409C">
              <w:rPr>
                <w:rFonts w:ascii="Consolas" w:eastAsia="굴림" w:hAnsi="Consolas" w:cs="Consolas"/>
                <w:color w:val="0099CC"/>
                <w:sz w:val="20"/>
              </w:rPr>
              <w:t>0</w:t>
            </w:r>
            <w:r w:rsidRPr="0049409C">
              <w:rPr>
                <w:rFonts w:ascii="Consolas" w:eastAsia="굴림" w:hAnsi="Consolas" w:cs="Consolas"/>
                <w:sz w:val="20"/>
              </w:rPr>
              <w:t>,  </w:t>
            </w:r>
            <w:r w:rsidRPr="0049409C">
              <w:rPr>
                <w:rFonts w:ascii="Consolas" w:eastAsia="굴림" w:hAnsi="Consolas" w:cs="Consolas"/>
                <w:color w:val="0099CC"/>
                <w:sz w:val="20"/>
              </w:rPr>
              <w:t>300</w:t>
            </w:r>
            <w:r w:rsidRPr="0049409C">
              <w:rPr>
                <w:rFonts w:ascii="Consolas" w:eastAsia="굴림" w:hAnsi="Consolas" w:cs="Consolas"/>
                <w:sz w:val="20"/>
              </w:rPr>
              <w:t>);</w:t>
            </w:r>
          </w:p>
          <w:p w14:paraId="2F0899C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iSize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500</w:t>
            </w:r>
            <w:r w:rsidRPr="0049409C">
              <w:rPr>
                <w:rFonts w:ascii="Consolas" w:eastAsia="굴림" w:hAnsi="Consolas" w:cs="Consolas"/>
                <w:sz w:val="20"/>
              </w:rPr>
              <w:t>;</w:t>
            </w:r>
          </w:p>
          <w:p w14:paraId="77FF52A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jSize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500</w:t>
            </w:r>
            <w:r w:rsidRPr="0049409C">
              <w:rPr>
                <w:rFonts w:ascii="Consolas" w:eastAsia="굴림" w:hAnsi="Consolas" w:cs="Consolas"/>
                <w:sz w:val="20"/>
              </w:rPr>
              <w:t>;</w:t>
            </w:r>
          </w:p>
          <w:p w14:paraId="191202A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totalNum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100000</w:t>
            </w:r>
            <w:r w:rsidRPr="0049409C">
              <w:rPr>
                <w:rFonts w:ascii="Consolas" w:eastAsia="굴림" w:hAnsi="Consolas" w:cs="Consolas"/>
                <w:sz w:val="20"/>
              </w:rPr>
              <w:t>;</w:t>
            </w:r>
          </w:p>
          <w:p w14:paraId="62FD30A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ptSize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0.8</w:t>
            </w:r>
            <w:r w:rsidRPr="0049409C">
              <w:rPr>
                <w:rFonts w:ascii="Consolas" w:eastAsia="굴림" w:hAnsi="Consolas" w:cs="Consolas"/>
                <w:sz w:val="20"/>
              </w:rPr>
              <w:t>;</w:t>
            </w:r>
          </w:p>
          <w:p w14:paraId="2640BBB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texPath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63A35C"/>
                <w:sz w:val="20"/>
              </w:rPr>
              <w:t>"./textures/grass.jpg"</w:t>
            </w:r>
            <w:r w:rsidRPr="0049409C">
              <w:rPr>
                <w:rFonts w:ascii="Consolas" w:eastAsia="굴림" w:hAnsi="Consolas" w:cs="Consolas"/>
                <w:sz w:val="20"/>
              </w:rPr>
              <w:t>;</w:t>
            </w:r>
          </w:p>
          <w:p w14:paraId="1C6EC3D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dtexPath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63A35C"/>
                <w:sz w:val="20"/>
              </w:rPr>
              <w:t>"./textures/snowflake.png"</w:t>
            </w:r>
            <w:r w:rsidRPr="0049409C">
              <w:rPr>
                <w:rFonts w:ascii="Consolas" w:eastAsia="굴림" w:hAnsi="Consolas" w:cs="Consolas"/>
                <w:sz w:val="20"/>
              </w:rPr>
              <w:t>;</w:t>
            </w:r>
          </w:p>
          <w:p w14:paraId="605BA67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370EB04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terrain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AdditiveTerrain();</w:t>
            </w:r>
          </w:p>
          <w:p w14:paraId="498E37D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terrain.initialize(min, max, iSize, jSize, totalNum, ptSize, texPath, dtexPath);</w:t>
            </w:r>
          </w:p>
          <w:p w14:paraId="7001F47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60CA1F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particleSystem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ParticleSystem();</w:t>
            </w:r>
          </w:p>
          <w:p w14:paraId="7DAE830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particleSystem.initialize(</w:t>
            </w:r>
            <w:r w:rsidRPr="0049409C">
              <w:rPr>
                <w:rFonts w:ascii="Consolas" w:eastAsia="굴림" w:hAnsi="Consolas" w:cs="Consolas"/>
                <w:color w:val="0099CC"/>
                <w:sz w:val="20"/>
              </w:rPr>
              <w:t>1000</w:t>
            </w:r>
            <w:r w:rsidRPr="0049409C">
              <w:rPr>
                <w:rFonts w:ascii="Consolas" w:eastAsia="굴림" w:hAnsi="Consolas" w:cs="Consolas"/>
                <w:sz w:val="20"/>
              </w:rPr>
              <w:t>);</w:t>
            </w:r>
          </w:p>
          <w:p w14:paraId="2AE59EE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460CD09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particleSystem.setParameters(Examples.snowStorm);</w:t>
            </w:r>
          </w:p>
          <w:p w14:paraId="74ABFDA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05301CF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init();</w:t>
            </w:r>
          </w:p>
          <w:p w14:paraId="21D2C82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loop();</w:t>
            </w:r>
          </w:p>
          <w:p w14:paraId="2E54628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76545B8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init() {</w:t>
            </w:r>
          </w:p>
          <w:p w14:paraId="1D49759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container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document</w:t>
            </w:r>
            <w:r w:rsidRPr="0049409C">
              <w:rPr>
                <w:rFonts w:ascii="Consolas" w:eastAsia="굴림" w:hAnsi="Consolas" w:cs="Consolas"/>
                <w:sz w:val="20"/>
              </w:rPr>
              <w:t>.createElement( </w:t>
            </w:r>
            <w:r w:rsidRPr="0049409C">
              <w:rPr>
                <w:rFonts w:ascii="Consolas" w:eastAsia="굴림" w:hAnsi="Consolas" w:cs="Consolas"/>
                <w:color w:val="63A35C"/>
                <w:sz w:val="20"/>
              </w:rPr>
              <w:t>'div'</w:t>
            </w:r>
            <w:r w:rsidRPr="0049409C">
              <w:rPr>
                <w:rFonts w:ascii="Consolas" w:eastAsia="굴림" w:hAnsi="Consolas" w:cs="Consolas"/>
                <w:sz w:val="20"/>
              </w:rPr>
              <w:t> );</w:t>
            </w:r>
          </w:p>
          <w:p w14:paraId="2630C00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66DE2"/>
                <w:sz w:val="20"/>
              </w:rPr>
              <w:t>document</w:t>
            </w:r>
            <w:r w:rsidRPr="0049409C">
              <w:rPr>
                <w:rFonts w:ascii="Consolas" w:eastAsia="굴림" w:hAnsi="Consolas" w:cs="Consolas"/>
                <w:sz w:val="20"/>
              </w:rPr>
              <w:t>.body.appendChild( container );</w:t>
            </w:r>
          </w:p>
          <w:p w14:paraId="3744944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5CF954A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THREE.PerspectiveCamera( </w:t>
            </w:r>
            <w:r w:rsidRPr="0049409C">
              <w:rPr>
                <w:rFonts w:ascii="Consolas" w:eastAsia="굴림" w:hAnsi="Consolas" w:cs="Consolas"/>
                <w:color w:val="0099CC"/>
                <w:sz w:val="20"/>
              </w:rPr>
              <w:t>60</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.innerHeight, </w:t>
            </w:r>
            <w:r w:rsidRPr="0049409C">
              <w:rPr>
                <w:rFonts w:ascii="Consolas" w:eastAsia="굴림" w:hAnsi="Consolas" w:cs="Consolas"/>
                <w:color w:val="0099CC"/>
                <w:sz w:val="20"/>
              </w:rPr>
              <w:t>0.01</w:t>
            </w:r>
            <w:r w:rsidRPr="0049409C">
              <w:rPr>
                <w:rFonts w:ascii="Consolas" w:eastAsia="굴림" w:hAnsi="Consolas" w:cs="Consolas"/>
                <w:sz w:val="20"/>
              </w:rPr>
              <w:t>, </w:t>
            </w:r>
            <w:r w:rsidRPr="0049409C">
              <w:rPr>
                <w:rFonts w:ascii="Consolas" w:eastAsia="굴림" w:hAnsi="Consolas" w:cs="Consolas"/>
                <w:color w:val="0099CC"/>
                <w:sz w:val="20"/>
              </w:rPr>
              <w:t>10000</w:t>
            </w:r>
            <w:r w:rsidRPr="0049409C">
              <w:rPr>
                <w:rFonts w:ascii="Consolas" w:eastAsia="굴림" w:hAnsi="Consolas" w:cs="Consolas"/>
                <w:sz w:val="20"/>
              </w:rPr>
              <w:t> );</w:t>
            </w:r>
          </w:p>
          <w:p w14:paraId="6431D4A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camera.setLens(</w:t>
            </w:r>
            <w:r w:rsidRPr="0049409C">
              <w:rPr>
                <w:rFonts w:ascii="Consolas" w:eastAsia="굴림" w:hAnsi="Consolas" w:cs="Consolas"/>
                <w:color w:val="0099CC"/>
                <w:sz w:val="20"/>
              </w:rPr>
              <w:t>18</w:t>
            </w:r>
            <w:r w:rsidRPr="0049409C">
              <w:rPr>
                <w:rFonts w:ascii="Consolas" w:eastAsia="굴림" w:hAnsi="Consolas" w:cs="Consolas"/>
                <w:sz w:val="20"/>
              </w:rPr>
              <w:t>);</w:t>
            </w:r>
          </w:p>
          <w:p w14:paraId="66B8BF4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camera.position.y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200</w:t>
            </w:r>
            <w:r w:rsidRPr="0049409C">
              <w:rPr>
                <w:rFonts w:ascii="Consolas" w:eastAsia="굴림" w:hAnsi="Consolas" w:cs="Consolas"/>
                <w:sz w:val="20"/>
              </w:rPr>
              <w:t>;</w:t>
            </w:r>
          </w:p>
          <w:p w14:paraId="588FA74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camera.position.z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400</w:t>
            </w:r>
            <w:r w:rsidRPr="0049409C">
              <w:rPr>
                <w:rFonts w:ascii="Consolas" w:eastAsia="굴림" w:hAnsi="Consolas" w:cs="Consolas"/>
                <w:sz w:val="20"/>
              </w:rPr>
              <w:t>;</w:t>
            </w:r>
          </w:p>
          <w:p w14:paraId="1A10C1A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0FE3123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scene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THREE.Scene();</w:t>
            </w:r>
          </w:p>
          <w:p w14:paraId="153EB84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2231202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THREE.WebGLRenderer( { antialias: </w:t>
            </w:r>
            <w:r w:rsidRPr="0049409C">
              <w:rPr>
                <w:rFonts w:ascii="Consolas" w:eastAsia="굴림" w:hAnsi="Consolas" w:cs="Consolas"/>
                <w:color w:val="0099CC"/>
                <w:sz w:val="20"/>
              </w:rPr>
              <w:t>true</w:t>
            </w:r>
            <w:r w:rsidRPr="0049409C">
              <w:rPr>
                <w:rFonts w:ascii="Consolas" w:eastAsia="굴림" w:hAnsi="Consolas" w:cs="Consolas"/>
                <w:sz w:val="20"/>
              </w:rPr>
              <w:t> } );</w:t>
            </w:r>
          </w:p>
          <w:p w14:paraId="51ABBBF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renderer.setClearColor( </w:t>
            </w:r>
            <w:r w:rsidRPr="0049409C">
              <w:rPr>
                <w:rFonts w:ascii="Consolas" w:eastAsia="굴림" w:hAnsi="Consolas" w:cs="Consolas"/>
                <w:color w:val="0099CC"/>
                <w:sz w:val="20"/>
              </w:rPr>
              <w:t>0xaaaaaa</w:t>
            </w:r>
            <w:r w:rsidRPr="0049409C">
              <w:rPr>
                <w:rFonts w:ascii="Consolas" w:eastAsia="굴림" w:hAnsi="Consolas" w:cs="Consolas"/>
                <w:sz w:val="20"/>
              </w:rPr>
              <w:t> );</w:t>
            </w:r>
          </w:p>
          <w:p w14:paraId="4456718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renderer.setSize(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066DE2"/>
                <w:sz w:val="20"/>
              </w:rPr>
              <w:t>window</w:t>
            </w:r>
            <w:r w:rsidRPr="0049409C">
              <w:rPr>
                <w:rFonts w:ascii="Consolas" w:eastAsia="굴림" w:hAnsi="Consolas" w:cs="Consolas"/>
                <w:sz w:val="20"/>
              </w:rPr>
              <w:t>.innerHeight );</w:t>
            </w:r>
          </w:p>
          <w:p w14:paraId="434E4BD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container.appendChild(renderer.domElement);</w:t>
            </w:r>
          </w:p>
          <w:p w14:paraId="2DC0645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48D6A41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controls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THREE.OrbitControls(camera, renderer.domElement);</w:t>
            </w:r>
          </w:p>
          <w:p w14:paraId="6D61E69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5FD704D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scene.add(terrain.getMesh());</w:t>
            </w:r>
          </w:p>
          <w:p w14:paraId="56E1A6E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scene.add(particleSystem.getMesh());</w:t>
            </w:r>
          </w:p>
          <w:p w14:paraId="29CD2DA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3F5E61C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w:t>
            </w:r>
            <w:r w:rsidRPr="0049409C">
              <w:rPr>
                <w:rFonts w:ascii="Consolas" w:eastAsia="굴림" w:hAnsi="Consolas" w:cs="Consolas"/>
                <w:color w:val="066DE2"/>
                <w:sz w:val="20"/>
              </w:rPr>
              <w:t>addEventListener</w:t>
            </w:r>
            <w:r w:rsidRPr="0049409C">
              <w:rPr>
                <w:rFonts w:ascii="Consolas" w:eastAsia="굴림" w:hAnsi="Consolas" w:cs="Consolas"/>
                <w:sz w:val="20"/>
              </w:rPr>
              <w:t>( </w:t>
            </w:r>
            <w:r w:rsidRPr="0049409C">
              <w:rPr>
                <w:rFonts w:ascii="Consolas" w:eastAsia="굴림" w:hAnsi="Consolas" w:cs="Consolas"/>
                <w:color w:val="63A35C"/>
                <w:sz w:val="20"/>
              </w:rPr>
              <w:t>'resize'</w:t>
            </w:r>
            <w:r w:rsidRPr="0049409C">
              <w:rPr>
                <w:rFonts w:ascii="Consolas" w:eastAsia="굴림" w:hAnsi="Consolas" w:cs="Consolas"/>
                <w:sz w:val="20"/>
              </w:rPr>
              <w:t>, onWindowResize, </w:t>
            </w:r>
            <w:r w:rsidRPr="0049409C">
              <w:rPr>
                <w:rFonts w:ascii="Consolas" w:eastAsia="굴림" w:hAnsi="Consolas" w:cs="Consolas"/>
                <w:color w:val="0099CC"/>
                <w:sz w:val="20"/>
              </w:rPr>
              <w:t>false</w:t>
            </w:r>
            <w:r w:rsidRPr="0049409C">
              <w:rPr>
                <w:rFonts w:ascii="Consolas" w:eastAsia="굴림" w:hAnsi="Consolas" w:cs="Consolas"/>
                <w:sz w:val="20"/>
              </w:rPr>
              <w:t> );</w:t>
            </w:r>
          </w:p>
          <w:p w14:paraId="22D9C28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70931A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56C1ACE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onWindowResize() {</w:t>
            </w:r>
          </w:p>
          <w:p w14:paraId="5F1200D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camera.aspect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.innerHeight;</w:t>
            </w:r>
          </w:p>
          <w:p w14:paraId="50B70E6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camera.updateProjectionMatrix();</w:t>
            </w:r>
          </w:p>
          <w:p w14:paraId="19B128A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3C71DD0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renderer.setSize(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066DE2"/>
                <w:sz w:val="20"/>
              </w:rPr>
              <w:t>window</w:t>
            </w:r>
            <w:r w:rsidRPr="0049409C">
              <w:rPr>
                <w:rFonts w:ascii="Consolas" w:eastAsia="굴림" w:hAnsi="Consolas" w:cs="Consolas"/>
                <w:sz w:val="20"/>
              </w:rPr>
              <w:t>.innerHeight );</w:t>
            </w:r>
          </w:p>
          <w:p w14:paraId="7738EBC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5DBAC8E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61BB017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fps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40</w:t>
            </w:r>
            <w:r w:rsidRPr="0049409C">
              <w:rPr>
                <w:rFonts w:ascii="Consolas" w:eastAsia="굴림" w:hAnsi="Consolas" w:cs="Consolas"/>
                <w:sz w:val="20"/>
              </w:rPr>
              <w:t>;</w:t>
            </w:r>
          </w:p>
          <w:p w14:paraId="5E33219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time;</w:t>
            </w:r>
          </w:p>
          <w:p w14:paraId="6A9D94D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3A650D1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loop() {</w:t>
            </w:r>
          </w:p>
          <w:p w14:paraId="51B53D7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66DE2"/>
                <w:sz w:val="20"/>
              </w:rPr>
              <w:t>setTimeout</w:t>
            </w:r>
            <w:r w:rsidRPr="0049409C">
              <w:rPr>
                <w:rFonts w:ascii="Consolas" w:eastAsia="굴림" w:hAnsi="Consolas" w:cs="Consolas"/>
                <w:sz w:val="20"/>
              </w:rPr>
              <w:t>(loop, </w:t>
            </w:r>
            <w:r w:rsidRPr="0049409C">
              <w:rPr>
                <w:rFonts w:ascii="Consolas" w:eastAsia="굴림" w:hAnsi="Consolas" w:cs="Consolas"/>
                <w:color w:val="0099CC"/>
                <w:sz w:val="20"/>
              </w:rPr>
              <w:t>1000</w:t>
            </w:r>
            <w:r w:rsidRPr="0049409C">
              <w:rPr>
                <w:rFonts w:ascii="Consolas" w:eastAsia="굴림" w:hAnsi="Consolas" w:cs="Consolas"/>
                <w:color w:val="A71D5D"/>
                <w:sz w:val="20"/>
              </w:rPr>
              <w:t>/</w:t>
            </w:r>
            <w:r w:rsidRPr="0049409C">
              <w:rPr>
                <w:rFonts w:ascii="Consolas" w:eastAsia="굴림" w:hAnsi="Consolas" w:cs="Consolas"/>
                <w:sz w:val="20"/>
              </w:rPr>
              <w:t>fps);</w:t>
            </w:r>
          </w:p>
          <w:p w14:paraId="310505C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28BC936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now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w:t>
            </w:r>
            <w:r w:rsidRPr="0049409C">
              <w:rPr>
                <w:rFonts w:ascii="Consolas" w:eastAsia="굴림" w:hAnsi="Consolas" w:cs="Consolas"/>
                <w:color w:val="066DE2"/>
                <w:sz w:val="20"/>
              </w:rPr>
              <w:t>Date</w:t>
            </w:r>
            <w:r w:rsidRPr="0049409C">
              <w:rPr>
                <w:rFonts w:ascii="Consolas" w:eastAsia="굴림" w:hAnsi="Consolas" w:cs="Consolas"/>
                <w:sz w:val="20"/>
              </w:rPr>
              <w:t>().getTime();</w:t>
            </w:r>
          </w:p>
          <w:p w14:paraId="657032B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dt </w:t>
            </w:r>
            <w:r w:rsidRPr="0049409C">
              <w:rPr>
                <w:rFonts w:ascii="Consolas" w:eastAsia="굴림" w:hAnsi="Consolas" w:cs="Consolas"/>
                <w:color w:val="A71D5D"/>
                <w:sz w:val="20"/>
              </w:rPr>
              <w:t>=</w:t>
            </w:r>
            <w:r w:rsidRPr="0049409C">
              <w:rPr>
                <w:rFonts w:ascii="Consolas" w:eastAsia="굴림" w:hAnsi="Consolas" w:cs="Consolas"/>
                <w:sz w:val="20"/>
              </w:rPr>
              <w:t> (now </w:t>
            </w:r>
            <w:r w:rsidRPr="0049409C">
              <w:rPr>
                <w:rFonts w:ascii="Consolas" w:eastAsia="굴림" w:hAnsi="Consolas" w:cs="Consolas"/>
                <w:color w:val="A71D5D"/>
                <w:sz w:val="20"/>
              </w:rPr>
              <w:t>-</w:t>
            </w:r>
            <w:r w:rsidRPr="0049409C">
              <w:rPr>
                <w:rFonts w:ascii="Consolas" w:eastAsia="굴림" w:hAnsi="Consolas" w:cs="Consolas"/>
                <w:sz w:val="20"/>
              </w:rPr>
              <w:t> (time</w:t>
            </w:r>
            <w:r w:rsidRPr="0049409C">
              <w:rPr>
                <w:rFonts w:ascii="Consolas" w:eastAsia="굴림" w:hAnsi="Consolas" w:cs="Consolas"/>
                <w:color w:val="A71D5D"/>
                <w:sz w:val="20"/>
              </w:rPr>
              <w:t>||</w:t>
            </w:r>
            <w:r w:rsidRPr="0049409C">
              <w:rPr>
                <w:rFonts w:ascii="Consolas" w:eastAsia="굴림" w:hAnsi="Consolas" w:cs="Consolas"/>
                <w:sz w:val="20"/>
              </w:rPr>
              <w:t>now))</w:t>
            </w:r>
            <w:r w:rsidRPr="0049409C">
              <w:rPr>
                <w:rFonts w:ascii="Consolas" w:eastAsia="굴림" w:hAnsi="Consolas" w:cs="Consolas"/>
                <w:color w:val="A71D5D"/>
                <w:sz w:val="20"/>
              </w:rPr>
              <w:t>/</w:t>
            </w:r>
            <w:r w:rsidRPr="0049409C">
              <w:rPr>
                <w:rFonts w:ascii="Consolas" w:eastAsia="굴림" w:hAnsi="Consolas" w:cs="Consolas"/>
                <w:color w:val="0099CC"/>
                <w:sz w:val="20"/>
              </w:rPr>
              <w:t>1000</w:t>
            </w:r>
            <w:r w:rsidRPr="0049409C">
              <w:rPr>
                <w:rFonts w:ascii="Consolas" w:eastAsia="굴림" w:hAnsi="Consolas" w:cs="Consolas"/>
                <w:sz w:val="20"/>
              </w:rPr>
              <w:t>;</w:t>
            </w:r>
          </w:p>
          <w:p w14:paraId="1C56247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time </w:t>
            </w:r>
            <w:r w:rsidRPr="0049409C">
              <w:rPr>
                <w:rFonts w:ascii="Consolas" w:eastAsia="굴림" w:hAnsi="Consolas" w:cs="Consolas"/>
                <w:color w:val="A71D5D"/>
                <w:sz w:val="20"/>
              </w:rPr>
              <w:t>=</w:t>
            </w:r>
            <w:r w:rsidRPr="0049409C">
              <w:rPr>
                <w:rFonts w:ascii="Consolas" w:eastAsia="굴림" w:hAnsi="Consolas" w:cs="Consolas"/>
                <w:sz w:val="20"/>
              </w:rPr>
              <w:t> now;</w:t>
            </w:r>
          </w:p>
          <w:p w14:paraId="2FC2CE5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5F72ADE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cen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THREE.Vector3(</w:t>
            </w:r>
            <w:r w:rsidRPr="0049409C">
              <w:rPr>
                <w:rFonts w:ascii="Consolas" w:eastAsia="굴림" w:hAnsi="Consolas" w:cs="Consolas"/>
                <w:color w:val="0099CC"/>
                <w:sz w:val="20"/>
              </w:rPr>
              <w:t>0</w:t>
            </w:r>
            <w:r w:rsidRPr="0049409C">
              <w:rPr>
                <w:rFonts w:ascii="Consolas" w:eastAsia="굴림" w:hAnsi="Consolas" w:cs="Consolas"/>
                <w:sz w:val="20"/>
              </w:rPr>
              <w:t>,</w:t>
            </w:r>
            <w:r w:rsidRPr="0049409C">
              <w:rPr>
                <w:rFonts w:ascii="Consolas" w:eastAsia="굴림" w:hAnsi="Consolas" w:cs="Consolas"/>
                <w:color w:val="0099CC"/>
                <w:sz w:val="20"/>
              </w:rPr>
              <w:t>200</w:t>
            </w:r>
            <w:r w:rsidRPr="0049409C">
              <w:rPr>
                <w:rFonts w:ascii="Consolas" w:eastAsia="굴림" w:hAnsi="Consolas" w:cs="Consolas"/>
                <w:sz w:val="20"/>
              </w:rPr>
              <w:t>,</w:t>
            </w:r>
            <w:r w:rsidRPr="0049409C">
              <w:rPr>
                <w:rFonts w:ascii="Consolas" w:eastAsia="굴림" w:hAnsi="Consolas" w:cs="Consolas"/>
                <w:color w:val="0099CC"/>
                <w:sz w:val="20"/>
              </w:rPr>
              <w:t>0</w:t>
            </w:r>
            <w:r w:rsidRPr="0049409C">
              <w:rPr>
                <w:rFonts w:ascii="Consolas" w:eastAsia="굴림" w:hAnsi="Consolas" w:cs="Consolas"/>
                <w:sz w:val="20"/>
              </w:rPr>
              <w:t>);</w:t>
            </w:r>
          </w:p>
          <w:p w14:paraId="4D86700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nor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THREE.Vector3(</w:t>
            </w:r>
            <w:r w:rsidRPr="0049409C">
              <w:rPr>
                <w:rFonts w:ascii="Consolas" w:eastAsia="굴림" w:hAnsi="Consolas" w:cs="Consolas"/>
                <w:color w:val="0099CC"/>
                <w:sz w:val="20"/>
              </w:rPr>
              <w:t>0</w:t>
            </w:r>
            <w:r w:rsidRPr="0049409C">
              <w:rPr>
                <w:rFonts w:ascii="Consolas" w:eastAsia="굴림" w:hAnsi="Consolas" w:cs="Consolas"/>
                <w:sz w:val="20"/>
              </w:rPr>
              <w:t>,</w:t>
            </w:r>
            <w:r w:rsidRPr="0049409C">
              <w:rPr>
                <w:rFonts w:ascii="Consolas" w:eastAsia="굴림" w:hAnsi="Consolas" w:cs="Consolas"/>
                <w:color w:val="A71D5D"/>
                <w:sz w:val="20"/>
              </w:rPr>
              <w:t>-</w:t>
            </w:r>
            <w:r w:rsidRPr="0049409C">
              <w:rPr>
                <w:rFonts w:ascii="Consolas" w:eastAsia="굴림" w:hAnsi="Consolas" w:cs="Consolas"/>
                <w:color w:val="0099CC"/>
                <w:sz w:val="20"/>
              </w:rPr>
              <w:t>1</w:t>
            </w:r>
            <w:r w:rsidRPr="0049409C">
              <w:rPr>
                <w:rFonts w:ascii="Consolas" w:eastAsia="굴림" w:hAnsi="Consolas" w:cs="Consolas"/>
                <w:sz w:val="20"/>
              </w:rPr>
              <w:t>,</w:t>
            </w:r>
            <w:r w:rsidRPr="0049409C">
              <w:rPr>
                <w:rFonts w:ascii="Consolas" w:eastAsia="굴림" w:hAnsi="Consolas" w:cs="Consolas"/>
                <w:color w:val="0099CC"/>
                <w:sz w:val="20"/>
              </w:rPr>
              <w:t>0</w:t>
            </w:r>
            <w:r w:rsidRPr="0049409C">
              <w:rPr>
                <w:rFonts w:ascii="Consolas" w:eastAsia="굴림" w:hAnsi="Consolas" w:cs="Consolas"/>
                <w:sz w:val="20"/>
              </w:rPr>
              <w:t>);</w:t>
            </w:r>
          </w:p>
          <w:p w14:paraId="39839E3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rad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200</w:t>
            </w:r>
            <w:r w:rsidRPr="0049409C">
              <w:rPr>
                <w:rFonts w:ascii="Consolas" w:eastAsia="굴림" w:hAnsi="Consolas" w:cs="Consolas"/>
                <w:sz w:val="20"/>
              </w:rPr>
              <w:t>;</w:t>
            </w:r>
          </w:p>
          <w:p w14:paraId="0959AB9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501903F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particleSystem.addParticlesFromDisk(</w:t>
            </w:r>
            <w:r w:rsidRPr="0049409C">
              <w:rPr>
                <w:rFonts w:ascii="Consolas" w:eastAsia="굴림" w:hAnsi="Consolas" w:cs="Consolas"/>
                <w:color w:val="0099CC"/>
                <w:sz w:val="20"/>
              </w:rPr>
              <w:t>10</w:t>
            </w:r>
            <w:r w:rsidRPr="0049409C">
              <w:rPr>
                <w:rFonts w:ascii="Consolas" w:eastAsia="굴림" w:hAnsi="Consolas" w:cs="Consolas"/>
                <w:sz w:val="20"/>
              </w:rPr>
              <w:t>, cen, nor, rad);</w:t>
            </w:r>
          </w:p>
          <w:p w14:paraId="6AB91BF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particleSystem.updateParticles(dt, terrain);</w:t>
            </w:r>
          </w:p>
          <w:p w14:paraId="5A722C9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69258B9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controls.update();</w:t>
            </w:r>
          </w:p>
          <w:p w14:paraId="6069584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446B902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requestAnimationFrame(render);</w:t>
            </w:r>
          </w:p>
          <w:p w14:paraId="6D8505A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23368BF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7EA47AD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render() {</w:t>
            </w:r>
          </w:p>
          <w:p w14:paraId="07096A7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renderer.render( scene, camera );</w:t>
            </w:r>
          </w:p>
          <w:p w14:paraId="0F46217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07F6C1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036354C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body</w:t>
            </w:r>
            <w:r w:rsidRPr="0049409C">
              <w:rPr>
                <w:rFonts w:ascii="Consolas" w:eastAsia="굴림" w:hAnsi="Consolas" w:cs="Consolas"/>
                <w:color w:val="010101"/>
                <w:sz w:val="20"/>
              </w:rPr>
              <w:t>&gt;</w:t>
            </w:r>
          </w:p>
          <w:p w14:paraId="14B716C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html</w:t>
            </w:r>
            <w:r w:rsidRPr="0049409C">
              <w:rPr>
                <w:rFonts w:ascii="Consolas" w:eastAsia="굴림" w:hAnsi="Consolas" w:cs="Consolas"/>
                <w:color w:val="010101"/>
                <w:sz w:val="20"/>
              </w:rPr>
              <w:t>&gt;</w:t>
            </w:r>
          </w:p>
        </w:tc>
      </w:tr>
    </w:tbl>
    <w:p w14:paraId="66D35CF7" w14:textId="77777777" w:rsidR="001F755C" w:rsidRPr="001C79D3" w:rsidRDefault="001F755C" w:rsidP="001C79D3">
      <w:pPr>
        <w:spacing w:after="0"/>
        <w:rPr>
          <w:rFonts w:ascii="맑은 고딕" w:eastAsia="맑은 고딕" w:hAnsi="맑은 고딕" w:cs="굴림"/>
          <w:color w:val="000000"/>
          <w:sz w:val="20"/>
        </w:rPr>
      </w:pPr>
    </w:p>
    <w:p w14:paraId="1E2F667D"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 xml:space="preserve">설정한 파티클 시스템을 장면에 추가하고 눈을 내리게 해보자. </w:t>
      </w:r>
    </w:p>
    <w:p w14:paraId="1B7B7911"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일단 눈을 표현하는 particleSystem을 장면에 추가한다(&lt;코드 6&gt;의 58번쨰 줄).</w:t>
      </w:r>
    </w:p>
    <w:p w14:paraId="6AE048BB"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 xml:space="preserve">&lt;코드 6&gt;의 71번째 줄과 76,77,78번째 줄을 보면 시간에 관련된 여러 가지 값을 사용하고 있다. 이 값들은 시간에 변화에 맞춰서 상태를 업데이트하기 위해서 사용된다. </w:t>
      </w:r>
    </w:p>
    <w:p w14:paraId="395319AE"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조금 더 신경 써서 살펴볼 부분은 그 다음에 나온다. &lt;코드 6&gt;의 80번째에서 85번째 줄이 그 부분이다. 눈을 내리게 하기 위해서는 눈이 만들어지는 장소를 설정해야 한다. 여기에서는 disk모양의 눈이 만들어지는 장소를 사용했다. ParticleSystem 클래스의 함수 중에서 addParticlesFromDisk를 사용하면 disk에서 눈을 만들수 있다. 이런 disk의 모양과 크기, 위치를 설정하는 변수가 &lt;코드 6&gt;의 80, 81, 82번째 줄에 나와 있다. cen은 disk의 중심 위치를 나타내고, nor은 disk의 방향을 나타내고, rad는 disk의 지름을 나타낸다. 또 addParticlesFromDisk의 첫 번째 파라미터는 disk에서 만들어지는 입자의 개수를 나타낸다.</w:t>
      </w:r>
    </w:p>
    <w:p w14:paraId="440D09D8"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ParticleSystem 클래스의 updateParticles를 사용하면 시간의 변화에 따라서 파티클 시스템의 상태를 갱신한다. 이 때 사용하는 dt를 얻기 위해서 time이나 now같은 변수들을 사용한 것이다.</w:t>
      </w:r>
    </w:p>
    <w:p w14:paraId="433F70F2"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 </w:t>
      </w:r>
    </w:p>
    <w:p w14:paraId="73DCC6B5"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 xml:space="preserve">particleSystem을 장면에 추가하고 loop함수에 파티클을 만들고 갱신하는 함수를 추가했다면 아래의 &lt;그림 2&gt;와 같이 초원에 눈이 내리는 모습을 확인할 수 있다. 그런데 눈은 내리는데 초원에 눈이 쌓이지는 않는다. </w:t>
      </w:r>
    </w:p>
    <w:p w14:paraId="1C3DB4B0" w14:textId="52094860"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 </w:t>
      </w:r>
    </w:p>
    <w:p w14:paraId="06499563"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 </w:t>
      </w:r>
    </w:p>
    <w:p w14:paraId="4FF4BB73"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71 : 시간의 변화를 계산하기 위한 변수를 선언</w:t>
      </w:r>
    </w:p>
    <w:p w14:paraId="7AC8055D"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76 ~ 78 : 시간의 변화를 계산</w:t>
      </w:r>
    </w:p>
    <w:p w14:paraId="6682B1C6"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80 ~ 82 : particleSystem의 입자를 만들 디스크를 설정하기 위한 변수</w:t>
      </w:r>
    </w:p>
    <w:p w14:paraId="3EEAF5D6"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84 : 위에서 설정한 값을 가지는 디스크에서 입자를 만들어낸다.</w:t>
      </w:r>
    </w:p>
    <w:p w14:paraId="56E5E4B6" w14:textId="77777777" w:rsidR="001C79D3" w:rsidRPr="001C79D3" w:rsidRDefault="001C79D3" w:rsidP="001C79D3">
      <w:pPr>
        <w:spacing w:after="0"/>
        <w:rPr>
          <w:rFonts w:ascii="맑은 고딕" w:eastAsia="맑은 고딕" w:hAnsi="맑은 고딕" w:cs="굴림"/>
          <w:color w:val="000000"/>
          <w:sz w:val="20"/>
        </w:rPr>
      </w:pPr>
      <w:r w:rsidRPr="001C79D3">
        <w:rPr>
          <w:rFonts w:ascii="맑은 고딕" w:eastAsia="맑은 고딕" w:hAnsi="맑은 고딕" w:cs="굴림" w:hint="eastAsia"/>
          <w:color w:val="000000"/>
          <w:sz w:val="20"/>
        </w:rPr>
        <w:t>85 : 시간에 따른 particleSystem의 상태를 갱신한다.</w:t>
      </w:r>
    </w:p>
    <w:p w14:paraId="4C840F61" w14:textId="77777777" w:rsidR="001C79D3" w:rsidRDefault="001C79D3"/>
    <w:p w14:paraId="3162119A" w14:textId="77777777" w:rsidR="00FC3CBD" w:rsidRDefault="00FC3CBD"/>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1970"/>
      </w:tblGrid>
      <w:tr w:rsidR="00FC3CBD" w:rsidRPr="00FC3CBD" w14:paraId="241E2ECB" w14:textId="77777777" w:rsidTr="006333C7">
        <w:trPr>
          <w:trHeight w:val="320"/>
        </w:trPr>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A4A013D" w14:textId="77777777" w:rsidR="00FC3CBD" w:rsidRPr="00FC3CBD" w:rsidRDefault="00FC3CBD" w:rsidP="00FC3CBD">
            <w:pPr>
              <w:spacing w:after="0"/>
              <w:rPr>
                <w:rFonts w:ascii="맑은 고딕" w:eastAsia="맑은 고딕" w:hAnsi="맑은 고딕" w:cs="굴림"/>
                <w:sz w:val="20"/>
              </w:rPr>
            </w:pPr>
            <w:r w:rsidRPr="00FC3CBD">
              <w:rPr>
                <w:rFonts w:ascii="맑은 고딕" w:eastAsia="맑은 고딕" w:hAnsi="맑은 고딕" w:cs="굴림" w:hint="eastAsia"/>
                <w:sz w:val="20"/>
              </w:rPr>
              <w:t>&lt;그림2&gt;</w:t>
            </w:r>
          </w:p>
        </w:tc>
      </w:tr>
      <w:tr w:rsidR="00FC3CBD" w:rsidRPr="00FC3CBD" w14:paraId="5990F462" w14:textId="77777777" w:rsidTr="006333C7">
        <w:trPr>
          <w:trHeight w:val="11133"/>
        </w:trPr>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4F5ECFA" w14:textId="77777777" w:rsidR="00FC3CBD" w:rsidRPr="00FC3CBD" w:rsidRDefault="00FC3CBD" w:rsidP="00FC3CBD">
            <w:pPr>
              <w:spacing w:after="0"/>
              <w:rPr>
                <w:rFonts w:ascii="굴림" w:eastAsia="굴림" w:hAnsi="굴림" w:cs="굴림"/>
                <w:sz w:val="24"/>
                <w:szCs w:val="24"/>
              </w:rPr>
            </w:pPr>
            <w:r w:rsidRPr="00FC3CBD">
              <w:rPr>
                <w:rFonts w:ascii="굴림" w:eastAsia="굴림" w:hAnsi="굴림" w:cs="굴림"/>
                <w:noProof/>
                <w:sz w:val="24"/>
                <w:szCs w:val="24"/>
              </w:rPr>
              <w:drawing>
                <wp:anchor distT="0" distB="0" distL="114300" distR="114300" simplePos="0" relativeHeight="251658240" behindDoc="0" locked="0" layoutInCell="1" allowOverlap="1" wp14:anchorId="6E89B4AD" wp14:editId="7BF678FC">
                  <wp:simplePos x="0" y="0"/>
                  <wp:positionH relativeFrom="margin">
                    <wp:align>center</wp:align>
                  </wp:positionH>
                  <wp:positionV relativeFrom="margin">
                    <wp:align>center</wp:align>
                  </wp:positionV>
                  <wp:extent cx="7520151" cy="7479533"/>
                  <wp:effectExtent l="0" t="0" r="5080" b="7620"/>
                  <wp:wrapSquare wrapText="bothSides"/>
                  <wp:docPr id="2" name="그림 2" descr="시스템 생성 대체 텍스트:&#10;BO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시스템 생성 대체 텍스트:&#10;BOOS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20151" cy="7479533"/>
                          </a:xfrm>
                          <a:prstGeom prst="rect">
                            <a:avLst/>
                          </a:prstGeom>
                          <a:noFill/>
                          <a:ln>
                            <a:noFill/>
                          </a:ln>
                        </pic:spPr>
                      </pic:pic>
                    </a:graphicData>
                  </a:graphic>
                </wp:anchor>
              </w:drawing>
            </w:r>
          </w:p>
        </w:tc>
      </w:tr>
    </w:tbl>
    <w:p w14:paraId="28FC2AF8" w14:textId="77777777" w:rsidR="00FC3CBD" w:rsidRDefault="00FC3CBD"/>
    <w:p w14:paraId="09AD4FFF" w14:textId="77777777" w:rsidR="00FC3CBD" w:rsidRDefault="00FC3CBD"/>
    <w:p w14:paraId="23CC7B70" w14:textId="77777777" w:rsidR="00FC3CBD" w:rsidRDefault="00FC3CBD" w:rsidP="00FC3CBD">
      <w:pPr>
        <w:spacing w:after="0"/>
        <w:rPr>
          <w:rFonts w:ascii="맑은 고딕" w:eastAsia="맑은 고딕" w:hAnsi="맑은 고딕" w:cs="굴림"/>
          <w:b/>
          <w:bCs/>
          <w:color w:val="000000"/>
          <w:sz w:val="20"/>
        </w:rPr>
      </w:pPr>
      <w:r w:rsidRPr="00FC3CBD">
        <w:rPr>
          <w:rFonts w:ascii="맑은 고딕" w:eastAsia="맑은 고딕" w:hAnsi="맑은 고딕" w:cs="굴림" w:hint="eastAsia"/>
          <w:b/>
          <w:bCs/>
          <w:color w:val="000000"/>
          <w:sz w:val="20"/>
        </w:rPr>
        <w:t>Step 7. 눈이 쌓이는 효과주기</w:t>
      </w:r>
    </w:p>
    <w:p w14:paraId="492A7E7D" w14:textId="77777777" w:rsidR="001F755C" w:rsidRDefault="001F755C" w:rsidP="00FC3CBD">
      <w:pPr>
        <w:spacing w:after="0"/>
        <w:rPr>
          <w:rFonts w:ascii="맑은 고딕" w:eastAsia="맑은 고딕" w:hAnsi="맑은 고딕" w:cs="굴림"/>
          <w:b/>
          <w:bCs/>
          <w:color w:val="000000"/>
          <w:sz w:val="20"/>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1874"/>
      </w:tblGrid>
      <w:tr w:rsidR="0049409C" w:rsidRPr="0049409C" w14:paraId="3C9731E7" w14:textId="77777777" w:rsidTr="00B17656">
        <w:tc>
          <w:tcPr>
            <w:tcW w:w="12834" w:type="dxa"/>
            <w:gridSpan w:val="2"/>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tcPr>
          <w:p w14:paraId="03FDD9BF" w14:textId="25A71187" w:rsidR="0049409C" w:rsidRPr="0049409C" w:rsidRDefault="0049409C" w:rsidP="0049409C">
            <w:pPr>
              <w:spacing w:after="0"/>
              <w:rPr>
                <w:rFonts w:ascii="Consolas" w:eastAsia="굴림" w:hAnsi="Consolas" w:cs="Consolas"/>
                <w:color w:val="010101"/>
                <w:sz w:val="20"/>
              </w:rPr>
            </w:pPr>
            <w:r>
              <w:rPr>
                <w:rFonts w:ascii="Consolas" w:eastAsia="굴림" w:hAnsi="Consolas" w:cs="Consolas" w:hint="eastAsia"/>
                <w:color w:val="010101"/>
                <w:sz w:val="20"/>
              </w:rPr>
              <w:t>&lt;</w:t>
            </w:r>
            <w:r>
              <w:rPr>
                <w:rFonts w:ascii="Consolas" w:eastAsia="굴림" w:hAnsi="Consolas" w:cs="Consolas"/>
                <w:color w:val="010101"/>
                <w:sz w:val="20"/>
              </w:rPr>
              <w:t>code7&gt;</w:t>
            </w:r>
          </w:p>
        </w:tc>
      </w:tr>
      <w:tr w:rsidR="0049409C" w:rsidRPr="0049409C" w14:paraId="275907F5" w14:textId="77777777" w:rsidTr="0049409C">
        <w:tc>
          <w:tcPr>
            <w:tcW w:w="960" w:type="dxa"/>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hideMark/>
          </w:tcPr>
          <w:p w14:paraId="6209EC6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w:t>
            </w:r>
          </w:p>
          <w:p w14:paraId="31BE525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w:t>
            </w:r>
          </w:p>
          <w:p w14:paraId="6D693B7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w:t>
            </w:r>
          </w:p>
          <w:p w14:paraId="791BA4C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w:t>
            </w:r>
          </w:p>
          <w:p w14:paraId="348DC1C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w:t>
            </w:r>
          </w:p>
          <w:p w14:paraId="3D4F0A5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w:t>
            </w:r>
          </w:p>
          <w:p w14:paraId="1C4D784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w:t>
            </w:r>
          </w:p>
          <w:p w14:paraId="630C74F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w:t>
            </w:r>
          </w:p>
          <w:p w14:paraId="6FEF150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w:t>
            </w:r>
          </w:p>
          <w:p w14:paraId="420647F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10</w:t>
            </w:r>
          </w:p>
          <w:p w14:paraId="0604B9C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11</w:t>
            </w:r>
          </w:p>
          <w:p w14:paraId="7E57232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12</w:t>
            </w:r>
          </w:p>
          <w:p w14:paraId="6FEDCED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13</w:t>
            </w:r>
          </w:p>
          <w:p w14:paraId="1125D9D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14</w:t>
            </w:r>
          </w:p>
          <w:p w14:paraId="7421DF3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15</w:t>
            </w:r>
          </w:p>
          <w:p w14:paraId="527C6AD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16</w:t>
            </w:r>
          </w:p>
          <w:p w14:paraId="0A1A8BE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17</w:t>
            </w:r>
          </w:p>
          <w:p w14:paraId="3775C45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18</w:t>
            </w:r>
          </w:p>
          <w:p w14:paraId="3BF9B92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19</w:t>
            </w:r>
          </w:p>
          <w:p w14:paraId="764224C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20</w:t>
            </w:r>
          </w:p>
          <w:p w14:paraId="6289C4E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21</w:t>
            </w:r>
          </w:p>
          <w:p w14:paraId="5A54A1D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22</w:t>
            </w:r>
          </w:p>
          <w:p w14:paraId="7BD0DA7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23</w:t>
            </w:r>
          </w:p>
          <w:p w14:paraId="1659032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24</w:t>
            </w:r>
          </w:p>
          <w:p w14:paraId="6FDA005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25</w:t>
            </w:r>
          </w:p>
          <w:p w14:paraId="194C3DB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26</w:t>
            </w:r>
          </w:p>
          <w:p w14:paraId="1CE9224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27</w:t>
            </w:r>
          </w:p>
          <w:p w14:paraId="36D3B9A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28</w:t>
            </w:r>
          </w:p>
          <w:p w14:paraId="7385412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29</w:t>
            </w:r>
          </w:p>
          <w:p w14:paraId="5A219C6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30</w:t>
            </w:r>
          </w:p>
          <w:p w14:paraId="567A2BC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31</w:t>
            </w:r>
          </w:p>
          <w:p w14:paraId="27EF588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32</w:t>
            </w:r>
          </w:p>
          <w:p w14:paraId="2422F81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33</w:t>
            </w:r>
          </w:p>
          <w:p w14:paraId="6C94A98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34</w:t>
            </w:r>
          </w:p>
          <w:p w14:paraId="1E378C3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35</w:t>
            </w:r>
          </w:p>
          <w:p w14:paraId="540ABF1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36</w:t>
            </w:r>
          </w:p>
          <w:p w14:paraId="3B50EC0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37</w:t>
            </w:r>
          </w:p>
          <w:p w14:paraId="2A7AD3B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38</w:t>
            </w:r>
          </w:p>
          <w:p w14:paraId="45197FF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39</w:t>
            </w:r>
          </w:p>
          <w:p w14:paraId="7E4E975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40</w:t>
            </w:r>
          </w:p>
          <w:p w14:paraId="2811E84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41</w:t>
            </w:r>
          </w:p>
          <w:p w14:paraId="52090B2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42</w:t>
            </w:r>
          </w:p>
          <w:p w14:paraId="3FFE318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43</w:t>
            </w:r>
          </w:p>
          <w:p w14:paraId="15BE2D9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44</w:t>
            </w:r>
          </w:p>
          <w:p w14:paraId="3BE863E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45</w:t>
            </w:r>
          </w:p>
          <w:p w14:paraId="5D4E8C6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46</w:t>
            </w:r>
          </w:p>
          <w:p w14:paraId="296C6D2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47</w:t>
            </w:r>
          </w:p>
          <w:p w14:paraId="3FA4846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48</w:t>
            </w:r>
          </w:p>
          <w:p w14:paraId="25783A5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49</w:t>
            </w:r>
          </w:p>
          <w:p w14:paraId="1062C3B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50</w:t>
            </w:r>
          </w:p>
          <w:p w14:paraId="37FA3DF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51</w:t>
            </w:r>
          </w:p>
          <w:p w14:paraId="1627C5F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52</w:t>
            </w:r>
          </w:p>
          <w:p w14:paraId="0EE3103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53</w:t>
            </w:r>
          </w:p>
          <w:p w14:paraId="37F0F1C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54</w:t>
            </w:r>
          </w:p>
          <w:p w14:paraId="31775DA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55</w:t>
            </w:r>
          </w:p>
          <w:p w14:paraId="4B5139D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56</w:t>
            </w:r>
          </w:p>
          <w:p w14:paraId="0623F8D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57</w:t>
            </w:r>
          </w:p>
          <w:p w14:paraId="2D0D475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58</w:t>
            </w:r>
          </w:p>
          <w:p w14:paraId="717781A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59</w:t>
            </w:r>
          </w:p>
          <w:p w14:paraId="10B6508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60</w:t>
            </w:r>
          </w:p>
          <w:p w14:paraId="3D3BB83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61</w:t>
            </w:r>
          </w:p>
          <w:p w14:paraId="3717BF4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62</w:t>
            </w:r>
          </w:p>
          <w:p w14:paraId="251296D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63</w:t>
            </w:r>
          </w:p>
          <w:p w14:paraId="55323E0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64</w:t>
            </w:r>
          </w:p>
          <w:p w14:paraId="03817C2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65</w:t>
            </w:r>
          </w:p>
          <w:p w14:paraId="19851BE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66</w:t>
            </w:r>
          </w:p>
          <w:p w14:paraId="228BE25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67</w:t>
            </w:r>
          </w:p>
          <w:p w14:paraId="6B777F7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68</w:t>
            </w:r>
          </w:p>
          <w:p w14:paraId="62610FB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69</w:t>
            </w:r>
          </w:p>
          <w:p w14:paraId="40A45DC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70</w:t>
            </w:r>
          </w:p>
          <w:p w14:paraId="7CADAE7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71</w:t>
            </w:r>
          </w:p>
          <w:p w14:paraId="2E0C21D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72</w:t>
            </w:r>
          </w:p>
          <w:p w14:paraId="227C128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73</w:t>
            </w:r>
          </w:p>
          <w:p w14:paraId="0CDE6B9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74</w:t>
            </w:r>
          </w:p>
          <w:p w14:paraId="4BD2C82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75</w:t>
            </w:r>
          </w:p>
          <w:p w14:paraId="7054D4B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76</w:t>
            </w:r>
          </w:p>
          <w:p w14:paraId="0171167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77</w:t>
            </w:r>
          </w:p>
          <w:p w14:paraId="6A77D70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78</w:t>
            </w:r>
          </w:p>
          <w:p w14:paraId="128114C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79</w:t>
            </w:r>
          </w:p>
          <w:p w14:paraId="7D07683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80</w:t>
            </w:r>
          </w:p>
          <w:p w14:paraId="2036EAB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81</w:t>
            </w:r>
          </w:p>
          <w:p w14:paraId="75D7406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82</w:t>
            </w:r>
          </w:p>
          <w:p w14:paraId="5DCD912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83</w:t>
            </w:r>
          </w:p>
          <w:p w14:paraId="324706D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84</w:t>
            </w:r>
          </w:p>
          <w:p w14:paraId="69DE7FB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85</w:t>
            </w:r>
          </w:p>
          <w:p w14:paraId="17D62A8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86</w:t>
            </w:r>
          </w:p>
          <w:p w14:paraId="0E2A6CD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87</w:t>
            </w:r>
          </w:p>
          <w:p w14:paraId="0C9E27E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88</w:t>
            </w:r>
          </w:p>
          <w:p w14:paraId="2A6CD04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89</w:t>
            </w:r>
          </w:p>
          <w:p w14:paraId="2B7F496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90</w:t>
            </w:r>
          </w:p>
          <w:p w14:paraId="4D30AA5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91</w:t>
            </w:r>
          </w:p>
          <w:p w14:paraId="5F02EFD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92</w:t>
            </w:r>
          </w:p>
          <w:p w14:paraId="0EB7119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93</w:t>
            </w:r>
          </w:p>
          <w:p w14:paraId="2029F66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94</w:t>
            </w:r>
          </w:p>
          <w:p w14:paraId="04DF1B5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95</w:t>
            </w:r>
          </w:p>
          <w:p w14:paraId="7E27F85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96</w:t>
            </w:r>
          </w:p>
          <w:p w14:paraId="5E6E525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97</w:t>
            </w:r>
          </w:p>
          <w:p w14:paraId="49595A2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98</w:t>
            </w:r>
          </w:p>
        </w:tc>
        <w:tc>
          <w:tcPr>
            <w:tcW w:w="11874" w:type="dxa"/>
            <w:tcBorders>
              <w:top w:val="single" w:sz="8" w:space="0" w:color="A3A3A3"/>
              <w:left w:val="single" w:sz="8" w:space="0" w:color="A3A3A3"/>
              <w:bottom w:val="single" w:sz="8" w:space="0" w:color="A3A3A3"/>
              <w:right w:val="single" w:sz="8" w:space="0" w:color="A3A3A3"/>
            </w:tcBorders>
            <w:shd w:val="clear" w:color="auto" w:fill="FAFAFA"/>
            <w:tcMar>
              <w:top w:w="40" w:type="dxa"/>
              <w:left w:w="60" w:type="dxa"/>
              <w:bottom w:w="40" w:type="dxa"/>
              <w:right w:w="60" w:type="dxa"/>
            </w:tcMar>
            <w:hideMark/>
          </w:tcPr>
          <w:p w14:paraId="03E34FE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!DOCTYPE</w:t>
            </w:r>
            <w:r w:rsidRPr="0049409C">
              <w:rPr>
                <w:rFonts w:ascii="Consolas" w:eastAsia="굴림" w:hAnsi="Consolas" w:cs="Consolas"/>
                <w:sz w:val="20"/>
              </w:rPr>
              <w:t> </w:t>
            </w:r>
            <w:r w:rsidRPr="0049409C">
              <w:rPr>
                <w:rFonts w:ascii="Consolas" w:eastAsia="굴림" w:hAnsi="Consolas" w:cs="Consolas"/>
                <w:color w:val="0A9989"/>
                <w:sz w:val="20"/>
              </w:rPr>
              <w:t>html</w:t>
            </w:r>
            <w:r w:rsidRPr="0049409C">
              <w:rPr>
                <w:rFonts w:ascii="Consolas" w:eastAsia="굴림" w:hAnsi="Consolas" w:cs="Consolas"/>
                <w:color w:val="010101"/>
                <w:sz w:val="20"/>
              </w:rPr>
              <w:t>&gt;</w:t>
            </w:r>
          </w:p>
          <w:p w14:paraId="427CEEF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html</w:t>
            </w:r>
            <w:r w:rsidRPr="0049409C">
              <w:rPr>
                <w:rFonts w:ascii="Consolas" w:eastAsia="굴림" w:hAnsi="Consolas" w:cs="Consolas"/>
                <w:sz w:val="20"/>
              </w:rPr>
              <w:t> </w:t>
            </w:r>
            <w:r w:rsidRPr="0049409C">
              <w:rPr>
                <w:rFonts w:ascii="Consolas" w:eastAsia="굴림" w:hAnsi="Consolas" w:cs="Consolas"/>
                <w:color w:val="0A9989"/>
                <w:sz w:val="20"/>
              </w:rPr>
              <w:t>lang</w:t>
            </w:r>
            <w:r w:rsidRPr="0049409C">
              <w:rPr>
                <w:rFonts w:ascii="Consolas" w:eastAsia="굴림" w:hAnsi="Consolas" w:cs="Consolas"/>
                <w:sz w:val="20"/>
              </w:rPr>
              <w:t>=</w:t>
            </w:r>
            <w:r w:rsidRPr="0049409C">
              <w:rPr>
                <w:rFonts w:ascii="Consolas" w:eastAsia="굴림" w:hAnsi="Consolas" w:cs="Consolas"/>
                <w:color w:val="DF5000"/>
                <w:sz w:val="20"/>
              </w:rPr>
              <w:t>"en"</w:t>
            </w:r>
            <w:r w:rsidRPr="0049409C">
              <w:rPr>
                <w:rFonts w:ascii="Consolas" w:eastAsia="굴림" w:hAnsi="Consolas" w:cs="Consolas"/>
                <w:color w:val="010101"/>
                <w:sz w:val="20"/>
              </w:rPr>
              <w:t>&gt;</w:t>
            </w:r>
          </w:p>
          <w:p w14:paraId="4DE84D5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head</w:t>
            </w:r>
            <w:r w:rsidRPr="0049409C">
              <w:rPr>
                <w:rFonts w:ascii="Consolas" w:eastAsia="굴림" w:hAnsi="Consolas" w:cs="Consolas"/>
                <w:color w:val="010101"/>
                <w:sz w:val="20"/>
              </w:rPr>
              <w:t>&gt;</w:t>
            </w:r>
          </w:p>
          <w:p w14:paraId="63EC447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10101"/>
                <w:sz w:val="20"/>
              </w:rPr>
              <w:t>&lt;</w:t>
            </w:r>
            <w:r w:rsidRPr="0049409C">
              <w:rPr>
                <w:rFonts w:ascii="Consolas" w:eastAsia="굴림" w:hAnsi="Consolas" w:cs="Consolas"/>
                <w:color w:val="066DE2"/>
                <w:sz w:val="20"/>
              </w:rPr>
              <w:t>meta</w:t>
            </w:r>
            <w:r w:rsidRPr="0049409C">
              <w:rPr>
                <w:rFonts w:ascii="Consolas" w:eastAsia="굴림" w:hAnsi="Consolas" w:cs="Consolas"/>
                <w:sz w:val="20"/>
              </w:rPr>
              <w:t> </w:t>
            </w:r>
            <w:r w:rsidRPr="0049409C">
              <w:rPr>
                <w:rFonts w:ascii="Consolas" w:eastAsia="굴림" w:hAnsi="Consolas" w:cs="Consolas"/>
                <w:color w:val="0A9989"/>
                <w:sz w:val="20"/>
              </w:rPr>
              <w:t>charset</w:t>
            </w:r>
            <w:r w:rsidRPr="0049409C">
              <w:rPr>
                <w:rFonts w:ascii="Consolas" w:eastAsia="굴림" w:hAnsi="Consolas" w:cs="Consolas"/>
                <w:sz w:val="20"/>
              </w:rPr>
              <w:t>=</w:t>
            </w:r>
            <w:r w:rsidRPr="0049409C">
              <w:rPr>
                <w:rFonts w:ascii="Consolas" w:eastAsia="굴림" w:hAnsi="Consolas" w:cs="Consolas"/>
                <w:color w:val="DF5000"/>
                <w:sz w:val="20"/>
              </w:rPr>
              <w:t>"UTF-8"</w:t>
            </w:r>
            <w:r w:rsidRPr="0049409C">
              <w:rPr>
                <w:rFonts w:ascii="Consolas" w:eastAsia="굴림" w:hAnsi="Consolas" w:cs="Consolas"/>
                <w:color w:val="010101"/>
                <w:sz w:val="20"/>
              </w:rPr>
              <w:t>&gt;</w:t>
            </w:r>
          </w:p>
          <w:p w14:paraId="7A0A9F9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10101"/>
                <w:sz w:val="20"/>
              </w:rPr>
              <w:t>&lt;</w:t>
            </w:r>
            <w:r w:rsidRPr="0049409C">
              <w:rPr>
                <w:rFonts w:ascii="Consolas" w:eastAsia="굴림" w:hAnsi="Consolas" w:cs="Consolas"/>
                <w:color w:val="066DE2"/>
                <w:sz w:val="20"/>
              </w:rPr>
              <w:t>title</w:t>
            </w:r>
            <w:r w:rsidRPr="0049409C">
              <w:rPr>
                <w:rFonts w:ascii="Consolas" w:eastAsia="굴림" w:hAnsi="Consolas" w:cs="Consolas"/>
                <w:color w:val="010101"/>
                <w:sz w:val="20"/>
              </w:rPr>
              <w:t>&gt;</w:t>
            </w:r>
            <w:r w:rsidRPr="0049409C">
              <w:rPr>
                <w:rFonts w:ascii="Consolas" w:eastAsia="굴림" w:hAnsi="Consolas" w:cs="Consolas"/>
                <w:sz w:val="20"/>
              </w:rPr>
              <w:t>falling snow</w:t>
            </w:r>
            <w:r w:rsidRPr="0049409C">
              <w:rPr>
                <w:rFonts w:ascii="Consolas" w:eastAsia="굴림" w:hAnsi="Consolas" w:cs="Consolas"/>
                <w:color w:val="010101"/>
                <w:sz w:val="20"/>
              </w:rPr>
              <w:t>&lt;/</w:t>
            </w:r>
            <w:r w:rsidRPr="0049409C">
              <w:rPr>
                <w:rFonts w:ascii="Consolas" w:eastAsia="굴림" w:hAnsi="Consolas" w:cs="Consolas"/>
                <w:color w:val="066DE2"/>
                <w:sz w:val="20"/>
              </w:rPr>
              <w:t>title</w:t>
            </w:r>
            <w:r w:rsidRPr="0049409C">
              <w:rPr>
                <w:rFonts w:ascii="Consolas" w:eastAsia="굴림" w:hAnsi="Consolas" w:cs="Consolas"/>
                <w:color w:val="010101"/>
                <w:sz w:val="20"/>
              </w:rPr>
              <w:t>&gt;</w:t>
            </w:r>
          </w:p>
          <w:p w14:paraId="0498ECA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head</w:t>
            </w:r>
            <w:r w:rsidRPr="0049409C">
              <w:rPr>
                <w:rFonts w:ascii="Consolas" w:eastAsia="굴림" w:hAnsi="Consolas" w:cs="Consolas"/>
                <w:color w:val="010101"/>
                <w:sz w:val="20"/>
              </w:rPr>
              <w:t>&gt;</w:t>
            </w:r>
          </w:p>
          <w:p w14:paraId="79BA735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body</w:t>
            </w:r>
            <w:r w:rsidRPr="0049409C">
              <w:rPr>
                <w:rFonts w:ascii="Consolas" w:eastAsia="굴림" w:hAnsi="Consolas" w:cs="Consolas"/>
                <w:color w:val="010101"/>
                <w:sz w:val="20"/>
              </w:rPr>
              <w:t>&gt;</w:t>
            </w:r>
          </w:p>
          <w:p w14:paraId="00E7B9C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54CFEE9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"./lib/three/build/three.min.js"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480055F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"./lib/three/examples/js/controls/OrbitControls.js"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4FEEE4D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"./ParticleSystem.js"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1ACE96A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"./paticleParameter.js"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027555A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sz w:val="20"/>
              </w:rPr>
              <w:t> </w:t>
            </w:r>
            <w:r w:rsidRPr="0049409C">
              <w:rPr>
                <w:rFonts w:ascii="Consolas" w:eastAsia="굴림" w:hAnsi="Consolas" w:cs="Consolas"/>
                <w:color w:val="0A9989"/>
                <w:sz w:val="20"/>
              </w:rPr>
              <w:t>src</w:t>
            </w:r>
            <w:r w:rsidRPr="0049409C">
              <w:rPr>
                <w:rFonts w:ascii="Consolas" w:eastAsia="굴림" w:hAnsi="Consolas" w:cs="Consolas"/>
                <w:sz w:val="20"/>
              </w:rPr>
              <w:t>=</w:t>
            </w:r>
            <w:r w:rsidRPr="0049409C">
              <w:rPr>
                <w:rFonts w:ascii="Consolas" w:eastAsia="굴림" w:hAnsi="Consolas" w:cs="Consolas"/>
                <w:color w:val="DF5000"/>
                <w:sz w:val="20"/>
              </w:rPr>
              <w:t>"./AdditiveTerrain.js"</w:t>
            </w:r>
            <w:r w:rsidRPr="0049409C">
              <w:rPr>
                <w:rFonts w:ascii="Consolas" w:eastAsia="굴림" w:hAnsi="Consolas" w:cs="Consolas"/>
                <w:color w:val="010101"/>
                <w:sz w:val="20"/>
              </w:rPr>
              <w:t>&gt;&lt;/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6A631C1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7738877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container;</w:t>
            </w:r>
          </w:p>
          <w:p w14:paraId="4EB13E5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camera, scene, renderer;</w:t>
            </w:r>
          </w:p>
          <w:p w14:paraId="00B24BB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controls;</w:t>
            </w:r>
          </w:p>
          <w:p w14:paraId="5310058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28B0AF3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min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THREE.Vector3(</w:t>
            </w:r>
            <w:r w:rsidRPr="0049409C">
              <w:rPr>
                <w:rFonts w:ascii="Consolas" w:eastAsia="굴림" w:hAnsi="Consolas" w:cs="Consolas"/>
                <w:color w:val="A71D5D"/>
                <w:sz w:val="20"/>
              </w:rPr>
              <w:t>-</w:t>
            </w:r>
            <w:r w:rsidRPr="0049409C">
              <w:rPr>
                <w:rFonts w:ascii="Consolas" w:eastAsia="굴림" w:hAnsi="Consolas" w:cs="Consolas"/>
                <w:color w:val="0099CC"/>
                <w:sz w:val="20"/>
              </w:rPr>
              <w:t>300</w:t>
            </w:r>
            <w:r w:rsidRPr="0049409C">
              <w:rPr>
                <w:rFonts w:ascii="Consolas" w:eastAsia="굴림" w:hAnsi="Consolas" w:cs="Consolas"/>
                <w:sz w:val="20"/>
              </w:rPr>
              <w:t>, </w:t>
            </w:r>
            <w:r w:rsidRPr="0049409C">
              <w:rPr>
                <w:rFonts w:ascii="Consolas" w:eastAsia="굴림" w:hAnsi="Consolas" w:cs="Consolas"/>
                <w:color w:val="0099CC"/>
                <w:sz w:val="20"/>
              </w:rPr>
              <w:t>0</w:t>
            </w:r>
            <w:r w:rsidRPr="0049409C">
              <w:rPr>
                <w:rFonts w:ascii="Consolas" w:eastAsia="굴림" w:hAnsi="Consolas" w:cs="Consolas"/>
                <w:sz w:val="20"/>
              </w:rPr>
              <w:t>, </w:t>
            </w:r>
            <w:r w:rsidRPr="0049409C">
              <w:rPr>
                <w:rFonts w:ascii="Consolas" w:eastAsia="굴림" w:hAnsi="Consolas" w:cs="Consolas"/>
                <w:color w:val="A71D5D"/>
                <w:sz w:val="20"/>
              </w:rPr>
              <w:t>-</w:t>
            </w:r>
            <w:r w:rsidRPr="0049409C">
              <w:rPr>
                <w:rFonts w:ascii="Consolas" w:eastAsia="굴림" w:hAnsi="Consolas" w:cs="Consolas"/>
                <w:color w:val="0099CC"/>
                <w:sz w:val="20"/>
              </w:rPr>
              <w:t>300</w:t>
            </w:r>
            <w:r w:rsidRPr="0049409C">
              <w:rPr>
                <w:rFonts w:ascii="Consolas" w:eastAsia="굴림" w:hAnsi="Consolas" w:cs="Consolas"/>
                <w:sz w:val="20"/>
              </w:rPr>
              <w:t>);</w:t>
            </w:r>
          </w:p>
          <w:p w14:paraId="1D3D8AA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max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THREE.Vector3( </w:t>
            </w:r>
            <w:r w:rsidRPr="0049409C">
              <w:rPr>
                <w:rFonts w:ascii="Consolas" w:eastAsia="굴림" w:hAnsi="Consolas" w:cs="Consolas"/>
                <w:color w:val="0099CC"/>
                <w:sz w:val="20"/>
              </w:rPr>
              <w:t>300</w:t>
            </w:r>
            <w:r w:rsidRPr="0049409C">
              <w:rPr>
                <w:rFonts w:ascii="Consolas" w:eastAsia="굴림" w:hAnsi="Consolas" w:cs="Consolas"/>
                <w:sz w:val="20"/>
              </w:rPr>
              <w:t>, </w:t>
            </w:r>
            <w:r w:rsidRPr="0049409C">
              <w:rPr>
                <w:rFonts w:ascii="Consolas" w:eastAsia="굴림" w:hAnsi="Consolas" w:cs="Consolas"/>
                <w:color w:val="0099CC"/>
                <w:sz w:val="20"/>
              </w:rPr>
              <w:t>0</w:t>
            </w:r>
            <w:r w:rsidRPr="0049409C">
              <w:rPr>
                <w:rFonts w:ascii="Consolas" w:eastAsia="굴림" w:hAnsi="Consolas" w:cs="Consolas"/>
                <w:sz w:val="20"/>
              </w:rPr>
              <w:t>,  </w:t>
            </w:r>
            <w:r w:rsidRPr="0049409C">
              <w:rPr>
                <w:rFonts w:ascii="Consolas" w:eastAsia="굴림" w:hAnsi="Consolas" w:cs="Consolas"/>
                <w:color w:val="0099CC"/>
                <w:sz w:val="20"/>
              </w:rPr>
              <w:t>300</w:t>
            </w:r>
            <w:r w:rsidRPr="0049409C">
              <w:rPr>
                <w:rFonts w:ascii="Consolas" w:eastAsia="굴림" w:hAnsi="Consolas" w:cs="Consolas"/>
                <w:sz w:val="20"/>
              </w:rPr>
              <w:t>);</w:t>
            </w:r>
          </w:p>
          <w:p w14:paraId="5CFCBD5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iSize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500</w:t>
            </w:r>
            <w:r w:rsidRPr="0049409C">
              <w:rPr>
                <w:rFonts w:ascii="Consolas" w:eastAsia="굴림" w:hAnsi="Consolas" w:cs="Consolas"/>
                <w:sz w:val="20"/>
              </w:rPr>
              <w:t>;</w:t>
            </w:r>
          </w:p>
          <w:p w14:paraId="66F8DE4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jSize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500</w:t>
            </w:r>
            <w:r w:rsidRPr="0049409C">
              <w:rPr>
                <w:rFonts w:ascii="Consolas" w:eastAsia="굴림" w:hAnsi="Consolas" w:cs="Consolas"/>
                <w:sz w:val="20"/>
              </w:rPr>
              <w:t>;</w:t>
            </w:r>
          </w:p>
          <w:p w14:paraId="7473B5D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totalNum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100000</w:t>
            </w:r>
            <w:r w:rsidRPr="0049409C">
              <w:rPr>
                <w:rFonts w:ascii="Consolas" w:eastAsia="굴림" w:hAnsi="Consolas" w:cs="Consolas"/>
                <w:sz w:val="20"/>
              </w:rPr>
              <w:t>;</w:t>
            </w:r>
          </w:p>
          <w:p w14:paraId="1614ACF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ptSize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0.8</w:t>
            </w:r>
            <w:r w:rsidRPr="0049409C">
              <w:rPr>
                <w:rFonts w:ascii="Consolas" w:eastAsia="굴림" w:hAnsi="Consolas" w:cs="Consolas"/>
                <w:sz w:val="20"/>
              </w:rPr>
              <w:t>;</w:t>
            </w:r>
          </w:p>
          <w:p w14:paraId="323D275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texPath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63A35C"/>
                <w:sz w:val="20"/>
              </w:rPr>
              <w:t>"./textures/grass.jpg"</w:t>
            </w:r>
            <w:r w:rsidRPr="0049409C">
              <w:rPr>
                <w:rFonts w:ascii="Consolas" w:eastAsia="굴림" w:hAnsi="Consolas" w:cs="Consolas"/>
                <w:sz w:val="20"/>
              </w:rPr>
              <w:t>;</w:t>
            </w:r>
          </w:p>
          <w:p w14:paraId="6F1A649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dtexPath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63A35C"/>
                <w:sz w:val="20"/>
              </w:rPr>
              <w:t>"./textures/snowflake.png"</w:t>
            </w:r>
            <w:r w:rsidRPr="0049409C">
              <w:rPr>
                <w:rFonts w:ascii="Consolas" w:eastAsia="굴림" w:hAnsi="Consolas" w:cs="Consolas"/>
                <w:sz w:val="20"/>
              </w:rPr>
              <w:t>;</w:t>
            </w:r>
          </w:p>
          <w:p w14:paraId="6291824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033F585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terrain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AdditiveTerrain();</w:t>
            </w:r>
          </w:p>
          <w:p w14:paraId="302C380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terrain.initialize(min, max, iSize, jSize, totalNum, ptSize, texPath, dtexPath);</w:t>
            </w:r>
          </w:p>
          <w:p w14:paraId="2B6E302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3D39F6D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particleSystem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ParticleSystem();</w:t>
            </w:r>
          </w:p>
          <w:p w14:paraId="73BFC2E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particleSystem.initialize(</w:t>
            </w:r>
            <w:r w:rsidRPr="0049409C">
              <w:rPr>
                <w:rFonts w:ascii="Consolas" w:eastAsia="굴림" w:hAnsi="Consolas" w:cs="Consolas"/>
                <w:color w:val="0099CC"/>
                <w:sz w:val="20"/>
              </w:rPr>
              <w:t>1000</w:t>
            </w:r>
            <w:r w:rsidRPr="0049409C">
              <w:rPr>
                <w:rFonts w:ascii="Consolas" w:eastAsia="굴림" w:hAnsi="Consolas" w:cs="Consolas"/>
                <w:sz w:val="20"/>
              </w:rPr>
              <w:t>);</w:t>
            </w:r>
          </w:p>
          <w:p w14:paraId="1EA4796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26D300E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particleSystem.setParameters(Examples.snowStorm);</w:t>
            </w:r>
          </w:p>
          <w:p w14:paraId="07D72BA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64B2C8A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init();</w:t>
            </w:r>
          </w:p>
          <w:p w14:paraId="39C7F1A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loop();</w:t>
            </w:r>
          </w:p>
          <w:p w14:paraId="468F593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045F0F0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init() {</w:t>
            </w:r>
          </w:p>
          <w:p w14:paraId="4DD0CDF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container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document</w:t>
            </w:r>
            <w:r w:rsidRPr="0049409C">
              <w:rPr>
                <w:rFonts w:ascii="Consolas" w:eastAsia="굴림" w:hAnsi="Consolas" w:cs="Consolas"/>
                <w:sz w:val="20"/>
              </w:rPr>
              <w:t>.createElement( </w:t>
            </w:r>
            <w:r w:rsidRPr="0049409C">
              <w:rPr>
                <w:rFonts w:ascii="Consolas" w:eastAsia="굴림" w:hAnsi="Consolas" w:cs="Consolas"/>
                <w:color w:val="63A35C"/>
                <w:sz w:val="20"/>
              </w:rPr>
              <w:t>'div'</w:t>
            </w:r>
            <w:r w:rsidRPr="0049409C">
              <w:rPr>
                <w:rFonts w:ascii="Consolas" w:eastAsia="굴림" w:hAnsi="Consolas" w:cs="Consolas"/>
                <w:sz w:val="20"/>
              </w:rPr>
              <w:t> );</w:t>
            </w:r>
          </w:p>
          <w:p w14:paraId="5E7A8D0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66DE2"/>
                <w:sz w:val="20"/>
              </w:rPr>
              <w:t>document</w:t>
            </w:r>
            <w:r w:rsidRPr="0049409C">
              <w:rPr>
                <w:rFonts w:ascii="Consolas" w:eastAsia="굴림" w:hAnsi="Consolas" w:cs="Consolas"/>
                <w:sz w:val="20"/>
              </w:rPr>
              <w:t>.body.appendChild( container );</w:t>
            </w:r>
          </w:p>
          <w:p w14:paraId="1E81B2B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70B1060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THREE.PerspectiveCamera( </w:t>
            </w:r>
            <w:r w:rsidRPr="0049409C">
              <w:rPr>
                <w:rFonts w:ascii="Consolas" w:eastAsia="굴림" w:hAnsi="Consolas" w:cs="Consolas"/>
                <w:color w:val="0099CC"/>
                <w:sz w:val="20"/>
              </w:rPr>
              <w:t>60</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.innerHeight, </w:t>
            </w:r>
            <w:r w:rsidRPr="0049409C">
              <w:rPr>
                <w:rFonts w:ascii="Consolas" w:eastAsia="굴림" w:hAnsi="Consolas" w:cs="Consolas"/>
                <w:color w:val="0099CC"/>
                <w:sz w:val="20"/>
              </w:rPr>
              <w:t>0.01</w:t>
            </w:r>
            <w:r w:rsidRPr="0049409C">
              <w:rPr>
                <w:rFonts w:ascii="Consolas" w:eastAsia="굴림" w:hAnsi="Consolas" w:cs="Consolas"/>
                <w:sz w:val="20"/>
              </w:rPr>
              <w:t>, </w:t>
            </w:r>
            <w:r w:rsidRPr="0049409C">
              <w:rPr>
                <w:rFonts w:ascii="Consolas" w:eastAsia="굴림" w:hAnsi="Consolas" w:cs="Consolas"/>
                <w:color w:val="0099CC"/>
                <w:sz w:val="20"/>
              </w:rPr>
              <w:t>10000</w:t>
            </w:r>
            <w:r w:rsidRPr="0049409C">
              <w:rPr>
                <w:rFonts w:ascii="Consolas" w:eastAsia="굴림" w:hAnsi="Consolas" w:cs="Consolas"/>
                <w:sz w:val="20"/>
              </w:rPr>
              <w:t> );</w:t>
            </w:r>
          </w:p>
          <w:p w14:paraId="5240BFD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camera.setLens(</w:t>
            </w:r>
            <w:r w:rsidRPr="0049409C">
              <w:rPr>
                <w:rFonts w:ascii="Consolas" w:eastAsia="굴림" w:hAnsi="Consolas" w:cs="Consolas"/>
                <w:color w:val="0099CC"/>
                <w:sz w:val="20"/>
              </w:rPr>
              <w:t>18</w:t>
            </w:r>
            <w:r w:rsidRPr="0049409C">
              <w:rPr>
                <w:rFonts w:ascii="Consolas" w:eastAsia="굴림" w:hAnsi="Consolas" w:cs="Consolas"/>
                <w:sz w:val="20"/>
              </w:rPr>
              <w:t>);</w:t>
            </w:r>
          </w:p>
          <w:p w14:paraId="190D573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camera.position.y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200</w:t>
            </w:r>
            <w:r w:rsidRPr="0049409C">
              <w:rPr>
                <w:rFonts w:ascii="Consolas" w:eastAsia="굴림" w:hAnsi="Consolas" w:cs="Consolas"/>
                <w:sz w:val="20"/>
              </w:rPr>
              <w:t>;</w:t>
            </w:r>
          </w:p>
          <w:p w14:paraId="2FD8330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camera.position.z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400</w:t>
            </w:r>
            <w:r w:rsidRPr="0049409C">
              <w:rPr>
                <w:rFonts w:ascii="Consolas" w:eastAsia="굴림" w:hAnsi="Consolas" w:cs="Consolas"/>
                <w:sz w:val="20"/>
              </w:rPr>
              <w:t>;</w:t>
            </w:r>
          </w:p>
          <w:p w14:paraId="142A36B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3280B8A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scene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THREE.Scene();</w:t>
            </w:r>
          </w:p>
          <w:p w14:paraId="0F39D4A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389F3A7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THREE.WebGLRenderer( { antialias: </w:t>
            </w:r>
            <w:r w:rsidRPr="0049409C">
              <w:rPr>
                <w:rFonts w:ascii="Consolas" w:eastAsia="굴림" w:hAnsi="Consolas" w:cs="Consolas"/>
                <w:color w:val="0099CC"/>
                <w:sz w:val="20"/>
              </w:rPr>
              <w:t>true</w:t>
            </w:r>
            <w:r w:rsidRPr="0049409C">
              <w:rPr>
                <w:rFonts w:ascii="Consolas" w:eastAsia="굴림" w:hAnsi="Consolas" w:cs="Consolas"/>
                <w:sz w:val="20"/>
              </w:rPr>
              <w:t> } );</w:t>
            </w:r>
          </w:p>
          <w:p w14:paraId="4F93E65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renderer.setClearColor( </w:t>
            </w:r>
            <w:r w:rsidRPr="0049409C">
              <w:rPr>
                <w:rFonts w:ascii="Consolas" w:eastAsia="굴림" w:hAnsi="Consolas" w:cs="Consolas"/>
                <w:color w:val="0099CC"/>
                <w:sz w:val="20"/>
              </w:rPr>
              <w:t>0xaaaaaa</w:t>
            </w:r>
            <w:r w:rsidRPr="0049409C">
              <w:rPr>
                <w:rFonts w:ascii="Consolas" w:eastAsia="굴림" w:hAnsi="Consolas" w:cs="Consolas"/>
                <w:sz w:val="20"/>
              </w:rPr>
              <w:t> );</w:t>
            </w:r>
          </w:p>
          <w:p w14:paraId="77F8670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renderer.setSize(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066DE2"/>
                <w:sz w:val="20"/>
              </w:rPr>
              <w:t>window</w:t>
            </w:r>
            <w:r w:rsidRPr="0049409C">
              <w:rPr>
                <w:rFonts w:ascii="Consolas" w:eastAsia="굴림" w:hAnsi="Consolas" w:cs="Consolas"/>
                <w:sz w:val="20"/>
              </w:rPr>
              <w:t>.innerHeight );</w:t>
            </w:r>
          </w:p>
          <w:p w14:paraId="0F95661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container.appendChild(renderer.domElement);</w:t>
            </w:r>
          </w:p>
          <w:p w14:paraId="71794AA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5531D68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controls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THREE.OrbitControls(camera, renderer.domElement);</w:t>
            </w:r>
          </w:p>
          <w:p w14:paraId="73FF448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22F46F7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scene.add(terrain.getMesh());</w:t>
            </w:r>
          </w:p>
          <w:p w14:paraId="1666123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scene.add(terrain.getDecalMesh());</w:t>
            </w:r>
          </w:p>
          <w:p w14:paraId="64D5687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scene.add(particleSystem.getMesh());</w:t>
            </w:r>
          </w:p>
          <w:p w14:paraId="6A16C9E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074C366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w:t>
            </w:r>
            <w:r w:rsidRPr="0049409C">
              <w:rPr>
                <w:rFonts w:ascii="Consolas" w:eastAsia="굴림" w:hAnsi="Consolas" w:cs="Consolas"/>
                <w:color w:val="066DE2"/>
                <w:sz w:val="20"/>
              </w:rPr>
              <w:t>addEventListener</w:t>
            </w:r>
            <w:r w:rsidRPr="0049409C">
              <w:rPr>
                <w:rFonts w:ascii="Consolas" w:eastAsia="굴림" w:hAnsi="Consolas" w:cs="Consolas"/>
                <w:sz w:val="20"/>
              </w:rPr>
              <w:t>( </w:t>
            </w:r>
            <w:r w:rsidRPr="0049409C">
              <w:rPr>
                <w:rFonts w:ascii="Consolas" w:eastAsia="굴림" w:hAnsi="Consolas" w:cs="Consolas"/>
                <w:color w:val="63A35C"/>
                <w:sz w:val="20"/>
              </w:rPr>
              <w:t>'resize'</w:t>
            </w:r>
            <w:r w:rsidRPr="0049409C">
              <w:rPr>
                <w:rFonts w:ascii="Consolas" w:eastAsia="굴림" w:hAnsi="Consolas" w:cs="Consolas"/>
                <w:sz w:val="20"/>
              </w:rPr>
              <w:t>, onWindowResize, </w:t>
            </w:r>
            <w:r w:rsidRPr="0049409C">
              <w:rPr>
                <w:rFonts w:ascii="Consolas" w:eastAsia="굴림" w:hAnsi="Consolas" w:cs="Consolas"/>
                <w:color w:val="0099CC"/>
                <w:sz w:val="20"/>
              </w:rPr>
              <w:t>false</w:t>
            </w:r>
            <w:r w:rsidRPr="0049409C">
              <w:rPr>
                <w:rFonts w:ascii="Consolas" w:eastAsia="굴림" w:hAnsi="Consolas" w:cs="Consolas"/>
                <w:sz w:val="20"/>
              </w:rPr>
              <w:t> );</w:t>
            </w:r>
          </w:p>
          <w:p w14:paraId="11CFC99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6B7553D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0F1F0CF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onWindowResize() {</w:t>
            </w:r>
          </w:p>
          <w:p w14:paraId="35423FA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camera.aspect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66DE2"/>
                <w:sz w:val="20"/>
              </w:rPr>
              <w:t>window</w:t>
            </w:r>
            <w:r w:rsidRPr="0049409C">
              <w:rPr>
                <w:rFonts w:ascii="Consolas" w:eastAsia="굴림" w:hAnsi="Consolas" w:cs="Consolas"/>
                <w:sz w:val="20"/>
              </w:rPr>
              <w:t>.innerHeight;</w:t>
            </w:r>
          </w:p>
          <w:p w14:paraId="4991635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camera.updateProjectionMatrix();</w:t>
            </w:r>
          </w:p>
          <w:p w14:paraId="699C700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318350B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renderer.setSize( </w:t>
            </w:r>
            <w:r w:rsidRPr="0049409C">
              <w:rPr>
                <w:rFonts w:ascii="Consolas" w:eastAsia="굴림" w:hAnsi="Consolas" w:cs="Consolas"/>
                <w:color w:val="066DE2"/>
                <w:sz w:val="20"/>
              </w:rPr>
              <w:t>window</w:t>
            </w:r>
            <w:r w:rsidRPr="0049409C">
              <w:rPr>
                <w:rFonts w:ascii="Consolas" w:eastAsia="굴림" w:hAnsi="Consolas" w:cs="Consolas"/>
                <w:sz w:val="20"/>
              </w:rPr>
              <w:t>.innerWidth, </w:t>
            </w:r>
            <w:r w:rsidRPr="0049409C">
              <w:rPr>
                <w:rFonts w:ascii="Consolas" w:eastAsia="굴림" w:hAnsi="Consolas" w:cs="Consolas"/>
                <w:color w:val="066DE2"/>
                <w:sz w:val="20"/>
              </w:rPr>
              <w:t>window</w:t>
            </w:r>
            <w:r w:rsidRPr="0049409C">
              <w:rPr>
                <w:rFonts w:ascii="Consolas" w:eastAsia="굴림" w:hAnsi="Consolas" w:cs="Consolas"/>
                <w:sz w:val="20"/>
              </w:rPr>
              <w:t>.innerHeight );</w:t>
            </w:r>
          </w:p>
          <w:p w14:paraId="15BCDDA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098FAFE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685BE3CB"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fps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40</w:t>
            </w:r>
            <w:r w:rsidRPr="0049409C">
              <w:rPr>
                <w:rFonts w:ascii="Consolas" w:eastAsia="굴림" w:hAnsi="Consolas" w:cs="Consolas"/>
                <w:sz w:val="20"/>
              </w:rPr>
              <w:t>;</w:t>
            </w:r>
          </w:p>
          <w:p w14:paraId="283EC966"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time;</w:t>
            </w:r>
          </w:p>
          <w:p w14:paraId="0BC1220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0B4417F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loop() {</w:t>
            </w:r>
          </w:p>
          <w:p w14:paraId="4E57AD3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066DE2"/>
                <w:sz w:val="20"/>
              </w:rPr>
              <w:t>setTimeout</w:t>
            </w:r>
            <w:r w:rsidRPr="0049409C">
              <w:rPr>
                <w:rFonts w:ascii="Consolas" w:eastAsia="굴림" w:hAnsi="Consolas" w:cs="Consolas"/>
                <w:sz w:val="20"/>
              </w:rPr>
              <w:t>(loop, </w:t>
            </w:r>
            <w:r w:rsidRPr="0049409C">
              <w:rPr>
                <w:rFonts w:ascii="Consolas" w:eastAsia="굴림" w:hAnsi="Consolas" w:cs="Consolas"/>
                <w:color w:val="0099CC"/>
                <w:sz w:val="20"/>
              </w:rPr>
              <w:t>1000</w:t>
            </w:r>
            <w:r w:rsidRPr="0049409C">
              <w:rPr>
                <w:rFonts w:ascii="Consolas" w:eastAsia="굴림" w:hAnsi="Consolas" w:cs="Consolas"/>
                <w:color w:val="A71D5D"/>
                <w:sz w:val="20"/>
              </w:rPr>
              <w:t>/</w:t>
            </w:r>
            <w:r w:rsidRPr="0049409C">
              <w:rPr>
                <w:rFonts w:ascii="Consolas" w:eastAsia="굴림" w:hAnsi="Consolas" w:cs="Consolas"/>
                <w:sz w:val="20"/>
              </w:rPr>
              <w:t>fps);</w:t>
            </w:r>
          </w:p>
          <w:p w14:paraId="149C7B43"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523164D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now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w:t>
            </w:r>
            <w:r w:rsidRPr="0049409C">
              <w:rPr>
                <w:rFonts w:ascii="Consolas" w:eastAsia="굴림" w:hAnsi="Consolas" w:cs="Consolas"/>
                <w:color w:val="066DE2"/>
                <w:sz w:val="20"/>
              </w:rPr>
              <w:t>Date</w:t>
            </w:r>
            <w:r w:rsidRPr="0049409C">
              <w:rPr>
                <w:rFonts w:ascii="Consolas" w:eastAsia="굴림" w:hAnsi="Consolas" w:cs="Consolas"/>
                <w:sz w:val="20"/>
              </w:rPr>
              <w:t>().getTime();</w:t>
            </w:r>
          </w:p>
          <w:p w14:paraId="4BF7AD4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dt </w:t>
            </w:r>
            <w:r w:rsidRPr="0049409C">
              <w:rPr>
                <w:rFonts w:ascii="Consolas" w:eastAsia="굴림" w:hAnsi="Consolas" w:cs="Consolas"/>
                <w:color w:val="A71D5D"/>
                <w:sz w:val="20"/>
              </w:rPr>
              <w:t>=</w:t>
            </w:r>
            <w:r w:rsidRPr="0049409C">
              <w:rPr>
                <w:rFonts w:ascii="Consolas" w:eastAsia="굴림" w:hAnsi="Consolas" w:cs="Consolas"/>
                <w:sz w:val="20"/>
              </w:rPr>
              <w:t> (now </w:t>
            </w:r>
            <w:r w:rsidRPr="0049409C">
              <w:rPr>
                <w:rFonts w:ascii="Consolas" w:eastAsia="굴림" w:hAnsi="Consolas" w:cs="Consolas"/>
                <w:color w:val="A71D5D"/>
                <w:sz w:val="20"/>
              </w:rPr>
              <w:t>-</w:t>
            </w:r>
            <w:r w:rsidRPr="0049409C">
              <w:rPr>
                <w:rFonts w:ascii="Consolas" w:eastAsia="굴림" w:hAnsi="Consolas" w:cs="Consolas"/>
                <w:sz w:val="20"/>
              </w:rPr>
              <w:t> (time</w:t>
            </w:r>
            <w:r w:rsidRPr="0049409C">
              <w:rPr>
                <w:rFonts w:ascii="Consolas" w:eastAsia="굴림" w:hAnsi="Consolas" w:cs="Consolas"/>
                <w:color w:val="A71D5D"/>
                <w:sz w:val="20"/>
              </w:rPr>
              <w:t>||</w:t>
            </w:r>
            <w:r w:rsidRPr="0049409C">
              <w:rPr>
                <w:rFonts w:ascii="Consolas" w:eastAsia="굴림" w:hAnsi="Consolas" w:cs="Consolas"/>
                <w:sz w:val="20"/>
              </w:rPr>
              <w:t>now))</w:t>
            </w:r>
            <w:r w:rsidRPr="0049409C">
              <w:rPr>
                <w:rFonts w:ascii="Consolas" w:eastAsia="굴림" w:hAnsi="Consolas" w:cs="Consolas"/>
                <w:color w:val="A71D5D"/>
                <w:sz w:val="20"/>
              </w:rPr>
              <w:t>/</w:t>
            </w:r>
            <w:r w:rsidRPr="0049409C">
              <w:rPr>
                <w:rFonts w:ascii="Consolas" w:eastAsia="굴림" w:hAnsi="Consolas" w:cs="Consolas"/>
                <w:color w:val="0099CC"/>
                <w:sz w:val="20"/>
              </w:rPr>
              <w:t>1000</w:t>
            </w:r>
            <w:r w:rsidRPr="0049409C">
              <w:rPr>
                <w:rFonts w:ascii="Consolas" w:eastAsia="굴림" w:hAnsi="Consolas" w:cs="Consolas"/>
                <w:sz w:val="20"/>
              </w:rPr>
              <w:t>;</w:t>
            </w:r>
          </w:p>
          <w:p w14:paraId="77C0718F"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time </w:t>
            </w:r>
            <w:r w:rsidRPr="0049409C">
              <w:rPr>
                <w:rFonts w:ascii="Consolas" w:eastAsia="굴림" w:hAnsi="Consolas" w:cs="Consolas"/>
                <w:color w:val="A71D5D"/>
                <w:sz w:val="20"/>
              </w:rPr>
              <w:t>=</w:t>
            </w:r>
            <w:r w:rsidRPr="0049409C">
              <w:rPr>
                <w:rFonts w:ascii="Consolas" w:eastAsia="굴림" w:hAnsi="Consolas" w:cs="Consolas"/>
                <w:sz w:val="20"/>
              </w:rPr>
              <w:t> now;</w:t>
            </w:r>
          </w:p>
          <w:p w14:paraId="2CD16E3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797D0F5C"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cen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THREE.Vector3(</w:t>
            </w:r>
            <w:r w:rsidRPr="0049409C">
              <w:rPr>
                <w:rFonts w:ascii="Consolas" w:eastAsia="굴림" w:hAnsi="Consolas" w:cs="Consolas"/>
                <w:color w:val="0099CC"/>
                <w:sz w:val="20"/>
              </w:rPr>
              <w:t>0</w:t>
            </w:r>
            <w:r w:rsidRPr="0049409C">
              <w:rPr>
                <w:rFonts w:ascii="Consolas" w:eastAsia="굴림" w:hAnsi="Consolas" w:cs="Consolas"/>
                <w:sz w:val="20"/>
              </w:rPr>
              <w:t>,</w:t>
            </w:r>
            <w:r w:rsidRPr="0049409C">
              <w:rPr>
                <w:rFonts w:ascii="Consolas" w:eastAsia="굴림" w:hAnsi="Consolas" w:cs="Consolas"/>
                <w:color w:val="0099CC"/>
                <w:sz w:val="20"/>
              </w:rPr>
              <w:t>200</w:t>
            </w:r>
            <w:r w:rsidRPr="0049409C">
              <w:rPr>
                <w:rFonts w:ascii="Consolas" w:eastAsia="굴림" w:hAnsi="Consolas" w:cs="Consolas"/>
                <w:sz w:val="20"/>
              </w:rPr>
              <w:t>,</w:t>
            </w:r>
            <w:r w:rsidRPr="0049409C">
              <w:rPr>
                <w:rFonts w:ascii="Consolas" w:eastAsia="굴림" w:hAnsi="Consolas" w:cs="Consolas"/>
                <w:color w:val="0099CC"/>
                <w:sz w:val="20"/>
              </w:rPr>
              <w:t>0</w:t>
            </w:r>
            <w:r w:rsidRPr="0049409C">
              <w:rPr>
                <w:rFonts w:ascii="Consolas" w:eastAsia="굴림" w:hAnsi="Consolas" w:cs="Consolas"/>
                <w:sz w:val="20"/>
              </w:rPr>
              <w:t>);</w:t>
            </w:r>
          </w:p>
          <w:p w14:paraId="4DC33A2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nor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A71D5D"/>
                <w:sz w:val="20"/>
              </w:rPr>
              <w:t>new</w:t>
            </w:r>
            <w:r w:rsidRPr="0049409C">
              <w:rPr>
                <w:rFonts w:ascii="Consolas" w:eastAsia="굴림" w:hAnsi="Consolas" w:cs="Consolas"/>
                <w:sz w:val="20"/>
              </w:rPr>
              <w:t> THREE.Vector3(</w:t>
            </w:r>
            <w:r w:rsidRPr="0049409C">
              <w:rPr>
                <w:rFonts w:ascii="Consolas" w:eastAsia="굴림" w:hAnsi="Consolas" w:cs="Consolas"/>
                <w:color w:val="0099CC"/>
                <w:sz w:val="20"/>
              </w:rPr>
              <w:t>0</w:t>
            </w:r>
            <w:r w:rsidRPr="0049409C">
              <w:rPr>
                <w:rFonts w:ascii="Consolas" w:eastAsia="굴림" w:hAnsi="Consolas" w:cs="Consolas"/>
                <w:sz w:val="20"/>
              </w:rPr>
              <w:t>,</w:t>
            </w:r>
            <w:r w:rsidRPr="0049409C">
              <w:rPr>
                <w:rFonts w:ascii="Consolas" w:eastAsia="굴림" w:hAnsi="Consolas" w:cs="Consolas"/>
                <w:color w:val="A71D5D"/>
                <w:sz w:val="20"/>
              </w:rPr>
              <w:t>-</w:t>
            </w:r>
            <w:r w:rsidRPr="0049409C">
              <w:rPr>
                <w:rFonts w:ascii="Consolas" w:eastAsia="굴림" w:hAnsi="Consolas" w:cs="Consolas"/>
                <w:color w:val="0099CC"/>
                <w:sz w:val="20"/>
              </w:rPr>
              <w:t>1</w:t>
            </w:r>
            <w:r w:rsidRPr="0049409C">
              <w:rPr>
                <w:rFonts w:ascii="Consolas" w:eastAsia="굴림" w:hAnsi="Consolas" w:cs="Consolas"/>
                <w:sz w:val="20"/>
              </w:rPr>
              <w:t>,</w:t>
            </w:r>
            <w:r w:rsidRPr="0049409C">
              <w:rPr>
                <w:rFonts w:ascii="Consolas" w:eastAsia="굴림" w:hAnsi="Consolas" w:cs="Consolas"/>
                <w:color w:val="0099CC"/>
                <w:sz w:val="20"/>
              </w:rPr>
              <w:t>0</w:t>
            </w:r>
            <w:r w:rsidRPr="0049409C">
              <w:rPr>
                <w:rFonts w:ascii="Consolas" w:eastAsia="굴림" w:hAnsi="Consolas" w:cs="Consolas"/>
                <w:sz w:val="20"/>
              </w:rPr>
              <w:t>);</w:t>
            </w:r>
          </w:p>
          <w:p w14:paraId="559ABC3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var</w:t>
            </w:r>
            <w:r w:rsidRPr="0049409C">
              <w:rPr>
                <w:rFonts w:ascii="Consolas" w:eastAsia="굴림" w:hAnsi="Consolas" w:cs="Consolas"/>
                <w:sz w:val="20"/>
              </w:rPr>
              <w:t> rad </w:t>
            </w:r>
            <w:r w:rsidRPr="0049409C">
              <w:rPr>
                <w:rFonts w:ascii="Consolas" w:eastAsia="굴림" w:hAnsi="Consolas" w:cs="Consolas"/>
                <w:color w:val="A71D5D"/>
                <w:sz w:val="20"/>
              </w:rPr>
              <w:t>=</w:t>
            </w:r>
            <w:r w:rsidRPr="0049409C">
              <w:rPr>
                <w:rFonts w:ascii="Consolas" w:eastAsia="굴림" w:hAnsi="Consolas" w:cs="Consolas"/>
                <w:sz w:val="20"/>
              </w:rPr>
              <w:t> </w:t>
            </w:r>
            <w:r w:rsidRPr="0049409C">
              <w:rPr>
                <w:rFonts w:ascii="Consolas" w:eastAsia="굴림" w:hAnsi="Consolas" w:cs="Consolas"/>
                <w:color w:val="0099CC"/>
                <w:sz w:val="20"/>
              </w:rPr>
              <w:t>200</w:t>
            </w:r>
            <w:r w:rsidRPr="0049409C">
              <w:rPr>
                <w:rFonts w:ascii="Consolas" w:eastAsia="굴림" w:hAnsi="Consolas" w:cs="Consolas"/>
                <w:sz w:val="20"/>
              </w:rPr>
              <w:t>;</w:t>
            </w:r>
          </w:p>
          <w:p w14:paraId="2C335FDA"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49F0E7D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particleSystem.addParticlesFromDisk(</w:t>
            </w:r>
            <w:r w:rsidRPr="0049409C">
              <w:rPr>
                <w:rFonts w:ascii="Consolas" w:eastAsia="굴림" w:hAnsi="Consolas" w:cs="Consolas"/>
                <w:color w:val="0099CC"/>
                <w:sz w:val="20"/>
              </w:rPr>
              <w:t>10</w:t>
            </w:r>
            <w:r w:rsidRPr="0049409C">
              <w:rPr>
                <w:rFonts w:ascii="Consolas" w:eastAsia="굴림" w:hAnsi="Consolas" w:cs="Consolas"/>
                <w:sz w:val="20"/>
              </w:rPr>
              <w:t>, cen, nor, rad);</w:t>
            </w:r>
          </w:p>
          <w:p w14:paraId="39FA0A8D"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particleSystem.updateParticles(dt, terrain);</w:t>
            </w:r>
          </w:p>
          <w:p w14:paraId="4873A3F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1765B49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controls.update();</w:t>
            </w:r>
          </w:p>
          <w:p w14:paraId="33CDBC61"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76C09F90"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requestAnimationFrame(render);</w:t>
            </w:r>
          </w:p>
          <w:p w14:paraId="56B65EB5"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2D5C284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43824CE4"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r w:rsidRPr="0049409C">
              <w:rPr>
                <w:rFonts w:ascii="Consolas" w:eastAsia="굴림" w:hAnsi="Consolas" w:cs="Consolas"/>
                <w:color w:val="A71D5D"/>
                <w:sz w:val="20"/>
              </w:rPr>
              <w:t>function</w:t>
            </w:r>
            <w:r w:rsidRPr="0049409C">
              <w:rPr>
                <w:rFonts w:ascii="Consolas" w:eastAsia="굴림" w:hAnsi="Consolas" w:cs="Consolas"/>
                <w:sz w:val="20"/>
              </w:rPr>
              <w:t> render() {</w:t>
            </w:r>
          </w:p>
          <w:p w14:paraId="78CC8E88"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renderer.render( scene, camera );</w:t>
            </w:r>
          </w:p>
          <w:p w14:paraId="5A84F117"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sz w:val="20"/>
              </w:rPr>
              <w:t>    }</w:t>
            </w:r>
          </w:p>
          <w:p w14:paraId="3921D899"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script</w:t>
            </w:r>
            <w:r w:rsidRPr="0049409C">
              <w:rPr>
                <w:rFonts w:ascii="Consolas" w:eastAsia="굴림" w:hAnsi="Consolas" w:cs="Consolas"/>
                <w:color w:val="010101"/>
                <w:sz w:val="20"/>
              </w:rPr>
              <w:t>&gt;</w:t>
            </w:r>
          </w:p>
          <w:p w14:paraId="627F25DE"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body</w:t>
            </w:r>
            <w:r w:rsidRPr="0049409C">
              <w:rPr>
                <w:rFonts w:ascii="Consolas" w:eastAsia="굴림" w:hAnsi="Consolas" w:cs="Consolas"/>
                <w:color w:val="010101"/>
                <w:sz w:val="20"/>
              </w:rPr>
              <w:t>&gt;</w:t>
            </w:r>
          </w:p>
          <w:p w14:paraId="42DCB002" w14:textId="77777777" w:rsidR="0049409C" w:rsidRPr="0049409C" w:rsidRDefault="0049409C" w:rsidP="0049409C">
            <w:pPr>
              <w:spacing w:after="0"/>
              <w:rPr>
                <w:rFonts w:ascii="Consolas" w:eastAsia="굴림" w:hAnsi="Consolas" w:cs="Consolas"/>
                <w:sz w:val="20"/>
              </w:rPr>
            </w:pPr>
            <w:r w:rsidRPr="0049409C">
              <w:rPr>
                <w:rFonts w:ascii="Consolas" w:eastAsia="굴림" w:hAnsi="Consolas" w:cs="Consolas"/>
                <w:color w:val="010101"/>
                <w:sz w:val="20"/>
              </w:rPr>
              <w:t>&lt;/</w:t>
            </w:r>
            <w:r w:rsidRPr="0049409C">
              <w:rPr>
                <w:rFonts w:ascii="Consolas" w:eastAsia="굴림" w:hAnsi="Consolas" w:cs="Consolas"/>
                <w:color w:val="066DE2"/>
                <w:sz w:val="20"/>
              </w:rPr>
              <w:t>html</w:t>
            </w:r>
            <w:r w:rsidRPr="0049409C">
              <w:rPr>
                <w:rFonts w:ascii="Consolas" w:eastAsia="굴림" w:hAnsi="Consolas" w:cs="Consolas"/>
                <w:color w:val="010101"/>
                <w:sz w:val="20"/>
              </w:rPr>
              <w:t>&gt;</w:t>
            </w:r>
          </w:p>
        </w:tc>
      </w:tr>
    </w:tbl>
    <w:p w14:paraId="76A84B14" w14:textId="50233CD3" w:rsidR="00FC3CBD" w:rsidRPr="00FC3CBD" w:rsidRDefault="00FC3CBD" w:rsidP="00FC3CBD">
      <w:pPr>
        <w:spacing w:after="0"/>
        <w:rPr>
          <w:rFonts w:ascii="맑은 고딕" w:eastAsia="맑은 고딕" w:hAnsi="맑은 고딕" w:cs="굴림"/>
          <w:color w:val="000000"/>
          <w:sz w:val="20"/>
        </w:rPr>
      </w:pPr>
    </w:p>
    <w:p w14:paraId="315544D7" w14:textId="77777777" w:rsidR="00FC3CBD" w:rsidRPr="00FC3CBD" w:rsidRDefault="00FC3CBD" w:rsidP="00FC3CBD">
      <w:pPr>
        <w:spacing w:after="0"/>
        <w:rPr>
          <w:rFonts w:ascii="맑은 고딕" w:eastAsia="맑은 고딕" w:hAnsi="맑은 고딕" w:cs="굴림"/>
          <w:color w:val="000000"/>
          <w:sz w:val="20"/>
        </w:rPr>
      </w:pPr>
      <w:r w:rsidRPr="00FC3CBD">
        <w:rPr>
          <w:rFonts w:ascii="맑은 고딕" w:eastAsia="맑은 고딕" w:hAnsi="맑은 고딕" w:cs="굴림" w:hint="eastAsia"/>
          <w:color w:val="000000"/>
          <w:sz w:val="20"/>
        </w:rPr>
        <w:t>초원에 눈이 쌓이는 효과를 주기 위해서 한 줄의 코드를 더 넣어야 한다. &lt;코드 7&gt;의 58번째 줄에 나오는 코드가 바로 그것이다. 이 코드는 지면에 눈이 쌓이는 것을 표현한 decal이라는 요소를 장면에 추가해 준 것이다. 이제 다시 브라우저에서 실행시키면 &lt;그림 3&gt;과 같이 시간이 지남에 따라 초원에 눈이 쌓이는 것을 확인할 수 있다.</w:t>
      </w:r>
    </w:p>
    <w:p w14:paraId="2F3EA846" w14:textId="77777777" w:rsidR="00FC3CBD" w:rsidRPr="00FC3CBD" w:rsidRDefault="00FC3CBD" w:rsidP="00FC3CBD">
      <w:pPr>
        <w:spacing w:after="0"/>
        <w:rPr>
          <w:rFonts w:ascii="맑은 고딕" w:eastAsia="맑은 고딕" w:hAnsi="맑은 고딕" w:cs="굴림"/>
          <w:color w:val="000000"/>
          <w:sz w:val="20"/>
        </w:rPr>
      </w:pPr>
      <w:r w:rsidRPr="00FC3CBD">
        <w:rPr>
          <w:rFonts w:ascii="맑은 고딕" w:eastAsia="맑은 고딕" w:hAnsi="맑은 고딕" w:cs="굴림" w:hint="eastAsia"/>
          <w:color w:val="000000"/>
          <w:sz w:val="20"/>
        </w:rPr>
        <w:t> </w:t>
      </w:r>
    </w:p>
    <w:p w14:paraId="11CA59CD" w14:textId="77777777" w:rsidR="00FC3CBD" w:rsidRPr="00FC3CBD" w:rsidRDefault="00FC3CBD" w:rsidP="00FC3CBD">
      <w:pPr>
        <w:spacing w:after="0"/>
        <w:rPr>
          <w:rFonts w:ascii="맑은 고딕" w:eastAsia="맑은 고딕" w:hAnsi="맑은 고딕" w:cs="굴림"/>
          <w:color w:val="000000"/>
          <w:sz w:val="20"/>
        </w:rPr>
      </w:pPr>
      <w:r w:rsidRPr="00FC3CBD">
        <w:rPr>
          <w:rFonts w:ascii="맑은 고딕" w:eastAsia="맑은 고딕" w:hAnsi="맑은 고딕" w:cs="굴림" w:hint="eastAsia"/>
          <w:color w:val="000000"/>
          <w:sz w:val="20"/>
        </w:rPr>
        <w:t> </w:t>
      </w:r>
    </w:p>
    <w:p w14:paraId="16AC8700" w14:textId="2D492B52" w:rsidR="00FC3CBD" w:rsidRDefault="00FC3CBD" w:rsidP="001F755C">
      <w:pPr>
        <w:spacing w:after="0"/>
      </w:pPr>
      <w:r w:rsidRPr="00FC3CBD">
        <w:rPr>
          <w:rFonts w:ascii="맑은 고딕" w:eastAsia="맑은 고딕" w:hAnsi="맑은 고딕" w:cs="굴림" w:hint="eastAsia"/>
          <w:color w:val="000000"/>
          <w:sz w:val="20"/>
        </w:rPr>
        <w:t>58 : terrain의 decal을 장면에 넣는다. Decal에서 눈이 쌓이는 효과를 준다</w:t>
      </w:r>
    </w:p>
    <w:p w14:paraId="73C3D075" w14:textId="77777777" w:rsidR="00FC3CBD" w:rsidRDefault="00FC3CBD"/>
    <w:p w14:paraId="1F2E7293" w14:textId="77777777" w:rsidR="00FC3CBD" w:rsidRDefault="00FC3CBD"/>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2370"/>
      </w:tblGrid>
      <w:tr w:rsidR="00FC3CBD" w:rsidRPr="00FC3CBD" w14:paraId="22CB95F8" w14:textId="77777777" w:rsidTr="006333C7">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0D83DE7" w14:textId="77777777" w:rsidR="00FC3CBD" w:rsidRPr="00FC3CBD" w:rsidRDefault="00FC3CBD" w:rsidP="00FC3CBD">
            <w:pPr>
              <w:spacing w:after="0"/>
              <w:rPr>
                <w:rFonts w:ascii="맑은 고딕" w:eastAsia="맑은 고딕" w:hAnsi="맑은 고딕" w:cs="굴림"/>
                <w:sz w:val="20"/>
              </w:rPr>
            </w:pPr>
            <w:r w:rsidRPr="00FC3CBD">
              <w:rPr>
                <w:rFonts w:ascii="맑은 고딕" w:eastAsia="맑은 고딕" w:hAnsi="맑은 고딕" w:cs="굴림" w:hint="eastAsia"/>
                <w:sz w:val="20"/>
              </w:rPr>
              <w:t>&lt;그림 3&gt;</w:t>
            </w:r>
          </w:p>
        </w:tc>
      </w:tr>
      <w:tr w:rsidR="00FC3CBD" w:rsidRPr="00FC3CBD" w14:paraId="30876EF1" w14:textId="77777777" w:rsidTr="006333C7">
        <w:tc>
          <w:tcPr>
            <w:tcW w:w="0" w:type="auto"/>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74516C5" w14:textId="77777777" w:rsidR="00FC3CBD" w:rsidRPr="00FC3CBD" w:rsidRDefault="00FC3CBD" w:rsidP="0031789A">
            <w:pPr>
              <w:spacing w:after="0"/>
              <w:jc w:val="center"/>
              <w:rPr>
                <w:rFonts w:ascii="굴림" w:eastAsia="굴림" w:hAnsi="굴림" w:cs="굴림"/>
                <w:sz w:val="24"/>
                <w:szCs w:val="24"/>
              </w:rPr>
            </w:pPr>
            <w:r w:rsidRPr="00FC3CBD">
              <w:rPr>
                <w:rFonts w:ascii="굴림" w:eastAsia="굴림" w:hAnsi="굴림" w:cs="굴림"/>
                <w:noProof/>
                <w:sz w:val="24"/>
                <w:szCs w:val="24"/>
              </w:rPr>
              <w:drawing>
                <wp:inline distT="0" distB="0" distL="0" distR="0" wp14:anchorId="15558E74" wp14:editId="0E46BF1A">
                  <wp:extent cx="7779434" cy="7732613"/>
                  <wp:effectExtent l="0" t="0" r="0" b="1905"/>
                  <wp:docPr id="3" name="그림 3" descr="시스템 생성 대체 텍스트:&#10;falling snow &#10;-5 C localhost:63342/Panicles/fallingsnow.htm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시스템 생성 대체 텍스트:&#10;falling snow &#10;-5 C localhost:63342/Panicles/fallingsnow.html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82806" cy="7735965"/>
                          </a:xfrm>
                          <a:prstGeom prst="rect">
                            <a:avLst/>
                          </a:prstGeom>
                          <a:noFill/>
                          <a:ln>
                            <a:noFill/>
                          </a:ln>
                        </pic:spPr>
                      </pic:pic>
                    </a:graphicData>
                  </a:graphic>
                </wp:inline>
              </w:drawing>
            </w:r>
          </w:p>
        </w:tc>
        <w:bookmarkStart w:id="0" w:name="_GoBack"/>
        <w:bookmarkEnd w:id="0"/>
      </w:tr>
    </w:tbl>
    <w:p w14:paraId="56B7D244" w14:textId="77777777" w:rsidR="00FC3CBD" w:rsidRPr="00FC3CBD" w:rsidRDefault="00FC3CBD"/>
    <w:sectPr w:rsidR="00FC3CBD" w:rsidRPr="00FC3CBD">
      <w:pgSz w:w="12240" w:h="15840"/>
      <w:pgMar w:top="1701"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CD6925" w14:textId="77777777" w:rsidR="00006E67" w:rsidRDefault="00006E67" w:rsidP="001F755C">
      <w:pPr>
        <w:spacing w:after="0"/>
      </w:pPr>
      <w:r>
        <w:separator/>
      </w:r>
    </w:p>
  </w:endnote>
  <w:endnote w:type="continuationSeparator" w:id="0">
    <w:p w14:paraId="76714AC2" w14:textId="77777777" w:rsidR="00006E67" w:rsidRDefault="00006E67" w:rsidP="001F75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맑은 고딕">
    <w:panose1 w:val="020B0503020000020004"/>
    <w:charset w:val="81"/>
    <w:family w:val="modern"/>
    <w:pitch w:val="variable"/>
    <w:sig w:usb0="9000002F" w:usb1="29D77CFB" w:usb2="00000012" w:usb3="00000000" w:csb0="00080001" w:csb1="00000000"/>
  </w:font>
  <w:font w:name="Segoe UI">
    <w:altName w:val="Arial"/>
    <w:panose1 w:val="020B0502040204020203"/>
    <w:charset w:val="00"/>
    <w:family w:val="swiss"/>
    <w:pitch w:val="variable"/>
    <w:sig w:usb0="E4002EFF" w:usb1="C000E47F"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8D2ECC" w14:textId="77777777" w:rsidR="00006E67" w:rsidRDefault="00006E67" w:rsidP="001F755C">
      <w:pPr>
        <w:spacing w:after="0"/>
      </w:pPr>
      <w:r>
        <w:separator/>
      </w:r>
    </w:p>
  </w:footnote>
  <w:footnote w:type="continuationSeparator" w:id="0">
    <w:p w14:paraId="17151D05" w14:textId="77777777" w:rsidR="00006E67" w:rsidRDefault="00006E67" w:rsidP="001F755C">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4540A"/>
    <w:multiLevelType w:val="hybridMultilevel"/>
    <w:tmpl w:val="22FC9DD0"/>
    <w:lvl w:ilvl="0" w:tplc="071ADBF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3E866607"/>
    <w:multiLevelType w:val="multilevel"/>
    <w:tmpl w:val="B01E2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A961B0B"/>
    <w:multiLevelType w:val="hybridMultilevel"/>
    <w:tmpl w:val="3BDCDD88"/>
    <w:lvl w:ilvl="0" w:tplc="04090001">
      <w:start w:val="1"/>
      <w:numFmt w:val="bullet"/>
      <w:lvlText w:val=""/>
      <w:lvlJc w:val="left"/>
      <w:pPr>
        <w:ind w:left="1560" w:hanging="40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num w:numId="1">
    <w:abstractNumId w:val="0"/>
  </w:num>
  <w:num w:numId="2">
    <w:abstractNumId w:val="1"/>
    <w:lvlOverride w:ilvl="0">
      <w:startOverride w:val="1"/>
    </w:lvlOverride>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bordersDoNotSurroundHeader/>
  <w:bordersDoNotSurroundFooter/>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Blog" w:val="1"/>
  </w:docVars>
  <w:rsids>
    <w:rsidRoot w:val="001963A4"/>
    <w:rsid w:val="00006E67"/>
    <w:rsid w:val="00013CA7"/>
    <w:rsid w:val="00042CDE"/>
    <w:rsid w:val="000D6230"/>
    <w:rsid w:val="001963A4"/>
    <w:rsid w:val="001C79D3"/>
    <w:rsid w:val="001E45DC"/>
    <w:rsid w:val="001F755C"/>
    <w:rsid w:val="00230242"/>
    <w:rsid w:val="002312F5"/>
    <w:rsid w:val="0031789A"/>
    <w:rsid w:val="00346221"/>
    <w:rsid w:val="004028E8"/>
    <w:rsid w:val="0049409C"/>
    <w:rsid w:val="004E6D80"/>
    <w:rsid w:val="00534F8A"/>
    <w:rsid w:val="0060431D"/>
    <w:rsid w:val="006333C7"/>
    <w:rsid w:val="0067510C"/>
    <w:rsid w:val="00744192"/>
    <w:rsid w:val="00744E5F"/>
    <w:rsid w:val="00B17656"/>
    <w:rsid w:val="00C60EFF"/>
    <w:rsid w:val="00C6486D"/>
    <w:rsid w:val="00D554C8"/>
    <w:rsid w:val="00DA232C"/>
    <w:rsid w:val="00EF2697"/>
    <w:rsid w:val="00FC3CB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B05F8"/>
  <w15:docId w15:val="{58E2A7D4-E4B2-4C0C-86B8-F9D000CBD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lang w:val="en-US" w:eastAsia="ko-KR" w:bidi="ar-SA"/>
      </w:rPr>
    </w:rPrDefault>
    <w:pPrDefault>
      <w:pPr>
        <w:spacing w:after="20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style>
  <w:style w:type="paragraph" w:styleId="1">
    <w:name w:val="heading 1"/>
    <w:basedOn w:val="a"/>
    <w:next w:val="a"/>
    <w:uiPriority w:val="5"/>
    <w:qFormat/>
    <w:pPr>
      <w:spacing w:before="200" w:after="0"/>
      <w:outlineLvl w:val="0"/>
    </w:pPr>
    <w:rPr>
      <w:rFonts w:asciiTheme="majorHAnsi" w:eastAsiaTheme="majorEastAsia" w:hAnsiTheme="majorHAnsi" w:cstheme="majorBidi"/>
      <w:b/>
      <w:bCs/>
      <w:color w:val="323E4F" w:themeColor="text2" w:themeShade="BF"/>
      <w:sz w:val="30"/>
      <w:szCs w:val="36"/>
    </w:rPr>
  </w:style>
  <w:style w:type="paragraph" w:styleId="2">
    <w:name w:val="heading 2"/>
    <w:basedOn w:val="a"/>
    <w:next w:val="a"/>
    <w:uiPriority w:val="6"/>
    <w:qFormat/>
    <w:pPr>
      <w:spacing w:before="200" w:after="0"/>
      <w:outlineLvl w:val="1"/>
    </w:pPr>
    <w:rPr>
      <w:rFonts w:asciiTheme="majorHAnsi" w:eastAsiaTheme="majorEastAsia" w:hAnsiTheme="majorHAnsi" w:cstheme="majorBidi"/>
      <w:b/>
      <w:bCs/>
      <w:color w:val="323E4F" w:themeColor="text2" w:themeShade="BF"/>
      <w:sz w:val="26"/>
      <w:szCs w:val="32"/>
    </w:rPr>
  </w:style>
  <w:style w:type="paragraph" w:styleId="3">
    <w:name w:val="heading 3"/>
    <w:basedOn w:val="a"/>
    <w:next w:val="a"/>
    <w:uiPriority w:val="7"/>
    <w:qFormat/>
    <w:pPr>
      <w:spacing w:before="200" w:after="0"/>
      <w:outlineLvl w:val="2"/>
    </w:pPr>
    <w:rPr>
      <w:rFonts w:asciiTheme="majorHAnsi" w:eastAsiaTheme="majorEastAsia" w:hAnsiTheme="majorHAnsi" w:cstheme="majorBidi"/>
      <w:b/>
      <w:bCs/>
      <w:color w:val="323E4F" w:themeColor="text2" w:themeShade="BF"/>
      <w:szCs w:val="28"/>
    </w:rPr>
  </w:style>
  <w:style w:type="paragraph" w:styleId="4">
    <w:name w:val="heading 4"/>
    <w:basedOn w:val="a"/>
    <w:next w:val="a"/>
    <w:uiPriority w:val="8"/>
    <w:qFormat/>
    <w:pPr>
      <w:spacing w:before="200" w:after="0"/>
      <w:outlineLvl w:val="3"/>
    </w:pPr>
    <w:rPr>
      <w:rFonts w:asciiTheme="majorHAnsi" w:eastAsiaTheme="majorEastAsia" w:hAnsiTheme="majorHAnsi" w:cstheme="majorBidi"/>
      <w:color w:val="323E4F" w:themeColor="text2" w:themeShade="BF"/>
      <w:szCs w:val="28"/>
    </w:rPr>
  </w:style>
  <w:style w:type="paragraph" w:styleId="5">
    <w:name w:val="heading 5"/>
    <w:basedOn w:val="a"/>
    <w:next w:val="a"/>
    <w:uiPriority w:val="9"/>
    <w:qFormat/>
    <w:pPr>
      <w:spacing w:before="200" w:after="0"/>
      <w:outlineLvl w:val="4"/>
    </w:pPr>
    <w:rPr>
      <w:rFonts w:asciiTheme="majorHAnsi" w:eastAsiaTheme="majorEastAsia" w:hAnsiTheme="majorHAnsi" w:cstheme="majorBidi"/>
      <w:i/>
      <w:iCs/>
      <w:color w:val="323E4F" w:themeColor="text2" w:themeShade="BF"/>
      <w:szCs w:val="28"/>
    </w:rPr>
  </w:style>
  <w:style w:type="paragraph" w:styleId="6">
    <w:name w:val="heading 6"/>
    <w:basedOn w:val="a"/>
    <w:next w:val="a"/>
    <w:uiPriority w:val="10"/>
    <w:qFormat/>
    <w:pPr>
      <w:spacing w:before="200" w:after="0"/>
      <w:outlineLvl w:val="5"/>
    </w:pPr>
    <w:rPr>
      <w:rFonts w:asciiTheme="majorHAnsi" w:eastAsiaTheme="majorEastAsia" w:hAnsiTheme="majorHAnsi" w:cstheme="majorBidi"/>
      <w:b/>
      <w:bCs/>
      <w:color w:val="323E4F" w:themeColor="text2" w:themeShade="BF"/>
      <w:sz w:val="20"/>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ublishwithline">
    <w:name w:val="Publish with line"/>
    <w:semiHidden/>
    <w:qFormat/>
    <w:pPr>
      <w:spacing w:after="0"/>
    </w:pPr>
    <w:rPr>
      <w:rFonts w:asciiTheme="majorHAnsi" w:eastAsiaTheme="majorEastAsia" w:hAnsiTheme="majorHAnsi" w:cstheme="majorBidi"/>
      <w:b/>
      <w:bCs/>
      <w:color w:val="262626"/>
      <w:sz w:val="32"/>
      <w:szCs w:val="38"/>
    </w:rPr>
  </w:style>
  <w:style w:type="paragraph" w:customStyle="1" w:styleId="PublishStatus">
    <w:name w:val="Publish Status"/>
    <w:basedOn w:val="a"/>
    <w:semiHidden/>
    <w:pPr>
      <w:pBdr>
        <w:top w:val="single" w:sz="8" w:space="1" w:color="E1E1E1"/>
        <w:left w:val="single" w:sz="8" w:space="2" w:color="F0F0F0"/>
        <w:bottom w:val="single" w:sz="8" w:space="1" w:color="E1E1E1"/>
        <w:right w:val="single" w:sz="8" w:space="2" w:color="F0F0F0"/>
      </w:pBdr>
      <w:shd w:val="clear" w:color="auto" w:fill="F0F0F0"/>
      <w:spacing w:before="100" w:after="100"/>
    </w:pPr>
    <w:rPr>
      <w:rFonts w:ascii="Segoe UI" w:hAnsi="Segoe UI"/>
      <w:color w:val="444444"/>
      <w:sz w:val="18"/>
      <w:szCs w:val="26"/>
    </w:rPr>
  </w:style>
  <w:style w:type="paragraph" w:customStyle="1" w:styleId="PublishStatusAccessible">
    <w:name w:val="PublishStatus_Accessible"/>
    <w:basedOn w:val="a"/>
    <w:semiHidden/>
    <w:pPr>
      <w:pBdr>
        <w:top w:val="single" w:sz="4" w:space="1" w:color="444444"/>
        <w:left w:val="single" w:sz="4" w:space="4" w:color="444444"/>
        <w:bottom w:val="single" w:sz="4" w:space="1" w:color="444444"/>
        <w:right w:val="single" w:sz="4" w:space="4" w:color="444444"/>
      </w:pBdr>
      <w:spacing w:before="100" w:after="100"/>
    </w:pPr>
    <w:rPr>
      <w:sz w:val="18"/>
      <w:szCs w:val="26"/>
    </w:rPr>
  </w:style>
  <w:style w:type="character" w:styleId="a3">
    <w:name w:val="Placeholder Text"/>
    <w:basedOn w:val="a0"/>
    <w:uiPriority w:val="99"/>
    <w:semiHidden/>
    <w:rPr>
      <w:color w:val="808080"/>
    </w:rPr>
  </w:style>
  <w:style w:type="paragraph" w:customStyle="1" w:styleId="Account">
    <w:name w:val="Account"/>
    <w:semiHidden/>
    <w:pPr>
      <w:tabs>
        <w:tab w:val="left" w:pos="72"/>
        <w:tab w:val="left" w:pos="1267"/>
      </w:tabs>
      <w:spacing w:after="0"/>
    </w:pPr>
    <w:rPr>
      <w:rFonts w:ascii="Segoe UI" w:eastAsia="Segoe UI" w:hAnsi="Segoe UI" w:cs="Segoe UI"/>
      <w:color w:val="666666"/>
      <w:sz w:val="18"/>
      <w:szCs w:val="24"/>
    </w:rPr>
  </w:style>
  <w:style w:type="paragraph" w:customStyle="1" w:styleId="Categories">
    <w:name w:val="Categories"/>
    <w:basedOn w:val="Account"/>
    <w:semiHidden/>
  </w:style>
  <w:style w:type="paragraph" w:styleId="a4">
    <w:name w:val="List Paragraph"/>
    <w:basedOn w:val="a"/>
    <w:uiPriority w:val="34"/>
    <w:semiHidden/>
    <w:qFormat/>
    <w:rsid w:val="0059004B"/>
    <w:pPr>
      <w:ind w:left="720"/>
      <w:contextualSpacing/>
    </w:pPr>
  </w:style>
  <w:style w:type="paragraph" w:customStyle="1" w:styleId="PadderBetweenTitleandProperties">
    <w:name w:val="Padder Between Title and Properties"/>
    <w:basedOn w:val="a"/>
    <w:semiHidden/>
    <w:pPr>
      <w:spacing w:after="20"/>
    </w:pPr>
    <w:rPr>
      <w:sz w:val="2"/>
      <w:szCs w:val="2"/>
    </w:rPr>
  </w:style>
  <w:style w:type="paragraph" w:customStyle="1" w:styleId="PadderBetweenControlandBody">
    <w:name w:val="Padder Between Control and Body"/>
    <w:basedOn w:val="a"/>
    <w:next w:val="a"/>
    <w:semiHidden/>
    <w:pPr>
      <w:spacing w:after="120"/>
    </w:pPr>
    <w:rPr>
      <w:sz w:val="2"/>
      <w:szCs w:val="2"/>
    </w:rPr>
  </w:style>
  <w:style w:type="character" w:styleId="a5">
    <w:name w:val="Emphasis"/>
    <w:basedOn w:val="a0"/>
    <w:uiPriority w:val="22"/>
    <w:qFormat/>
    <w:rPr>
      <w:i/>
      <w:iCs/>
    </w:rPr>
  </w:style>
  <w:style w:type="character" w:styleId="a6">
    <w:name w:val="Strong"/>
    <w:basedOn w:val="a0"/>
    <w:uiPriority w:val="22"/>
    <w:qFormat/>
    <w:rPr>
      <w:b/>
      <w:bCs/>
    </w:rPr>
  </w:style>
  <w:style w:type="paragraph" w:customStyle="1" w:styleId="underline">
    <w:name w:val="underline"/>
    <w:semiHidden/>
    <w:pPr>
      <w:pBdr>
        <w:bottom w:val="single" w:sz="8" w:space="2" w:color="C6C6C6"/>
      </w:pBdr>
      <w:spacing w:after="0"/>
    </w:pPr>
    <w:rPr>
      <w:sz w:val="2"/>
      <w:szCs w:val="2"/>
    </w:rPr>
  </w:style>
  <w:style w:type="paragraph" w:styleId="a7">
    <w:name w:val="Quote"/>
    <w:basedOn w:val="a"/>
    <w:next w:val="a"/>
    <w:uiPriority w:val="1"/>
    <w:qFormat/>
    <w:pPr>
      <w:ind w:left="720" w:right="720"/>
    </w:pPr>
    <w:rPr>
      <w:color w:val="000000" w:themeColor="text1"/>
    </w:rPr>
  </w:style>
  <w:style w:type="paragraph" w:styleId="a8">
    <w:name w:val="Normal (Web)"/>
    <w:basedOn w:val="a"/>
    <w:uiPriority w:val="99"/>
    <w:rsid w:val="001A4199"/>
  </w:style>
  <w:style w:type="paragraph" w:styleId="a9">
    <w:name w:val="header"/>
    <w:basedOn w:val="a"/>
    <w:link w:val="Char"/>
    <w:uiPriority w:val="99"/>
    <w:unhideWhenUsed/>
    <w:rsid w:val="001F755C"/>
    <w:pPr>
      <w:tabs>
        <w:tab w:val="center" w:pos="4513"/>
        <w:tab w:val="right" w:pos="9026"/>
      </w:tabs>
      <w:snapToGrid w:val="0"/>
    </w:pPr>
  </w:style>
  <w:style w:type="character" w:customStyle="1" w:styleId="Char">
    <w:name w:val="머리글 Char"/>
    <w:basedOn w:val="a0"/>
    <w:link w:val="a9"/>
    <w:uiPriority w:val="99"/>
    <w:rsid w:val="001F755C"/>
  </w:style>
  <w:style w:type="paragraph" w:styleId="aa">
    <w:name w:val="footer"/>
    <w:basedOn w:val="a"/>
    <w:link w:val="Char0"/>
    <w:uiPriority w:val="99"/>
    <w:unhideWhenUsed/>
    <w:rsid w:val="001F755C"/>
    <w:pPr>
      <w:tabs>
        <w:tab w:val="center" w:pos="4513"/>
        <w:tab w:val="right" w:pos="9026"/>
      </w:tabs>
      <w:snapToGrid w:val="0"/>
    </w:pPr>
  </w:style>
  <w:style w:type="character" w:customStyle="1" w:styleId="Char0">
    <w:name w:val="바닥글 Char"/>
    <w:basedOn w:val="a0"/>
    <w:link w:val="aa"/>
    <w:uiPriority w:val="99"/>
    <w:rsid w:val="001F75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824643">
      <w:bodyDiv w:val="1"/>
      <w:marLeft w:val="0"/>
      <w:marRight w:val="0"/>
      <w:marTop w:val="0"/>
      <w:marBottom w:val="0"/>
      <w:divBdr>
        <w:top w:val="none" w:sz="0" w:space="0" w:color="auto"/>
        <w:left w:val="none" w:sz="0" w:space="0" w:color="auto"/>
        <w:bottom w:val="none" w:sz="0" w:space="0" w:color="auto"/>
        <w:right w:val="none" w:sz="0" w:space="0" w:color="auto"/>
      </w:divBdr>
      <w:divsChild>
        <w:div w:id="561139497">
          <w:marLeft w:val="0"/>
          <w:marRight w:val="0"/>
          <w:marTop w:val="0"/>
          <w:marBottom w:val="0"/>
          <w:divBdr>
            <w:top w:val="none" w:sz="0" w:space="0" w:color="auto"/>
            <w:left w:val="none" w:sz="0" w:space="0" w:color="auto"/>
            <w:bottom w:val="none" w:sz="0" w:space="0" w:color="auto"/>
            <w:right w:val="none" w:sz="0" w:space="0" w:color="auto"/>
          </w:divBdr>
          <w:divsChild>
            <w:div w:id="182743799">
              <w:marLeft w:val="0"/>
              <w:marRight w:val="0"/>
              <w:marTop w:val="0"/>
              <w:marBottom w:val="0"/>
              <w:divBdr>
                <w:top w:val="none" w:sz="0" w:space="0" w:color="auto"/>
                <w:left w:val="none" w:sz="0" w:space="0" w:color="auto"/>
                <w:bottom w:val="none" w:sz="0" w:space="0" w:color="auto"/>
                <w:right w:val="none" w:sz="0" w:space="0" w:color="auto"/>
              </w:divBdr>
              <w:divsChild>
                <w:div w:id="1740785693">
                  <w:marLeft w:val="0"/>
                  <w:marRight w:val="0"/>
                  <w:marTop w:val="0"/>
                  <w:marBottom w:val="0"/>
                  <w:divBdr>
                    <w:top w:val="none" w:sz="0" w:space="0" w:color="auto"/>
                    <w:left w:val="none" w:sz="0" w:space="0" w:color="auto"/>
                    <w:bottom w:val="none" w:sz="0" w:space="0" w:color="auto"/>
                    <w:right w:val="none" w:sz="0" w:space="0" w:color="auto"/>
                  </w:divBdr>
                  <w:divsChild>
                    <w:div w:id="94327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33218">
      <w:bodyDiv w:val="1"/>
      <w:marLeft w:val="0"/>
      <w:marRight w:val="0"/>
      <w:marTop w:val="0"/>
      <w:marBottom w:val="0"/>
      <w:divBdr>
        <w:top w:val="none" w:sz="0" w:space="0" w:color="auto"/>
        <w:left w:val="none" w:sz="0" w:space="0" w:color="auto"/>
        <w:bottom w:val="none" w:sz="0" w:space="0" w:color="auto"/>
        <w:right w:val="none" w:sz="0" w:space="0" w:color="auto"/>
      </w:divBdr>
      <w:divsChild>
        <w:div w:id="553005180">
          <w:marLeft w:val="0"/>
          <w:marRight w:val="0"/>
          <w:marTop w:val="0"/>
          <w:marBottom w:val="0"/>
          <w:divBdr>
            <w:top w:val="none" w:sz="0" w:space="0" w:color="auto"/>
            <w:left w:val="none" w:sz="0" w:space="0" w:color="auto"/>
            <w:bottom w:val="none" w:sz="0" w:space="0" w:color="auto"/>
            <w:right w:val="none" w:sz="0" w:space="0" w:color="auto"/>
          </w:divBdr>
          <w:divsChild>
            <w:div w:id="1430392120">
              <w:marLeft w:val="0"/>
              <w:marRight w:val="0"/>
              <w:marTop w:val="0"/>
              <w:marBottom w:val="0"/>
              <w:divBdr>
                <w:top w:val="none" w:sz="0" w:space="0" w:color="auto"/>
                <w:left w:val="none" w:sz="0" w:space="0" w:color="auto"/>
                <w:bottom w:val="none" w:sz="0" w:space="0" w:color="auto"/>
                <w:right w:val="none" w:sz="0" w:space="0" w:color="auto"/>
              </w:divBdr>
              <w:divsChild>
                <w:div w:id="1750955475">
                  <w:marLeft w:val="0"/>
                  <w:marRight w:val="0"/>
                  <w:marTop w:val="0"/>
                  <w:marBottom w:val="0"/>
                  <w:divBdr>
                    <w:top w:val="none" w:sz="0" w:space="0" w:color="auto"/>
                    <w:left w:val="none" w:sz="0" w:space="0" w:color="auto"/>
                    <w:bottom w:val="none" w:sz="0" w:space="0" w:color="auto"/>
                    <w:right w:val="none" w:sz="0" w:space="0" w:color="auto"/>
                  </w:divBdr>
                  <w:divsChild>
                    <w:div w:id="169542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75143">
      <w:bodyDiv w:val="1"/>
      <w:marLeft w:val="0"/>
      <w:marRight w:val="0"/>
      <w:marTop w:val="0"/>
      <w:marBottom w:val="0"/>
      <w:divBdr>
        <w:top w:val="none" w:sz="0" w:space="0" w:color="auto"/>
        <w:left w:val="none" w:sz="0" w:space="0" w:color="auto"/>
        <w:bottom w:val="none" w:sz="0" w:space="0" w:color="auto"/>
        <w:right w:val="none" w:sz="0" w:space="0" w:color="auto"/>
      </w:divBdr>
      <w:divsChild>
        <w:div w:id="572661993">
          <w:marLeft w:val="0"/>
          <w:marRight w:val="0"/>
          <w:marTop w:val="0"/>
          <w:marBottom w:val="0"/>
          <w:divBdr>
            <w:top w:val="none" w:sz="0" w:space="0" w:color="auto"/>
            <w:left w:val="none" w:sz="0" w:space="0" w:color="auto"/>
            <w:bottom w:val="none" w:sz="0" w:space="0" w:color="auto"/>
            <w:right w:val="none" w:sz="0" w:space="0" w:color="auto"/>
          </w:divBdr>
          <w:divsChild>
            <w:div w:id="871306711">
              <w:marLeft w:val="0"/>
              <w:marRight w:val="0"/>
              <w:marTop w:val="0"/>
              <w:marBottom w:val="0"/>
              <w:divBdr>
                <w:top w:val="none" w:sz="0" w:space="0" w:color="auto"/>
                <w:left w:val="none" w:sz="0" w:space="0" w:color="auto"/>
                <w:bottom w:val="none" w:sz="0" w:space="0" w:color="auto"/>
                <w:right w:val="none" w:sz="0" w:space="0" w:color="auto"/>
              </w:divBdr>
            </w:div>
            <w:div w:id="1449856931">
              <w:marLeft w:val="0"/>
              <w:marRight w:val="0"/>
              <w:marTop w:val="0"/>
              <w:marBottom w:val="0"/>
              <w:divBdr>
                <w:top w:val="none" w:sz="0" w:space="0" w:color="auto"/>
                <w:left w:val="none" w:sz="0" w:space="0" w:color="auto"/>
                <w:bottom w:val="none" w:sz="0" w:space="0" w:color="auto"/>
                <w:right w:val="none" w:sz="0" w:space="0" w:color="auto"/>
              </w:divBdr>
            </w:div>
            <w:div w:id="1623027361">
              <w:marLeft w:val="0"/>
              <w:marRight w:val="0"/>
              <w:marTop w:val="0"/>
              <w:marBottom w:val="0"/>
              <w:divBdr>
                <w:top w:val="none" w:sz="0" w:space="0" w:color="auto"/>
                <w:left w:val="none" w:sz="0" w:space="0" w:color="auto"/>
                <w:bottom w:val="none" w:sz="0" w:space="0" w:color="auto"/>
                <w:right w:val="none" w:sz="0" w:space="0" w:color="auto"/>
              </w:divBdr>
            </w:div>
            <w:div w:id="744883896">
              <w:marLeft w:val="0"/>
              <w:marRight w:val="0"/>
              <w:marTop w:val="0"/>
              <w:marBottom w:val="0"/>
              <w:divBdr>
                <w:top w:val="none" w:sz="0" w:space="0" w:color="auto"/>
                <w:left w:val="none" w:sz="0" w:space="0" w:color="auto"/>
                <w:bottom w:val="none" w:sz="0" w:space="0" w:color="auto"/>
                <w:right w:val="none" w:sz="0" w:space="0" w:color="auto"/>
              </w:divBdr>
            </w:div>
            <w:div w:id="1242981352">
              <w:marLeft w:val="0"/>
              <w:marRight w:val="0"/>
              <w:marTop w:val="0"/>
              <w:marBottom w:val="0"/>
              <w:divBdr>
                <w:top w:val="none" w:sz="0" w:space="0" w:color="auto"/>
                <w:left w:val="none" w:sz="0" w:space="0" w:color="auto"/>
                <w:bottom w:val="none" w:sz="0" w:space="0" w:color="auto"/>
                <w:right w:val="none" w:sz="0" w:space="0" w:color="auto"/>
              </w:divBdr>
            </w:div>
            <w:div w:id="1829248383">
              <w:marLeft w:val="0"/>
              <w:marRight w:val="0"/>
              <w:marTop w:val="0"/>
              <w:marBottom w:val="0"/>
              <w:divBdr>
                <w:top w:val="none" w:sz="0" w:space="0" w:color="auto"/>
                <w:left w:val="none" w:sz="0" w:space="0" w:color="auto"/>
                <w:bottom w:val="none" w:sz="0" w:space="0" w:color="auto"/>
                <w:right w:val="none" w:sz="0" w:space="0" w:color="auto"/>
              </w:divBdr>
            </w:div>
            <w:div w:id="435903004">
              <w:marLeft w:val="0"/>
              <w:marRight w:val="0"/>
              <w:marTop w:val="0"/>
              <w:marBottom w:val="0"/>
              <w:divBdr>
                <w:top w:val="none" w:sz="0" w:space="0" w:color="auto"/>
                <w:left w:val="none" w:sz="0" w:space="0" w:color="auto"/>
                <w:bottom w:val="none" w:sz="0" w:space="0" w:color="auto"/>
                <w:right w:val="none" w:sz="0" w:space="0" w:color="auto"/>
              </w:divBdr>
            </w:div>
            <w:div w:id="403768624">
              <w:marLeft w:val="0"/>
              <w:marRight w:val="0"/>
              <w:marTop w:val="0"/>
              <w:marBottom w:val="0"/>
              <w:divBdr>
                <w:top w:val="none" w:sz="0" w:space="0" w:color="auto"/>
                <w:left w:val="none" w:sz="0" w:space="0" w:color="auto"/>
                <w:bottom w:val="none" w:sz="0" w:space="0" w:color="auto"/>
                <w:right w:val="none" w:sz="0" w:space="0" w:color="auto"/>
              </w:divBdr>
            </w:div>
            <w:div w:id="2046783833">
              <w:marLeft w:val="0"/>
              <w:marRight w:val="0"/>
              <w:marTop w:val="0"/>
              <w:marBottom w:val="0"/>
              <w:divBdr>
                <w:top w:val="none" w:sz="0" w:space="0" w:color="auto"/>
                <w:left w:val="none" w:sz="0" w:space="0" w:color="auto"/>
                <w:bottom w:val="none" w:sz="0" w:space="0" w:color="auto"/>
                <w:right w:val="none" w:sz="0" w:space="0" w:color="auto"/>
              </w:divBdr>
            </w:div>
            <w:div w:id="189758642">
              <w:marLeft w:val="0"/>
              <w:marRight w:val="0"/>
              <w:marTop w:val="0"/>
              <w:marBottom w:val="0"/>
              <w:divBdr>
                <w:top w:val="none" w:sz="0" w:space="0" w:color="auto"/>
                <w:left w:val="none" w:sz="0" w:space="0" w:color="auto"/>
                <w:bottom w:val="none" w:sz="0" w:space="0" w:color="auto"/>
                <w:right w:val="none" w:sz="0" w:space="0" w:color="auto"/>
              </w:divBdr>
            </w:div>
            <w:div w:id="1891727579">
              <w:marLeft w:val="0"/>
              <w:marRight w:val="0"/>
              <w:marTop w:val="0"/>
              <w:marBottom w:val="0"/>
              <w:divBdr>
                <w:top w:val="none" w:sz="0" w:space="0" w:color="auto"/>
                <w:left w:val="none" w:sz="0" w:space="0" w:color="auto"/>
                <w:bottom w:val="none" w:sz="0" w:space="0" w:color="auto"/>
                <w:right w:val="none" w:sz="0" w:space="0" w:color="auto"/>
              </w:divBdr>
            </w:div>
            <w:div w:id="549532172">
              <w:marLeft w:val="0"/>
              <w:marRight w:val="0"/>
              <w:marTop w:val="0"/>
              <w:marBottom w:val="0"/>
              <w:divBdr>
                <w:top w:val="none" w:sz="0" w:space="0" w:color="auto"/>
                <w:left w:val="none" w:sz="0" w:space="0" w:color="auto"/>
                <w:bottom w:val="none" w:sz="0" w:space="0" w:color="auto"/>
                <w:right w:val="none" w:sz="0" w:space="0" w:color="auto"/>
              </w:divBdr>
            </w:div>
            <w:div w:id="180971294">
              <w:marLeft w:val="0"/>
              <w:marRight w:val="0"/>
              <w:marTop w:val="0"/>
              <w:marBottom w:val="0"/>
              <w:divBdr>
                <w:top w:val="none" w:sz="0" w:space="0" w:color="auto"/>
                <w:left w:val="none" w:sz="0" w:space="0" w:color="auto"/>
                <w:bottom w:val="none" w:sz="0" w:space="0" w:color="auto"/>
                <w:right w:val="none" w:sz="0" w:space="0" w:color="auto"/>
              </w:divBdr>
            </w:div>
            <w:div w:id="101650459">
              <w:marLeft w:val="0"/>
              <w:marRight w:val="0"/>
              <w:marTop w:val="0"/>
              <w:marBottom w:val="0"/>
              <w:divBdr>
                <w:top w:val="none" w:sz="0" w:space="0" w:color="auto"/>
                <w:left w:val="none" w:sz="0" w:space="0" w:color="auto"/>
                <w:bottom w:val="none" w:sz="0" w:space="0" w:color="auto"/>
                <w:right w:val="none" w:sz="0" w:space="0" w:color="auto"/>
              </w:divBdr>
            </w:div>
            <w:div w:id="1648513944">
              <w:marLeft w:val="0"/>
              <w:marRight w:val="0"/>
              <w:marTop w:val="0"/>
              <w:marBottom w:val="0"/>
              <w:divBdr>
                <w:top w:val="none" w:sz="0" w:space="0" w:color="auto"/>
                <w:left w:val="none" w:sz="0" w:space="0" w:color="auto"/>
                <w:bottom w:val="none" w:sz="0" w:space="0" w:color="auto"/>
                <w:right w:val="none" w:sz="0" w:space="0" w:color="auto"/>
              </w:divBdr>
            </w:div>
            <w:div w:id="156894091">
              <w:marLeft w:val="0"/>
              <w:marRight w:val="0"/>
              <w:marTop w:val="0"/>
              <w:marBottom w:val="0"/>
              <w:divBdr>
                <w:top w:val="none" w:sz="0" w:space="0" w:color="auto"/>
                <w:left w:val="none" w:sz="0" w:space="0" w:color="auto"/>
                <w:bottom w:val="none" w:sz="0" w:space="0" w:color="auto"/>
                <w:right w:val="none" w:sz="0" w:space="0" w:color="auto"/>
              </w:divBdr>
            </w:div>
            <w:div w:id="1933204447">
              <w:marLeft w:val="0"/>
              <w:marRight w:val="0"/>
              <w:marTop w:val="0"/>
              <w:marBottom w:val="0"/>
              <w:divBdr>
                <w:top w:val="none" w:sz="0" w:space="0" w:color="auto"/>
                <w:left w:val="none" w:sz="0" w:space="0" w:color="auto"/>
                <w:bottom w:val="none" w:sz="0" w:space="0" w:color="auto"/>
                <w:right w:val="none" w:sz="0" w:space="0" w:color="auto"/>
              </w:divBdr>
            </w:div>
            <w:div w:id="184489323">
              <w:marLeft w:val="0"/>
              <w:marRight w:val="0"/>
              <w:marTop w:val="0"/>
              <w:marBottom w:val="0"/>
              <w:divBdr>
                <w:top w:val="none" w:sz="0" w:space="0" w:color="auto"/>
                <w:left w:val="none" w:sz="0" w:space="0" w:color="auto"/>
                <w:bottom w:val="none" w:sz="0" w:space="0" w:color="auto"/>
                <w:right w:val="none" w:sz="0" w:space="0" w:color="auto"/>
              </w:divBdr>
            </w:div>
            <w:div w:id="664166577">
              <w:marLeft w:val="0"/>
              <w:marRight w:val="0"/>
              <w:marTop w:val="0"/>
              <w:marBottom w:val="0"/>
              <w:divBdr>
                <w:top w:val="none" w:sz="0" w:space="0" w:color="auto"/>
                <w:left w:val="none" w:sz="0" w:space="0" w:color="auto"/>
                <w:bottom w:val="none" w:sz="0" w:space="0" w:color="auto"/>
                <w:right w:val="none" w:sz="0" w:space="0" w:color="auto"/>
              </w:divBdr>
            </w:div>
            <w:div w:id="274484301">
              <w:marLeft w:val="0"/>
              <w:marRight w:val="0"/>
              <w:marTop w:val="0"/>
              <w:marBottom w:val="0"/>
              <w:divBdr>
                <w:top w:val="none" w:sz="0" w:space="0" w:color="auto"/>
                <w:left w:val="none" w:sz="0" w:space="0" w:color="auto"/>
                <w:bottom w:val="none" w:sz="0" w:space="0" w:color="auto"/>
                <w:right w:val="none" w:sz="0" w:space="0" w:color="auto"/>
              </w:divBdr>
            </w:div>
            <w:div w:id="1101686536">
              <w:marLeft w:val="0"/>
              <w:marRight w:val="0"/>
              <w:marTop w:val="0"/>
              <w:marBottom w:val="0"/>
              <w:divBdr>
                <w:top w:val="none" w:sz="0" w:space="0" w:color="auto"/>
                <w:left w:val="none" w:sz="0" w:space="0" w:color="auto"/>
                <w:bottom w:val="none" w:sz="0" w:space="0" w:color="auto"/>
                <w:right w:val="none" w:sz="0" w:space="0" w:color="auto"/>
              </w:divBdr>
            </w:div>
            <w:div w:id="1377119749">
              <w:marLeft w:val="0"/>
              <w:marRight w:val="0"/>
              <w:marTop w:val="0"/>
              <w:marBottom w:val="0"/>
              <w:divBdr>
                <w:top w:val="none" w:sz="0" w:space="0" w:color="auto"/>
                <w:left w:val="none" w:sz="0" w:space="0" w:color="auto"/>
                <w:bottom w:val="none" w:sz="0" w:space="0" w:color="auto"/>
                <w:right w:val="none" w:sz="0" w:space="0" w:color="auto"/>
              </w:divBdr>
            </w:div>
            <w:div w:id="71247201">
              <w:marLeft w:val="0"/>
              <w:marRight w:val="0"/>
              <w:marTop w:val="0"/>
              <w:marBottom w:val="0"/>
              <w:divBdr>
                <w:top w:val="none" w:sz="0" w:space="0" w:color="auto"/>
                <w:left w:val="none" w:sz="0" w:space="0" w:color="auto"/>
                <w:bottom w:val="none" w:sz="0" w:space="0" w:color="auto"/>
                <w:right w:val="none" w:sz="0" w:space="0" w:color="auto"/>
              </w:divBdr>
            </w:div>
            <w:div w:id="112135026">
              <w:marLeft w:val="0"/>
              <w:marRight w:val="0"/>
              <w:marTop w:val="0"/>
              <w:marBottom w:val="0"/>
              <w:divBdr>
                <w:top w:val="none" w:sz="0" w:space="0" w:color="auto"/>
                <w:left w:val="none" w:sz="0" w:space="0" w:color="auto"/>
                <w:bottom w:val="none" w:sz="0" w:space="0" w:color="auto"/>
                <w:right w:val="none" w:sz="0" w:space="0" w:color="auto"/>
              </w:divBdr>
            </w:div>
            <w:div w:id="450439575">
              <w:marLeft w:val="0"/>
              <w:marRight w:val="0"/>
              <w:marTop w:val="0"/>
              <w:marBottom w:val="0"/>
              <w:divBdr>
                <w:top w:val="none" w:sz="0" w:space="0" w:color="auto"/>
                <w:left w:val="none" w:sz="0" w:space="0" w:color="auto"/>
                <w:bottom w:val="none" w:sz="0" w:space="0" w:color="auto"/>
                <w:right w:val="none" w:sz="0" w:space="0" w:color="auto"/>
              </w:divBdr>
            </w:div>
            <w:div w:id="455222823">
              <w:marLeft w:val="0"/>
              <w:marRight w:val="0"/>
              <w:marTop w:val="0"/>
              <w:marBottom w:val="0"/>
              <w:divBdr>
                <w:top w:val="none" w:sz="0" w:space="0" w:color="auto"/>
                <w:left w:val="none" w:sz="0" w:space="0" w:color="auto"/>
                <w:bottom w:val="none" w:sz="0" w:space="0" w:color="auto"/>
                <w:right w:val="none" w:sz="0" w:space="0" w:color="auto"/>
              </w:divBdr>
            </w:div>
            <w:div w:id="1271469069">
              <w:marLeft w:val="0"/>
              <w:marRight w:val="0"/>
              <w:marTop w:val="0"/>
              <w:marBottom w:val="0"/>
              <w:divBdr>
                <w:top w:val="none" w:sz="0" w:space="0" w:color="auto"/>
                <w:left w:val="none" w:sz="0" w:space="0" w:color="auto"/>
                <w:bottom w:val="none" w:sz="0" w:space="0" w:color="auto"/>
                <w:right w:val="none" w:sz="0" w:space="0" w:color="auto"/>
              </w:divBdr>
            </w:div>
            <w:div w:id="1102654257">
              <w:marLeft w:val="0"/>
              <w:marRight w:val="0"/>
              <w:marTop w:val="0"/>
              <w:marBottom w:val="0"/>
              <w:divBdr>
                <w:top w:val="none" w:sz="0" w:space="0" w:color="auto"/>
                <w:left w:val="none" w:sz="0" w:space="0" w:color="auto"/>
                <w:bottom w:val="none" w:sz="0" w:space="0" w:color="auto"/>
                <w:right w:val="none" w:sz="0" w:space="0" w:color="auto"/>
              </w:divBdr>
            </w:div>
            <w:div w:id="216555695">
              <w:marLeft w:val="0"/>
              <w:marRight w:val="0"/>
              <w:marTop w:val="0"/>
              <w:marBottom w:val="0"/>
              <w:divBdr>
                <w:top w:val="none" w:sz="0" w:space="0" w:color="auto"/>
                <w:left w:val="none" w:sz="0" w:space="0" w:color="auto"/>
                <w:bottom w:val="none" w:sz="0" w:space="0" w:color="auto"/>
                <w:right w:val="none" w:sz="0" w:space="0" w:color="auto"/>
              </w:divBdr>
            </w:div>
            <w:div w:id="1231961095">
              <w:marLeft w:val="0"/>
              <w:marRight w:val="0"/>
              <w:marTop w:val="0"/>
              <w:marBottom w:val="0"/>
              <w:divBdr>
                <w:top w:val="none" w:sz="0" w:space="0" w:color="auto"/>
                <w:left w:val="none" w:sz="0" w:space="0" w:color="auto"/>
                <w:bottom w:val="none" w:sz="0" w:space="0" w:color="auto"/>
                <w:right w:val="none" w:sz="0" w:space="0" w:color="auto"/>
              </w:divBdr>
            </w:div>
            <w:div w:id="1792168875">
              <w:marLeft w:val="0"/>
              <w:marRight w:val="0"/>
              <w:marTop w:val="0"/>
              <w:marBottom w:val="0"/>
              <w:divBdr>
                <w:top w:val="none" w:sz="0" w:space="0" w:color="auto"/>
                <w:left w:val="none" w:sz="0" w:space="0" w:color="auto"/>
                <w:bottom w:val="none" w:sz="0" w:space="0" w:color="auto"/>
                <w:right w:val="none" w:sz="0" w:space="0" w:color="auto"/>
              </w:divBdr>
            </w:div>
            <w:div w:id="1900631313">
              <w:marLeft w:val="0"/>
              <w:marRight w:val="0"/>
              <w:marTop w:val="0"/>
              <w:marBottom w:val="0"/>
              <w:divBdr>
                <w:top w:val="none" w:sz="0" w:space="0" w:color="auto"/>
                <w:left w:val="none" w:sz="0" w:space="0" w:color="auto"/>
                <w:bottom w:val="none" w:sz="0" w:space="0" w:color="auto"/>
                <w:right w:val="none" w:sz="0" w:space="0" w:color="auto"/>
              </w:divBdr>
            </w:div>
            <w:div w:id="469590468">
              <w:marLeft w:val="0"/>
              <w:marRight w:val="0"/>
              <w:marTop w:val="0"/>
              <w:marBottom w:val="0"/>
              <w:divBdr>
                <w:top w:val="none" w:sz="0" w:space="0" w:color="auto"/>
                <w:left w:val="none" w:sz="0" w:space="0" w:color="auto"/>
                <w:bottom w:val="none" w:sz="0" w:space="0" w:color="auto"/>
                <w:right w:val="none" w:sz="0" w:space="0" w:color="auto"/>
              </w:divBdr>
            </w:div>
            <w:div w:id="1043753190">
              <w:marLeft w:val="0"/>
              <w:marRight w:val="0"/>
              <w:marTop w:val="0"/>
              <w:marBottom w:val="0"/>
              <w:divBdr>
                <w:top w:val="none" w:sz="0" w:space="0" w:color="auto"/>
                <w:left w:val="none" w:sz="0" w:space="0" w:color="auto"/>
                <w:bottom w:val="none" w:sz="0" w:space="0" w:color="auto"/>
                <w:right w:val="none" w:sz="0" w:space="0" w:color="auto"/>
              </w:divBdr>
            </w:div>
            <w:div w:id="1645767667">
              <w:marLeft w:val="0"/>
              <w:marRight w:val="0"/>
              <w:marTop w:val="0"/>
              <w:marBottom w:val="0"/>
              <w:divBdr>
                <w:top w:val="none" w:sz="0" w:space="0" w:color="auto"/>
                <w:left w:val="none" w:sz="0" w:space="0" w:color="auto"/>
                <w:bottom w:val="none" w:sz="0" w:space="0" w:color="auto"/>
                <w:right w:val="none" w:sz="0" w:space="0" w:color="auto"/>
              </w:divBdr>
            </w:div>
            <w:div w:id="1697348954">
              <w:marLeft w:val="0"/>
              <w:marRight w:val="0"/>
              <w:marTop w:val="0"/>
              <w:marBottom w:val="0"/>
              <w:divBdr>
                <w:top w:val="none" w:sz="0" w:space="0" w:color="auto"/>
                <w:left w:val="none" w:sz="0" w:space="0" w:color="auto"/>
                <w:bottom w:val="none" w:sz="0" w:space="0" w:color="auto"/>
                <w:right w:val="none" w:sz="0" w:space="0" w:color="auto"/>
              </w:divBdr>
            </w:div>
            <w:div w:id="597563179">
              <w:marLeft w:val="0"/>
              <w:marRight w:val="0"/>
              <w:marTop w:val="0"/>
              <w:marBottom w:val="0"/>
              <w:divBdr>
                <w:top w:val="none" w:sz="0" w:space="0" w:color="auto"/>
                <w:left w:val="none" w:sz="0" w:space="0" w:color="auto"/>
                <w:bottom w:val="none" w:sz="0" w:space="0" w:color="auto"/>
                <w:right w:val="none" w:sz="0" w:space="0" w:color="auto"/>
              </w:divBdr>
            </w:div>
            <w:div w:id="1713916811">
              <w:marLeft w:val="0"/>
              <w:marRight w:val="0"/>
              <w:marTop w:val="0"/>
              <w:marBottom w:val="0"/>
              <w:divBdr>
                <w:top w:val="none" w:sz="0" w:space="0" w:color="auto"/>
                <w:left w:val="none" w:sz="0" w:space="0" w:color="auto"/>
                <w:bottom w:val="none" w:sz="0" w:space="0" w:color="auto"/>
                <w:right w:val="none" w:sz="0" w:space="0" w:color="auto"/>
              </w:divBdr>
            </w:div>
            <w:div w:id="656151164">
              <w:marLeft w:val="0"/>
              <w:marRight w:val="0"/>
              <w:marTop w:val="0"/>
              <w:marBottom w:val="0"/>
              <w:divBdr>
                <w:top w:val="none" w:sz="0" w:space="0" w:color="auto"/>
                <w:left w:val="none" w:sz="0" w:space="0" w:color="auto"/>
                <w:bottom w:val="none" w:sz="0" w:space="0" w:color="auto"/>
                <w:right w:val="none" w:sz="0" w:space="0" w:color="auto"/>
              </w:divBdr>
            </w:div>
            <w:div w:id="718238440">
              <w:marLeft w:val="0"/>
              <w:marRight w:val="0"/>
              <w:marTop w:val="0"/>
              <w:marBottom w:val="0"/>
              <w:divBdr>
                <w:top w:val="none" w:sz="0" w:space="0" w:color="auto"/>
                <w:left w:val="none" w:sz="0" w:space="0" w:color="auto"/>
                <w:bottom w:val="none" w:sz="0" w:space="0" w:color="auto"/>
                <w:right w:val="none" w:sz="0" w:space="0" w:color="auto"/>
              </w:divBdr>
            </w:div>
            <w:div w:id="1252272626">
              <w:marLeft w:val="0"/>
              <w:marRight w:val="0"/>
              <w:marTop w:val="0"/>
              <w:marBottom w:val="0"/>
              <w:divBdr>
                <w:top w:val="none" w:sz="0" w:space="0" w:color="auto"/>
                <w:left w:val="none" w:sz="0" w:space="0" w:color="auto"/>
                <w:bottom w:val="none" w:sz="0" w:space="0" w:color="auto"/>
                <w:right w:val="none" w:sz="0" w:space="0" w:color="auto"/>
              </w:divBdr>
            </w:div>
            <w:div w:id="908879470">
              <w:marLeft w:val="0"/>
              <w:marRight w:val="0"/>
              <w:marTop w:val="0"/>
              <w:marBottom w:val="0"/>
              <w:divBdr>
                <w:top w:val="none" w:sz="0" w:space="0" w:color="auto"/>
                <w:left w:val="none" w:sz="0" w:space="0" w:color="auto"/>
                <w:bottom w:val="none" w:sz="0" w:space="0" w:color="auto"/>
                <w:right w:val="none" w:sz="0" w:space="0" w:color="auto"/>
              </w:divBdr>
            </w:div>
            <w:div w:id="791291045">
              <w:marLeft w:val="0"/>
              <w:marRight w:val="0"/>
              <w:marTop w:val="0"/>
              <w:marBottom w:val="0"/>
              <w:divBdr>
                <w:top w:val="none" w:sz="0" w:space="0" w:color="auto"/>
                <w:left w:val="none" w:sz="0" w:space="0" w:color="auto"/>
                <w:bottom w:val="none" w:sz="0" w:space="0" w:color="auto"/>
                <w:right w:val="none" w:sz="0" w:space="0" w:color="auto"/>
              </w:divBdr>
            </w:div>
            <w:div w:id="1553150983">
              <w:marLeft w:val="0"/>
              <w:marRight w:val="0"/>
              <w:marTop w:val="0"/>
              <w:marBottom w:val="0"/>
              <w:divBdr>
                <w:top w:val="none" w:sz="0" w:space="0" w:color="auto"/>
                <w:left w:val="none" w:sz="0" w:space="0" w:color="auto"/>
                <w:bottom w:val="none" w:sz="0" w:space="0" w:color="auto"/>
                <w:right w:val="none" w:sz="0" w:space="0" w:color="auto"/>
              </w:divBdr>
            </w:div>
            <w:div w:id="2011449798">
              <w:marLeft w:val="0"/>
              <w:marRight w:val="0"/>
              <w:marTop w:val="0"/>
              <w:marBottom w:val="0"/>
              <w:divBdr>
                <w:top w:val="none" w:sz="0" w:space="0" w:color="auto"/>
                <w:left w:val="none" w:sz="0" w:space="0" w:color="auto"/>
                <w:bottom w:val="none" w:sz="0" w:space="0" w:color="auto"/>
                <w:right w:val="none" w:sz="0" w:space="0" w:color="auto"/>
              </w:divBdr>
            </w:div>
            <w:div w:id="1035736320">
              <w:marLeft w:val="0"/>
              <w:marRight w:val="0"/>
              <w:marTop w:val="0"/>
              <w:marBottom w:val="0"/>
              <w:divBdr>
                <w:top w:val="none" w:sz="0" w:space="0" w:color="auto"/>
                <w:left w:val="none" w:sz="0" w:space="0" w:color="auto"/>
                <w:bottom w:val="none" w:sz="0" w:space="0" w:color="auto"/>
                <w:right w:val="none" w:sz="0" w:space="0" w:color="auto"/>
              </w:divBdr>
            </w:div>
            <w:div w:id="794328200">
              <w:marLeft w:val="0"/>
              <w:marRight w:val="0"/>
              <w:marTop w:val="0"/>
              <w:marBottom w:val="0"/>
              <w:divBdr>
                <w:top w:val="none" w:sz="0" w:space="0" w:color="auto"/>
                <w:left w:val="none" w:sz="0" w:space="0" w:color="auto"/>
                <w:bottom w:val="none" w:sz="0" w:space="0" w:color="auto"/>
                <w:right w:val="none" w:sz="0" w:space="0" w:color="auto"/>
              </w:divBdr>
            </w:div>
            <w:div w:id="561990358">
              <w:marLeft w:val="0"/>
              <w:marRight w:val="0"/>
              <w:marTop w:val="0"/>
              <w:marBottom w:val="0"/>
              <w:divBdr>
                <w:top w:val="none" w:sz="0" w:space="0" w:color="auto"/>
                <w:left w:val="none" w:sz="0" w:space="0" w:color="auto"/>
                <w:bottom w:val="none" w:sz="0" w:space="0" w:color="auto"/>
                <w:right w:val="none" w:sz="0" w:space="0" w:color="auto"/>
              </w:divBdr>
            </w:div>
            <w:div w:id="611329695">
              <w:marLeft w:val="0"/>
              <w:marRight w:val="0"/>
              <w:marTop w:val="0"/>
              <w:marBottom w:val="0"/>
              <w:divBdr>
                <w:top w:val="none" w:sz="0" w:space="0" w:color="auto"/>
                <w:left w:val="none" w:sz="0" w:space="0" w:color="auto"/>
                <w:bottom w:val="none" w:sz="0" w:space="0" w:color="auto"/>
                <w:right w:val="none" w:sz="0" w:space="0" w:color="auto"/>
              </w:divBdr>
            </w:div>
            <w:div w:id="626742868">
              <w:marLeft w:val="0"/>
              <w:marRight w:val="0"/>
              <w:marTop w:val="0"/>
              <w:marBottom w:val="0"/>
              <w:divBdr>
                <w:top w:val="none" w:sz="0" w:space="0" w:color="auto"/>
                <w:left w:val="none" w:sz="0" w:space="0" w:color="auto"/>
                <w:bottom w:val="none" w:sz="0" w:space="0" w:color="auto"/>
                <w:right w:val="none" w:sz="0" w:space="0" w:color="auto"/>
              </w:divBdr>
            </w:div>
            <w:div w:id="1759252865">
              <w:marLeft w:val="0"/>
              <w:marRight w:val="0"/>
              <w:marTop w:val="0"/>
              <w:marBottom w:val="0"/>
              <w:divBdr>
                <w:top w:val="none" w:sz="0" w:space="0" w:color="auto"/>
                <w:left w:val="none" w:sz="0" w:space="0" w:color="auto"/>
                <w:bottom w:val="none" w:sz="0" w:space="0" w:color="auto"/>
                <w:right w:val="none" w:sz="0" w:space="0" w:color="auto"/>
              </w:divBdr>
            </w:div>
            <w:div w:id="368259362">
              <w:marLeft w:val="0"/>
              <w:marRight w:val="0"/>
              <w:marTop w:val="0"/>
              <w:marBottom w:val="0"/>
              <w:divBdr>
                <w:top w:val="none" w:sz="0" w:space="0" w:color="auto"/>
                <w:left w:val="none" w:sz="0" w:space="0" w:color="auto"/>
                <w:bottom w:val="none" w:sz="0" w:space="0" w:color="auto"/>
                <w:right w:val="none" w:sz="0" w:space="0" w:color="auto"/>
              </w:divBdr>
            </w:div>
            <w:div w:id="1801147644">
              <w:marLeft w:val="0"/>
              <w:marRight w:val="0"/>
              <w:marTop w:val="0"/>
              <w:marBottom w:val="0"/>
              <w:divBdr>
                <w:top w:val="none" w:sz="0" w:space="0" w:color="auto"/>
                <w:left w:val="none" w:sz="0" w:space="0" w:color="auto"/>
                <w:bottom w:val="none" w:sz="0" w:space="0" w:color="auto"/>
                <w:right w:val="none" w:sz="0" w:space="0" w:color="auto"/>
              </w:divBdr>
            </w:div>
            <w:div w:id="1903053984">
              <w:marLeft w:val="0"/>
              <w:marRight w:val="0"/>
              <w:marTop w:val="0"/>
              <w:marBottom w:val="0"/>
              <w:divBdr>
                <w:top w:val="none" w:sz="0" w:space="0" w:color="auto"/>
                <w:left w:val="none" w:sz="0" w:space="0" w:color="auto"/>
                <w:bottom w:val="none" w:sz="0" w:space="0" w:color="auto"/>
                <w:right w:val="none" w:sz="0" w:space="0" w:color="auto"/>
              </w:divBdr>
            </w:div>
            <w:div w:id="1102645025">
              <w:marLeft w:val="0"/>
              <w:marRight w:val="0"/>
              <w:marTop w:val="0"/>
              <w:marBottom w:val="0"/>
              <w:divBdr>
                <w:top w:val="none" w:sz="0" w:space="0" w:color="auto"/>
                <w:left w:val="none" w:sz="0" w:space="0" w:color="auto"/>
                <w:bottom w:val="none" w:sz="0" w:space="0" w:color="auto"/>
                <w:right w:val="none" w:sz="0" w:space="0" w:color="auto"/>
              </w:divBdr>
            </w:div>
            <w:div w:id="2108425985">
              <w:marLeft w:val="0"/>
              <w:marRight w:val="0"/>
              <w:marTop w:val="0"/>
              <w:marBottom w:val="0"/>
              <w:divBdr>
                <w:top w:val="none" w:sz="0" w:space="0" w:color="auto"/>
                <w:left w:val="none" w:sz="0" w:space="0" w:color="auto"/>
                <w:bottom w:val="none" w:sz="0" w:space="0" w:color="auto"/>
                <w:right w:val="none" w:sz="0" w:space="0" w:color="auto"/>
              </w:divBdr>
            </w:div>
            <w:div w:id="709693901">
              <w:marLeft w:val="0"/>
              <w:marRight w:val="0"/>
              <w:marTop w:val="0"/>
              <w:marBottom w:val="0"/>
              <w:divBdr>
                <w:top w:val="none" w:sz="0" w:space="0" w:color="auto"/>
                <w:left w:val="none" w:sz="0" w:space="0" w:color="auto"/>
                <w:bottom w:val="none" w:sz="0" w:space="0" w:color="auto"/>
                <w:right w:val="none" w:sz="0" w:space="0" w:color="auto"/>
              </w:divBdr>
            </w:div>
            <w:div w:id="1709185368">
              <w:marLeft w:val="0"/>
              <w:marRight w:val="0"/>
              <w:marTop w:val="0"/>
              <w:marBottom w:val="0"/>
              <w:divBdr>
                <w:top w:val="none" w:sz="0" w:space="0" w:color="auto"/>
                <w:left w:val="none" w:sz="0" w:space="0" w:color="auto"/>
                <w:bottom w:val="none" w:sz="0" w:space="0" w:color="auto"/>
                <w:right w:val="none" w:sz="0" w:space="0" w:color="auto"/>
              </w:divBdr>
            </w:div>
            <w:div w:id="1551115981">
              <w:marLeft w:val="0"/>
              <w:marRight w:val="0"/>
              <w:marTop w:val="0"/>
              <w:marBottom w:val="0"/>
              <w:divBdr>
                <w:top w:val="none" w:sz="0" w:space="0" w:color="auto"/>
                <w:left w:val="none" w:sz="0" w:space="0" w:color="auto"/>
                <w:bottom w:val="none" w:sz="0" w:space="0" w:color="auto"/>
                <w:right w:val="none" w:sz="0" w:space="0" w:color="auto"/>
              </w:divBdr>
            </w:div>
            <w:div w:id="353114060">
              <w:marLeft w:val="0"/>
              <w:marRight w:val="0"/>
              <w:marTop w:val="0"/>
              <w:marBottom w:val="0"/>
              <w:divBdr>
                <w:top w:val="none" w:sz="0" w:space="0" w:color="auto"/>
                <w:left w:val="none" w:sz="0" w:space="0" w:color="auto"/>
                <w:bottom w:val="none" w:sz="0" w:space="0" w:color="auto"/>
                <w:right w:val="none" w:sz="0" w:space="0" w:color="auto"/>
              </w:divBdr>
            </w:div>
            <w:div w:id="514459695">
              <w:marLeft w:val="0"/>
              <w:marRight w:val="0"/>
              <w:marTop w:val="0"/>
              <w:marBottom w:val="0"/>
              <w:divBdr>
                <w:top w:val="none" w:sz="0" w:space="0" w:color="auto"/>
                <w:left w:val="none" w:sz="0" w:space="0" w:color="auto"/>
                <w:bottom w:val="none" w:sz="0" w:space="0" w:color="auto"/>
                <w:right w:val="none" w:sz="0" w:space="0" w:color="auto"/>
              </w:divBdr>
              <w:divsChild>
                <w:div w:id="1962372894">
                  <w:marLeft w:val="0"/>
                  <w:marRight w:val="0"/>
                  <w:marTop w:val="0"/>
                  <w:marBottom w:val="0"/>
                  <w:divBdr>
                    <w:top w:val="none" w:sz="0" w:space="0" w:color="auto"/>
                    <w:left w:val="none" w:sz="0" w:space="0" w:color="auto"/>
                    <w:bottom w:val="none" w:sz="0" w:space="0" w:color="auto"/>
                    <w:right w:val="none" w:sz="0" w:space="0" w:color="auto"/>
                  </w:divBdr>
                </w:div>
                <w:div w:id="104543678">
                  <w:marLeft w:val="0"/>
                  <w:marRight w:val="0"/>
                  <w:marTop w:val="0"/>
                  <w:marBottom w:val="0"/>
                  <w:divBdr>
                    <w:top w:val="none" w:sz="0" w:space="0" w:color="auto"/>
                    <w:left w:val="none" w:sz="0" w:space="0" w:color="auto"/>
                    <w:bottom w:val="none" w:sz="0" w:space="0" w:color="auto"/>
                    <w:right w:val="none" w:sz="0" w:space="0" w:color="auto"/>
                  </w:divBdr>
                </w:div>
                <w:div w:id="1436945196">
                  <w:marLeft w:val="0"/>
                  <w:marRight w:val="0"/>
                  <w:marTop w:val="0"/>
                  <w:marBottom w:val="0"/>
                  <w:divBdr>
                    <w:top w:val="none" w:sz="0" w:space="0" w:color="auto"/>
                    <w:left w:val="none" w:sz="0" w:space="0" w:color="auto"/>
                    <w:bottom w:val="none" w:sz="0" w:space="0" w:color="auto"/>
                    <w:right w:val="none" w:sz="0" w:space="0" w:color="auto"/>
                  </w:divBdr>
                </w:div>
                <w:div w:id="781653730">
                  <w:marLeft w:val="0"/>
                  <w:marRight w:val="0"/>
                  <w:marTop w:val="0"/>
                  <w:marBottom w:val="0"/>
                  <w:divBdr>
                    <w:top w:val="none" w:sz="0" w:space="0" w:color="auto"/>
                    <w:left w:val="none" w:sz="0" w:space="0" w:color="auto"/>
                    <w:bottom w:val="none" w:sz="0" w:space="0" w:color="auto"/>
                    <w:right w:val="none" w:sz="0" w:space="0" w:color="auto"/>
                  </w:divBdr>
                </w:div>
                <w:div w:id="2096894971">
                  <w:marLeft w:val="0"/>
                  <w:marRight w:val="0"/>
                  <w:marTop w:val="0"/>
                  <w:marBottom w:val="0"/>
                  <w:divBdr>
                    <w:top w:val="none" w:sz="0" w:space="0" w:color="auto"/>
                    <w:left w:val="none" w:sz="0" w:space="0" w:color="auto"/>
                    <w:bottom w:val="none" w:sz="0" w:space="0" w:color="auto"/>
                    <w:right w:val="none" w:sz="0" w:space="0" w:color="auto"/>
                  </w:divBdr>
                </w:div>
                <w:div w:id="179776784">
                  <w:marLeft w:val="0"/>
                  <w:marRight w:val="0"/>
                  <w:marTop w:val="0"/>
                  <w:marBottom w:val="0"/>
                  <w:divBdr>
                    <w:top w:val="none" w:sz="0" w:space="0" w:color="auto"/>
                    <w:left w:val="none" w:sz="0" w:space="0" w:color="auto"/>
                    <w:bottom w:val="none" w:sz="0" w:space="0" w:color="auto"/>
                    <w:right w:val="none" w:sz="0" w:space="0" w:color="auto"/>
                  </w:divBdr>
                </w:div>
                <w:div w:id="1094058350">
                  <w:marLeft w:val="0"/>
                  <w:marRight w:val="0"/>
                  <w:marTop w:val="0"/>
                  <w:marBottom w:val="0"/>
                  <w:divBdr>
                    <w:top w:val="none" w:sz="0" w:space="0" w:color="auto"/>
                    <w:left w:val="none" w:sz="0" w:space="0" w:color="auto"/>
                    <w:bottom w:val="none" w:sz="0" w:space="0" w:color="auto"/>
                    <w:right w:val="none" w:sz="0" w:space="0" w:color="auto"/>
                  </w:divBdr>
                </w:div>
                <w:div w:id="1386758999">
                  <w:marLeft w:val="0"/>
                  <w:marRight w:val="0"/>
                  <w:marTop w:val="0"/>
                  <w:marBottom w:val="0"/>
                  <w:divBdr>
                    <w:top w:val="none" w:sz="0" w:space="0" w:color="auto"/>
                    <w:left w:val="none" w:sz="0" w:space="0" w:color="auto"/>
                    <w:bottom w:val="none" w:sz="0" w:space="0" w:color="auto"/>
                    <w:right w:val="none" w:sz="0" w:space="0" w:color="auto"/>
                  </w:divBdr>
                </w:div>
                <w:div w:id="197859634">
                  <w:marLeft w:val="0"/>
                  <w:marRight w:val="0"/>
                  <w:marTop w:val="0"/>
                  <w:marBottom w:val="0"/>
                  <w:divBdr>
                    <w:top w:val="none" w:sz="0" w:space="0" w:color="auto"/>
                    <w:left w:val="none" w:sz="0" w:space="0" w:color="auto"/>
                    <w:bottom w:val="none" w:sz="0" w:space="0" w:color="auto"/>
                    <w:right w:val="none" w:sz="0" w:space="0" w:color="auto"/>
                  </w:divBdr>
                </w:div>
                <w:div w:id="793672694">
                  <w:marLeft w:val="0"/>
                  <w:marRight w:val="0"/>
                  <w:marTop w:val="0"/>
                  <w:marBottom w:val="0"/>
                  <w:divBdr>
                    <w:top w:val="none" w:sz="0" w:space="0" w:color="auto"/>
                    <w:left w:val="none" w:sz="0" w:space="0" w:color="auto"/>
                    <w:bottom w:val="none" w:sz="0" w:space="0" w:color="auto"/>
                    <w:right w:val="none" w:sz="0" w:space="0" w:color="auto"/>
                  </w:divBdr>
                </w:div>
                <w:div w:id="1211261665">
                  <w:marLeft w:val="0"/>
                  <w:marRight w:val="0"/>
                  <w:marTop w:val="0"/>
                  <w:marBottom w:val="0"/>
                  <w:divBdr>
                    <w:top w:val="none" w:sz="0" w:space="0" w:color="auto"/>
                    <w:left w:val="none" w:sz="0" w:space="0" w:color="auto"/>
                    <w:bottom w:val="none" w:sz="0" w:space="0" w:color="auto"/>
                    <w:right w:val="none" w:sz="0" w:space="0" w:color="auto"/>
                  </w:divBdr>
                </w:div>
                <w:div w:id="1919442249">
                  <w:marLeft w:val="0"/>
                  <w:marRight w:val="0"/>
                  <w:marTop w:val="0"/>
                  <w:marBottom w:val="0"/>
                  <w:divBdr>
                    <w:top w:val="none" w:sz="0" w:space="0" w:color="auto"/>
                    <w:left w:val="none" w:sz="0" w:space="0" w:color="auto"/>
                    <w:bottom w:val="none" w:sz="0" w:space="0" w:color="auto"/>
                    <w:right w:val="none" w:sz="0" w:space="0" w:color="auto"/>
                  </w:divBdr>
                </w:div>
                <w:div w:id="1590504002">
                  <w:marLeft w:val="0"/>
                  <w:marRight w:val="0"/>
                  <w:marTop w:val="0"/>
                  <w:marBottom w:val="0"/>
                  <w:divBdr>
                    <w:top w:val="none" w:sz="0" w:space="0" w:color="auto"/>
                    <w:left w:val="none" w:sz="0" w:space="0" w:color="auto"/>
                    <w:bottom w:val="none" w:sz="0" w:space="0" w:color="auto"/>
                    <w:right w:val="none" w:sz="0" w:space="0" w:color="auto"/>
                  </w:divBdr>
                </w:div>
                <w:div w:id="1276600804">
                  <w:marLeft w:val="0"/>
                  <w:marRight w:val="0"/>
                  <w:marTop w:val="0"/>
                  <w:marBottom w:val="0"/>
                  <w:divBdr>
                    <w:top w:val="none" w:sz="0" w:space="0" w:color="auto"/>
                    <w:left w:val="none" w:sz="0" w:space="0" w:color="auto"/>
                    <w:bottom w:val="none" w:sz="0" w:space="0" w:color="auto"/>
                    <w:right w:val="none" w:sz="0" w:space="0" w:color="auto"/>
                  </w:divBdr>
                </w:div>
                <w:div w:id="82337047">
                  <w:marLeft w:val="0"/>
                  <w:marRight w:val="0"/>
                  <w:marTop w:val="0"/>
                  <w:marBottom w:val="0"/>
                  <w:divBdr>
                    <w:top w:val="none" w:sz="0" w:space="0" w:color="auto"/>
                    <w:left w:val="none" w:sz="0" w:space="0" w:color="auto"/>
                    <w:bottom w:val="none" w:sz="0" w:space="0" w:color="auto"/>
                    <w:right w:val="none" w:sz="0" w:space="0" w:color="auto"/>
                  </w:divBdr>
                </w:div>
                <w:div w:id="1534730573">
                  <w:marLeft w:val="0"/>
                  <w:marRight w:val="0"/>
                  <w:marTop w:val="0"/>
                  <w:marBottom w:val="0"/>
                  <w:divBdr>
                    <w:top w:val="none" w:sz="0" w:space="0" w:color="auto"/>
                    <w:left w:val="none" w:sz="0" w:space="0" w:color="auto"/>
                    <w:bottom w:val="none" w:sz="0" w:space="0" w:color="auto"/>
                    <w:right w:val="none" w:sz="0" w:space="0" w:color="auto"/>
                  </w:divBdr>
                </w:div>
                <w:div w:id="351759137">
                  <w:marLeft w:val="0"/>
                  <w:marRight w:val="0"/>
                  <w:marTop w:val="0"/>
                  <w:marBottom w:val="0"/>
                  <w:divBdr>
                    <w:top w:val="none" w:sz="0" w:space="0" w:color="auto"/>
                    <w:left w:val="none" w:sz="0" w:space="0" w:color="auto"/>
                    <w:bottom w:val="none" w:sz="0" w:space="0" w:color="auto"/>
                    <w:right w:val="none" w:sz="0" w:space="0" w:color="auto"/>
                  </w:divBdr>
                </w:div>
                <w:div w:id="2127650985">
                  <w:marLeft w:val="0"/>
                  <w:marRight w:val="0"/>
                  <w:marTop w:val="0"/>
                  <w:marBottom w:val="0"/>
                  <w:divBdr>
                    <w:top w:val="none" w:sz="0" w:space="0" w:color="auto"/>
                    <w:left w:val="none" w:sz="0" w:space="0" w:color="auto"/>
                    <w:bottom w:val="none" w:sz="0" w:space="0" w:color="auto"/>
                    <w:right w:val="none" w:sz="0" w:space="0" w:color="auto"/>
                  </w:divBdr>
                </w:div>
                <w:div w:id="1765418638">
                  <w:marLeft w:val="0"/>
                  <w:marRight w:val="0"/>
                  <w:marTop w:val="0"/>
                  <w:marBottom w:val="0"/>
                  <w:divBdr>
                    <w:top w:val="none" w:sz="0" w:space="0" w:color="auto"/>
                    <w:left w:val="none" w:sz="0" w:space="0" w:color="auto"/>
                    <w:bottom w:val="none" w:sz="0" w:space="0" w:color="auto"/>
                    <w:right w:val="none" w:sz="0" w:space="0" w:color="auto"/>
                  </w:divBdr>
                </w:div>
                <w:div w:id="677581978">
                  <w:marLeft w:val="0"/>
                  <w:marRight w:val="0"/>
                  <w:marTop w:val="0"/>
                  <w:marBottom w:val="0"/>
                  <w:divBdr>
                    <w:top w:val="none" w:sz="0" w:space="0" w:color="auto"/>
                    <w:left w:val="none" w:sz="0" w:space="0" w:color="auto"/>
                    <w:bottom w:val="none" w:sz="0" w:space="0" w:color="auto"/>
                    <w:right w:val="none" w:sz="0" w:space="0" w:color="auto"/>
                  </w:divBdr>
                </w:div>
                <w:div w:id="1558544058">
                  <w:marLeft w:val="0"/>
                  <w:marRight w:val="0"/>
                  <w:marTop w:val="0"/>
                  <w:marBottom w:val="0"/>
                  <w:divBdr>
                    <w:top w:val="none" w:sz="0" w:space="0" w:color="auto"/>
                    <w:left w:val="none" w:sz="0" w:space="0" w:color="auto"/>
                    <w:bottom w:val="none" w:sz="0" w:space="0" w:color="auto"/>
                    <w:right w:val="none" w:sz="0" w:space="0" w:color="auto"/>
                  </w:divBdr>
                </w:div>
                <w:div w:id="1124618254">
                  <w:marLeft w:val="0"/>
                  <w:marRight w:val="0"/>
                  <w:marTop w:val="0"/>
                  <w:marBottom w:val="0"/>
                  <w:divBdr>
                    <w:top w:val="none" w:sz="0" w:space="0" w:color="auto"/>
                    <w:left w:val="none" w:sz="0" w:space="0" w:color="auto"/>
                    <w:bottom w:val="none" w:sz="0" w:space="0" w:color="auto"/>
                    <w:right w:val="none" w:sz="0" w:space="0" w:color="auto"/>
                  </w:divBdr>
                </w:div>
                <w:div w:id="1133451486">
                  <w:marLeft w:val="0"/>
                  <w:marRight w:val="0"/>
                  <w:marTop w:val="0"/>
                  <w:marBottom w:val="0"/>
                  <w:divBdr>
                    <w:top w:val="none" w:sz="0" w:space="0" w:color="auto"/>
                    <w:left w:val="none" w:sz="0" w:space="0" w:color="auto"/>
                    <w:bottom w:val="none" w:sz="0" w:space="0" w:color="auto"/>
                    <w:right w:val="none" w:sz="0" w:space="0" w:color="auto"/>
                  </w:divBdr>
                </w:div>
                <w:div w:id="318265884">
                  <w:marLeft w:val="0"/>
                  <w:marRight w:val="0"/>
                  <w:marTop w:val="0"/>
                  <w:marBottom w:val="0"/>
                  <w:divBdr>
                    <w:top w:val="none" w:sz="0" w:space="0" w:color="auto"/>
                    <w:left w:val="none" w:sz="0" w:space="0" w:color="auto"/>
                    <w:bottom w:val="none" w:sz="0" w:space="0" w:color="auto"/>
                    <w:right w:val="none" w:sz="0" w:space="0" w:color="auto"/>
                  </w:divBdr>
                </w:div>
                <w:div w:id="260376160">
                  <w:marLeft w:val="0"/>
                  <w:marRight w:val="0"/>
                  <w:marTop w:val="0"/>
                  <w:marBottom w:val="0"/>
                  <w:divBdr>
                    <w:top w:val="none" w:sz="0" w:space="0" w:color="auto"/>
                    <w:left w:val="none" w:sz="0" w:space="0" w:color="auto"/>
                    <w:bottom w:val="none" w:sz="0" w:space="0" w:color="auto"/>
                    <w:right w:val="none" w:sz="0" w:space="0" w:color="auto"/>
                  </w:divBdr>
                </w:div>
                <w:div w:id="212549188">
                  <w:marLeft w:val="0"/>
                  <w:marRight w:val="0"/>
                  <w:marTop w:val="0"/>
                  <w:marBottom w:val="0"/>
                  <w:divBdr>
                    <w:top w:val="none" w:sz="0" w:space="0" w:color="auto"/>
                    <w:left w:val="none" w:sz="0" w:space="0" w:color="auto"/>
                    <w:bottom w:val="none" w:sz="0" w:space="0" w:color="auto"/>
                    <w:right w:val="none" w:sz="0" w:space="0" w:color="auto"/>
                  </w:divBdr>
                </w:div>
                <w:div w:id="1303073358">
                  <w:marLeft w:val="0"/>
                  <w:marRight w:val="0"/>
                  <w:marTop w:val="0"/>
                  <w:marBottom w:val="0"/>
                  <w:divBdr>
                    <w:top w:val="none" w:sz="0" w:space="0" w:color="auto"/>
                    <w:left w:val="none" w:sz="0" w:space="0" w:color="auto"/>
                    <w:bottom w:val="none" w:sz="0" w:space="0" w:color="auto"/>
                    <w:right w:val="none" w:sz="0" w:space="0" w:color="auto"/>
                  </w:divBdr>
                </w:div>
                <w:div w:id="373774699">
                  <w:marLeft w:val="0"/>
                  <w:marRight w:val="0"/>
                  <w:marTop w:val="0"/>
                  <w:marBottom w:val="0"/>
                  <w:divBdr>
                    <w:top w:val="none" w:sz="0" w:space="0" w:color="auto"/>
                    <w:left w:val="none" w:sz="0" w:space="0" w:color="auto"/>
                    <w:bottom w:val="none" w:sz="0" w:space="0" w:color="auto"/>
                    <w:right w:val="none" w:sz="0" w:space="0" w:color="auto"/>
                  </w:divBdr>
                </w:div>
                <w:div w:id="1980646755">
                  <w:marLeft w:val="0"/>
                  <w:marRight w:val="0"/>
                  <w:marTop w:val="0"/>
                  <w:marBottom w:val="0"/>
                  <w:divBdr>
                    <w:top w:val="none" w:sz="0" w:space="0" w:color="auto"/>
                    <w:left w:val="none" w:sz="0" w:space="0" w:color="auto"/>
                    <w:bottom w:val="none" w:sz="0" w:space="0" w:color="auto"/>
                    <w:right w:val="none" w:sz="0" w:space="0" w:color="auto"/>
                  </w:divBdr>
                </w:div>
                <w:div w:id="74131725">
                  <w:marLeft w:val="0"/>
                  <w:marRight w:val="0"/>
                  <w:marTop w:val="0"/>
                  <w:marBottom w:val="0"/>
                  <w:divBdr>
                    <w:top w:val="none" w:sz="0" w:space="0" w:color="auto"/>
                    <w:left w:val="none" w:sz="0" w:space="0" w:color="auto"/>
                    <w:bottom w:val="none" w:sz="0" w:space="0" w:color="auto"/>
                    <w:right w:val="none" w:sz="0" w:space="0" w:color="auto"/>
                  </w:divBdr>
                </w:div>
                <w:div w:id="1832256808">
                  <w:marLeft w:val="0"/>
                  <w:marRight w:val="0"/>
                  <w:marTop w:val="0"/>
                  <w:marBottom w:val="0"/>
                  <w:divBdr>
                    <w:top w:val="none" w:sz="0" w:space="0" w:color="auto"/>
                    <w:left w:val="none" w:sz="0" w:space="0" w:color="auto"/>
                    <w:bottom w:val="none" w:sz="0" w:space="0" w:color="auto"/>
                    <w:right w:val="none" w:sz="0" w:space="0" w:color="auto"/>
                  </w:divBdr>
                </w:div>
                <w:div w:id="1204974730">
                  <w:marLeft w:val="0"/>
                  <w:marRight w:val="0"/>
                  <w:marTop w:val="0"/>
                  <w:marBottom w:val="0"/>
                  <w:divBdr>
                    <w:top w:val="none" w:sz="0" w:space="0" w:color="auto"/>
                    <w:left w:val="none" w:sz="0" w:space="0" w:color="auto"/>
                    <w:bottom w:val="none" w:sz="0" w:space="0" w:color="auto"/>
                    <w:right w:val="none" w:sz="0" w:space="0" w:color="auto"/>
                  </w:divBdr>
                </w:div>
                <w:div w:id="1990354315">
                  <w:marLeft w:val="0"/>
                  <w:marRight w:val="0"/>
                  <w:marTop w:val="0"/>
                  <w:marBottom w:val="0"/>
                  <w:divBdr>
                    <w:top w:val="none" w:sz="0" w:space="0" w:color="auto"/>
                    <w:left w:val="none" w:sz="0" w:space="0" w:color="auto"/>
                    <w:bottom w:val="none" w:sz="0" w:space="0" w:color="auto"/>
                    <w:right w:val="none" w:sz="0" w:space="0" w:color="auto"/>
                  </w:divBdr>
                </w:div>
                <w:div w:id="859398106">
                  <w:marLeft w:val="0"/>
                  <w:marRight w:val="0"/>
                  <w:marTop w:val="0"/>
                  <w:marBottom w:val="0"/>
                  <w:divBdr>
                    <w:top w:val="none" w:sz="0" w:space="0" w:color="auto"/>
                    <w:left w:val="none" w:sz="0" w:space="0" w:color="auto"/>
                    <w:bottom w:val="none" w:sz="0" w:space="0" w:color="auto"/>
                    <w:right w:val="none" w:sz="0" w:space="0" w:color="auto"/>
                  </w:divBdr>
                </w:div>
                <w:div w:id="1280644039">
                  <w:marLeft w:val="0"/>
                  <w:marRight w:val="0"/>
                  <w:marTop w:val="0"/>
                  <w:marBottom w:val="0"/>
                  <w:divBdr>
                    <w:top w:val="none" w:sz="0" w:space="0" w:color="auto"/>
                    <w:left w:val="none" w:sz="0" w:space="0" w:color="auto"/>
                    <w:bottom w:val="none" w:sz="0" w:space="0" w:color="auto"/>
                    <w:right w:val="none" w:sz="0" w:space="0" w:color="auto"/>
                  </w:divBdr>
                </w:div>
                <w:div w:id="1507480288">
                  <w:marLeft w:val="0"/>
                  <w:marRight w:val="0"/>
                  <w:marTop w:val="0"/>
                  <w:marBottom w:val="0"/>
                  <w:divBdr>
                    <w:top w:val="none" w:sz="0" w:space="0" w:color="auto"/>
                    <w:left w:val="none" w:sz="0" w:space="0" w:color="auto"/>
                    <w:bottom w:val="none" w:sz="0" w:space="0" w:color="auto"/>
                    <w:right w:val="none" w:sz="0" w:space="0" w:color="auto"/>
                  </w:divBdr>
                </w:div>
                <w:div w:id="1798061064">
                  <w:marLeft w:val="0"/>
                  <w:marRight w:val="0"/>
                  <w:marTop w:val="0"/>
                  <w:marBottom w:val="0"/>
                  <w:divBdr>
                    <w:top w:val="none" w:sz="0" w:space="0" w:color="auto"/>
                    <w:left w:val="none" w:sz="0" w:space="0" w:color="auto"/>
                    <w:bottom w:val="none" w:sz="0" w:space="0" w:color="auto"/>
                    <w:right w:val="none" w:sz="0" w:space="0" w:color="auto"/>
                  </w:divBdr>
                </w:div>
                <w:div w:id="638801359">
                  <w:marLeft w:val="0"/>
                  <w:marRight w:val="0"/>
                  <w:marTop w:val="0"/>
                  <w:marBottom w:val="0"/>
                  <w:divBdr>
                    <w:top w:val="none" w:sz="0" w:space="0" w:color="auto"/>
                    <w:left w:val="none" w:sz="0" w:space="0" w:color="auto"/>
                    <w:bottom w:val="none" w:sz="0" w:space="0" w:color="auto"/>
                    <w:right w:val="none" w:sz="0" w:space="0" w:color="auto"/>
                  </w:divBdr>
                </w:div>
                <w:div w:id="138151966">
                  <w:marLeft w:val="0"/>
                  <w:marRight w:val="0"/>
                  <w:marTop w:val="0"/>
                  <w:marBottom w:val="0"/>
                  <w:divBdr>
                    <w:top w:val="none" w:sz="0" w:space="0" w:color="auto"/>
                    <w:left w:val="none" w:sz="0" w:space="0" w:color="auto"/>
                    <w:bottom w:val="none" w:sz="0" w:space="0" w:color="auto"/>
                    <w:right w:val="none" w:sz="0" w:space="0" w:color="auto"/>
                  </w:divBdr>
                </w:div>
                <w:div w:id="1830171596">
                  <w:marLeft w:val="0"/>
                  <w:marRight w:val="0"/>
                  <w:marTop w:val="0"/>
                  <w:marBottom w:val="0"/>
                  <w:divBdr>
                    <w:top w:val="none" w:sz="0" w:space="0" w:color="auto"/>
                    <w:left w:val="none" w:sz="0" w:space="0" w:color="auto"/>
                    <w:bottom w:val="none" w:sz="0" w:space="0" w:color="auto"/>
                    <w:right w:val="none" w:sz="0" w:space="0" w:color="auto"/>
                  </w:divBdr>
                </w:div>
                <w:div w:id="762725037">
                  <w:marLeft w:val="0"/>
                  <w:marRight w:val="0"/>
                  <w:marTop w:val="0"/>
                  <w:marBottom w:val="0"/>
                  <w:divBdr>
                    <w:top w:val="none" w:sz="0" w:space="0" w:color="auto"/>
                    <w:left w:val="none" w:sz="0" w:space="0" w:color="auto"/>
                    <w:bottom w:val="none" w:sz="0" w:space="0" w:color="auto"/>
                    <w:right w:val="none" w:sz="0" w:space="0" w:color="auto"/>
                  </w:divBdr>
                </w:div>
                <w:div w:id="2028679031">
                  <w:marLeft w:val="0"/>
                  <w:marRight w:val="0"/>
                  <w:marTop w:val="0"/>
                  <w:marBottom w:val="0"/>
                  <w:divBdr>
                    <w:top w:val="none" w:sz="0" w:space="0" w:color="auto"/>
                    <w:left w:val="none" w:sz="0" w:space="0" w:color="auto"/>
                    <w:bottom w:val="none" w:sz="0" w:space="0" w:color="auto"/>
                    <w:right w:val="none" w:sz="0" w:space="0" w:color="auto"/>
                  </w:divBdr>
                </w:div>
                <w:div w:id="2086493466">
                  <w:marLeft w:val="0"/>
                  <w:marRight w:val="0"/>
                  <w:marTop w:val="0"/>
                  <w:marBottom w:val="0"/>
                  <w:divBdr>
                    <w:top w:val="none" w:sz="0" w:space="0" w:color="auto"/>
                    <w:left w:val="none" w:sz="0" w:space="0" w:color="auto"/>
                    <w:bottom w:val="none" w:sz="0" w:space="0" w:color="auto"/>
                    <w:right w:val="none" w:sz="0" w:space="0" w:color="auto"/>
                  </w:divBdr>
                </w:div>
                <w:div w:id="1354838612">
                  <w:marLeft w:val="0"/>
                  <w:marRight w:val="0"/>
                  <w:marTop w:val="0"/>
                  <w:marBottom w:val="0"/>
                  <w:divBdr>
                    <w:top w:val="none" w:sz="0" w:space="0" w:color="auto"/>
                    <w:left w:val="none" w:sz="0" w:space="0" w:color="auto"/>
                    <w:bottom w:val="none" w:sz="0" w:space="0" w:color="auto"/>
                    <w:right w:val="none" w:sz="0" w:space="0" w:color="auto"/>
                  </w:divBdr>
                </w:div>
                <w:div w:id="1530680617">
                  <w:marLeft w:val="0"/>
                  <w:marRight w:val="0"/>
                  <w:marTop w:val="0"/>
                  <w:marBottom w:val="0"/>
                  <w:divBdr>
                    <w:top w:val="none" w:sz="0" w:space="0" w:color="auto"/>
                    <w:left w:val="none" w:sz="0" w:space="0" w:color="auto"/>
                    <w:bottom w:val="none" w:sz="0" w:space="0" w:color="auto"/>
                    <w:right w:val="none" w:sz="0" w:space="0" w:color="auto"/>
                  </w:divBdr>
                </w:div>
                <w:div w:id="896207895">
                  <w:marLeft w:val="0"/>
                  <w:marRight w:val="0"/>
                  <w:marTop w:val="0"/>
                  <w:marBottom w:val="0"/>
                  <w:divBdr>
                    <w:top w:val="none" w:sz="0" w:space="0" w:color="auto"/>
                    <w:left w:val="none" w:sz="0" w:space="0" w:color="auto"/>
                    <w:bottom w:val="none" w:sz="0" w:space="0" w:color="auto"/>
                    <w:right w:val="none" w:sz="0" w:space="0" w:color="auto"/>
                  </w:divBdr>
                </w:div>
                <w:div w:id="1709984253">
                  <w:marLeft w:val="0"/>
                  <w:marRight w:val="0"/>
                  <w:marTop w:val="0"/>
                  <w:marBottom w:val="0"/>
                  <w:divBdr>
                    <w:top w:val="none" w:sz="0" w:space="0" w:color="auto"/>
                    <w:left w:val="none" w:sz="0" w:space="0" w:color="auto"/>
                    <w:bottom w:val="none" w:sz="0" w:space="0" w:color="auto"/>
                    <w:right w:val="none" w:sz="0" w:space="0" w:color="auto"/>
                  </w:divBdr>
                </w:div>
                <w:div w:id="490028108">
                  <w:marLeft w:val="0"/>
                  <w:marRight w:val="0"/>
                  <w:marTop w:val="0"/>
                  <w:marBottom w:val="0"/>
                  <w:divBdr>
                    <w:top w:val="none" w:sz="0" w:space="0" w:color="auto"/>
                    <w:left w:val="none" w:sz="0" w:space="0" w:color="auto"/>
                    <w:bottom w:val="none" w:sz="0" w:space="0" w:color="auto"/>
                    <w:right w:val="none" w:sz="0" w:space="0" w:color="auto"/>
                  </w:divBdr>
                </w:div>
                <w:div w:id="1496842837">
                  <w:marLeft w:val="0"/>
                  <w:marRight w:val="0"/>
                  <w:marTop w:val="0"/>
                  <w:marBottom w:val="0"/>
                  <w:divBdr>
                    <w:top w:val="none" w:sz="0" w:space="0" w:color="auto"/>
                    <w:left w:val="none" w:sz="0" w:space="0" w:color="auto"/>
                    <w:bottom w:val="none" w:sz="0" w:space="0" w:color="auto"/>
                    <w:right w:val="none" w:sz="0" w:space="0" w:color="auto"/>
                  </w:divBdr>
                </w:div>
                <w:div w:id="308248277">
                  <w:marLeft w:val="0"/>
                  <w:marRight w:val="0"/>
                  <w:marTop w:val="0"/>
                  <w:marBottom w:val="0"/>
                  <w:divBdr>
                    <w:top w:val="none" w:sz="0" w:space="0" w:color="auto"/>
                    <w:left w:val="none" w:sz="0" w:space="0" w:color="auto"/>
                    <w:bottom w:val="none" w:sz="0" w:space="0" w:color="auto"/>
                    <w:right w:val="none" w:sz="0" w:space="0" w:color="auto"/>
                  </w:divBdr>
                </w:div>
                <w:div w:id="1448619861">
                  <w:marLeft w:val="0"/>
                  <w:marRight w:val="0"/>
                  <w:marTop w:val="0"/>
                  <w:marBottom w:val="0"/>
                  <w:divBdr>
                    <w:top w:val="none" w:sz="0" w:space="0" w:color="auto"/>
                    <w:left w:val="none" w:sz="0" w:space="0" w:color="auto"/>
                    <w:bottom w:val="none" w:sz="0" w:space="0" w:color="auto"/>
                    <w:right w:val="none" w:sz="0" w:space="0" w:color="auto"/>
                  </w:divBdr>
                </w:div>
                <w:div w:id="1593198643">
                  <w:marLeft w:val="0"/>
                  <w:marRight w:val="0"/>
                  <w:marTop w:val="0"/>
                  <w:marBottom w:val="0"/>
                  <w:divBdr>
                    <w:top w:val="none" w:sz="0" w:space="0" w:color="auto"/>
                    <w:left w:val="none" w:sz="0" w:space="0" w:color="auto"/>
                    <w:bottom w:val="none" w:sz="0" w:space="0" w:color="auto"/>
                    <w:right w:val="none" w:sz="0" w:space="0" w:color="auto"/>
                  </w:divBdr>
                </w:div>
                <w:div w:id="1935742195">
                  <w:marLeft w:val="0"/>
                  <w:marRight w:val="0"/>
                  <w:marTop w:val="0"/>
                  <w:marBottom w:val="0"/>
                  <w:divBdr>
                    <w:top w:val="none" w:sz="0" w:space="0" w:color="auto"/>
                    <w:left w:val="none" w:sz="0" w:space="0" w:color="auto"/>
                    <w:bottom w:val="none" w:sz="0" w:space="0" w:color="auto"/>
                    <w:right w:val="none" w:sz="0" w:space="0" w:color="auto"/>
                  </w:divBdr>
                </w:div>
                <w:div w:id="832335049">
                  <w:marLeft w:val="0"/>
                  <w:marRight w:val="0"/>
                  <w:marTop w:val="0"/>
                  <w:marBottom w:val="0"/>
                  <w:divBdr>
                    <w:top w:val="none" w:sz="0" w:space="0" w:color="auto"/>
                    <w:left w:val="none" w:sz="0" w:space="0" w:color="auto"/>
                    <w:bottom w:val="none" w:sz="0" w:space="0" w:color="auto"/>
                    <w:right w:val="none" w:sz="0" w:space="0" w:color="auto"/>
                  </w:divBdr>
                </w:div>
                <w:div w:id="305672941">
                  <w:marLeft w:val="0"/>
                  <w:marRight w:val="0"/>
                  <w:marTop w:val="0"/>
                  <w:marBottom w:val="0"/>
                  <w:divBdr>
                    <w:top w:val="none" w:sz="0" w:space="0" w:color="auto"/>
                    <w:left w:val="none" w:sz="0" w:space="0" w:color="auto"/>
                    <w:bottom w:val="none" w:sz="0" w:space="0" w:color="auto"/>
                    <w:right w:val="none" w:sz="0" w:space="0" w:color="auto"/>
                  </w:divBdr>
                </w:div>
                <w:div w:id="887717001">
                  <w:marLeft w:val="0"/>
                  <w:marRight w:val="0"/>
                  <w:marTop w:val="0"/>
                  <w:marBottom w:val="0"/>
                  <w:divBdr>
                    <w:top w:val="none" w:sz="0" w:space="0" w:color="auto"/>
                    <w:left w:val="none" w:sz="0" w:space="0" w:color="auto"/>
                    <w:bottom w:val="none" w:sz="0" w:space="0" w:color="auto"/>
                    <w:right w:val="none" w:sz="0" w:space="0" w:color="auto"/>
                  </w:divBdr>
                </w:div>
                <w:div w:id="1121413482">
                  <w:marLeft w:val="0"/>
                  <w:marRight w:val="0"/>
                  <w:marTop w:val="0"/>
                  <w:marBottom w:val="0"/>
                  <w:divBdr>
                    <w:top w:val="none" w:sz="0" w:space="0" w:color="auto"/>
                    <w:left w:val="none" w:sz="0" w:space="0" w:color="auto"/>
                    <w:bottom w:val="none" w:sz="0" w:space="0" w:color="auto"/>
                    <w:right w:val="none" w:sz="0" w:space="0" w:color="auto"/>
                  </w:divBdr>
                </w:div>
                <w:div w:id="1056667432">
                  <w:marLeft w:val="0"/>
                  <w:marRight w:val="0"/>
                  <w:marTop w:val="0"/>
                  <w:marBottom w:val="0"/>
                  <w:divBdr>
                    <w:top w:val="none" w:sz="0" w:space="0" w:color="auto"/>
                    <w:left w:val="none" w:sz="0" w:space="0" w:color="auto"/>
                    <w:bottom w:val="none" w:sz="0" w:space="0" w:color="auto"/>
                    <w:right w:val="none" w:sz="0" w:space="0" w:color="auto"/>
                  </w:divBdr>
                </w:div>
                <w:div w:id="1634560589">
                  <w:marLeft w:val="0"/>
                  <w:marRight w:val="0"/>
                  <w:marTop w:val="0"/>
                  <w:marBottom w:val="0"/>
                  <w:divBdr>
                    <w:top w:val="none" w:sz="0" w:space="0" w:color="auto"/>
                    <w:left w:val="none" w:sz="0" w:space="0" w:color="auto"/>
                    <w:bottom w:val="none" w:sz="0" w:space="0" w:color="auto"/>
                    <w:right w:val="none" w:sz="0" w:space="0" w:color="auto"/>
                  </w:divBdr>
                </w:div>
                <w:div w:id="774642033">
                  <w:marLeft w:val="0"/>
                  <w:marRight w:val="0"/>
                  <w:marTop w:val="0"/>
                  <w:marBottom w:val="0"/>
                  <w:divBdr>
                    <w:top w:val="none" w:sz="0" w:space="0" w:color="auto"/>
                    <w:left w:val="none" w:sz="0" w:space="0" w:color="auto"/>
                    <w:bottom w:val="none" w:sz="0" w:space="0" w:color="auto"/>
                    <w:right w:val="none" w:sz="0" w:space="0" w:color="auto"/>
                  </w:divBdr>
                </w:div>
              </w:divsChild>
            </w:div>
            <w:div w:id="1868057512">
              <w:marLeft w:val="0"/>
              <w:marRight w:val="75"/>
              <w:marTop w:val="0"/>
              <w:marBottom w:val="0"/>
              <w:divBdr>
                <w:top w:val="none" w:sz="0" w:space="0" w:color="auto"/>
                <w:left w:val="none" w:sz="0" w:space="0" w:color="auto"/>
                <w:bottom w:val="none" w:sz="0" w:space="0" w:color="auto"/>
                <w:right w:val="none" w:sz="0" w:space="0" w:color="auto"/>
              </w:divBdr>
            </w:div>
          </w:divsChild>
        </w:div>
      </w:divsChild>
    </w:div>
    <w:div w:id="199561899">
      <w:bodyDiv w:val="1"/>
      <w:marLeft w:val="0"/>
      <w:marRight w:val="0"/>
      <w:marTop w:val="0"/>
      <w:marBottom w:val="0"/>
      <w:divBdr>
        <w:top w:val="none" w:sz="0" w:space="0" w:color="auto"/>
        <w:left w:val="none" w:sz="0" w:space="0" w:color="auto"/>
        <w:bottom w:val="none" w:sz="0" w:space="0" w:color="auto"/>
        <w:right w:val="none" w:sz="0" w:space="0" w:color="auto"/>
      </w:divBdr>
      <w:divsChild>
        <w:div w:id="2026469822">
          <w:marLeft w:val="0"/>
          <w:marRight w:val="0"/>
          <w:marTop w:val="0"/>
          <w:marBottom w:val="0"/>
          <w:divBdr>
            <w:top w:val="none" w:sz="0" w:space="0" w:color="auto"/>
            <w:left w:val="none" w:sz="0" w:space="0" w:color="auto"/>
            <w:bottom w:val="none" w:sz="0" w:space="0" w:color="auto"/>
            <w:right w:val="none" w:sz="0" w:space="0" w:color="auto"/>
          </w:divBdr>
          <w:divsChild>
            <w:div w:id="1600210161">
              <w:marLeft w:val="0"/>
              <w:marRight w:val="0"/>
              <w:marTop w:val="0"/>
              <w:marBottom w:val="0"/>
              <w:divBdr>
                <w:top w:val="none" w:sz="0" w:space="0" w:color="auto"/>
                <w:left w:val="none" w:sz="0" w:space="0" w:color="auto"/>
                <w:bottom w:val="none" w:sz="0" w:space="0" w:color="auto"/>
                <w:right w:val="none" w:sz="0" w:space="0" w:color="auto"/>
              </w:divBdr>
              <w:divsChild>
                <w:div w:id="1676768193">
                  <w:marLeft w:val="0"/>
                  <w:marRight w:val="0"/>
                  <w:marTop w:val="0"/>
                  <w:marBottom w:val="0"/>
                  <w:divBdr>
                    <w:top w:val="none" w:sz="0" w:space="0" w:color="auto"/>
                    <w:left w:val="none" w:sz="0" w:space="0" w:color="auto"/>
                    <w:bottom w:val="none" w:sz="0" w:space="0" w:color="auto"/>
                    <w:right w:val="none" w:sz="0" w:space="0" w:color="auto"/>
                  </w:divBdr>
                  <w:divsChild>
                    <w:div w:id="156730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638253">
      <w:bodyDiv w:val="1"/>
      <w:marLeft w:val="0"/>
      <w:marRight w:val="0"/>
      <w:marTop w:val="0"/>
      <w:marBottom w:val="0"/>
      <w:divBdr>
        <w:top w:val="none" w:sz="0" w:space="0" w:color="auto"/>
        <w:left w:val="none" w:sz="0" w:space="0" w:color="auto"/>
        <w:bottom w:val="none" w:sz="0" w:space="0" w:color="auto"/>
        <w:right w:val="none" w:sz="0" w:space="0" w:color="auto"/>
      </w:divBdr>
      <w:divsChild>
        <w:div w:id="951933748">
          <w:marLeft w:val="0"/>
          <w:marRight w:val="0"/>
          <w:marTop w:val="0"/>
          <w:marBottom w:val="0"/>
          <w:divBdr>
            <w:top w:val="none" w:sz="0" w:space="0" w:color="auto"/>
            <w:left w:val="none" w:sz="0" w:space="0" w:color="auto"/>
            <w:bottom w:val="none" w:sz="0" w:space="0" w:color="auto"/>
            <w:right w:val="none" w:sz="0" w:space="0" w:color="auto"/>
          </w:divBdr>
          <w:divsChild>
            <w:div w:id="137965493">
              <w:marLeft w:val="0"/>
              <w:marRight w:val="0"/>
              <w:marTop w:val="0"/>
              <w:marBottom w:val="0"/>
              <w:divBdr>
                <w:top w:val="none" w:sz="0" w:space="0" w:color="auto"/>
                <w:left w:val="none" w:sz="0" w:space="0" w:color="auto"/>
                <w:bottom w:val="none" w:sz="0" w:space="0" w:color="auto"/>
                <w:right w:val="none" w:sz="0" w:space="0" w:color="auto"/>
              </w:divBdr>
              <w:divsChild>
                <w:div w:id="820655885">
                  <w:marLeft w:val="0"/>
                  <w:marRight w:val="0"/>
                  <w:marTop w:val="0"/>
                  <w:marBottom w:val="0"/>
                  <w:divBdr>
                    <w:top w:val="none" w:sz="0" w:space="0" w:color="auto"/>
                    <w:left w:val="none" w:sz="0" w:space="0" w:color="auto"/>
                    <w:bottom w:val="none" w:sz="0" w:space="0" w:color="auto"/>
                    <w:right w:val="none" w:sz="0" w:space="0" w:color="auto"/>
                  </w:divBdr>
                  <w:divsChild>
                    <w:div w:id="131487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262712">
      <w:bodyDiv w:val="1"/>
      <w:marLeft w:val="0"/>
      <w:marRight w:val="0"/>
      <w:marTop w:val="0"/>
      <w:marBottom w:val="0"/>
      <w:divBdr>
        <w:top w:val="none" w:sz="0" w:space="0" w:color="auto"/>
        <w:left w:val="none" w:sz="0" w:space="0" w:color="auto"/>
        <w:bottom w:val="none" w:sz="0" w:space="0" w:color="auto"/>
        <w:right w:val="none" w:sz="0" w:space="0" w:color="auto"/>
      </w:divBdr>
      <w:divsChild>
        <w:div w:id="1615752690">
          <w:marLeft w:val="0"/>
          <w:marRight w:val="0"/>
          <w:marTop w:val="0"/>
          <w:marBottom w:val="0"/>
          <w:divBdr>
            <w:top w:val="none" w:sz="0" w:space="0" w:color="auto"/>
            <w:left w:val="none" w:sz="0" w:space="0" w:color="auto"/>
            <w:bottom w:val="none" w:sz="0" w:space="0" w:color="auto"/>
            <w:right w:val="none" w:sz="0" w:space="0" w:color="auto"/>
          </w:divBdr>
          <w:divsChild>
            <w:div w:id="1510483686">
              <w:marLeft w:val="0"/>
              <w:marRight w:val="0"/>
              <w:marTop w:val="0"/>
              <w:marBottom w:val="0"/>
              <w:divBdr>
                <w:top w:val="none" w:sz="0" w:space="0" w:color="auto"/>
                <w:left w:val="none" w:sz="0" w:space="0" w:color="auto"/>
                <w:bottom w:val="none" w:sz="0" w:space="0" w:color="auto"/>
                <w:right w:val="none" w:sz="0" w:space="0" w:color="auto"/>
              </w:divBdr>
              <w:divsChild>
                <w:div w:id="650838115">
                  <w:marLeft w:val="0"/>
                  <w:marRight w:val="0"/>
                  <w:marTop w:val="0"/>
                  <w:marBottom w:val="0"/>
                  <w:divBdr>
                    <w:top w:val="none" w:sz="0" w:space="0" w:color="auto"/>
                    <w:left w:val="none" w:sz="0" w:space="0" w:color="auto"/>
                    <w:bottom w:val="none" w:sz="0" w:space="0" w:color="auto"/>
                    <w:right w:val="none" w:sz="0" w:space="0" w:color="auto"/>
                  </w:divBdr>
                  <w:divsChild>
                    <w:div w:id="8124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451120">
      <w:bodyDiv w:val="1"/>
      <w:marLeft w:val="0"/>
      <w:marRight w:val="0"/>
      <w:marTop w:val="0"/>
      <w:marBottom w:val="0"/>
      <w:divBdr>
        <w:top w:val="none" w:sz="0" w:space="0" w:color="auto"/>
        <w:left w:val="none" w:sz="0" w:space="0" w:color="auto"/>
        <w:bottom w:val="none" w:sz="0" w:space="0" w:color="auto"/>
        <w:right w:val="none" w:sz="0" w:space="0" w:color="auto"/>
      </w:divBdr>
      <w:divsChild>
        <w:div w:id="1217426494">
          <w:marLeft w:val="0"/>
          <w:marRight w:val="0"/>
          <w:marTop w:val="0"/>
          <w:marBottom w:val="0"/>
          <w:divBdr>
            <w:top w:val="none" w:sz="0" w:space="0" w:color="auto"/>
            <w:left w:val="none" w:sz="0" w:space="0" w:color="auto"/>
            <w:bottom w:val="none" w:sz="0" w:space="0" w:color="auto"/>
            <w:right w:val="none" w:sz="0" w:space="0" w:color="auto"/>
          </w:divBdr>
          <w:divsChild>
            <w:div w:id="711271812">
              <w:marLeft w:val="0"/>
              <w:marRight w:val="0"/>
              <w:marTop w:val="0"/>
              <w:marBottom w:val="0"/>
              <w:divBdr>
                <w:top w:val="none" w:sz="0" w:space="0" w:color="auto"/>
                <w:left w:val="none" w:sz="0" w:space="0" w:color="auto"/>
                <w:bottom w:val="none" w:sz="0" w:space="0" w:color="auto"/>
                <w:right w:val="none" w:sz="0" w:space="0" w:color="auto"/>
              </w:divBdr>
              <w:divsChild>
                <w:div w:id="1026322444">
                  <w:marLeft w:val="0"/>
                  <w:marRight w:val="0"/>
                  <w:marTop w:val="0"/>
                  <w:marBottom w:val="0"/>
                  <w:divBdr>
                    <w:top w:val="none" w:sz="0" w:space="0" w:color="auto"/>
                    <w:left w:val="none" w:sz="0" w:space="0" w:color="auto"/>
                    <w:bottom w:val="none" w:sz="0" w:space="0" w:color="auto"/>
                    <w:right w:val="none" w:sz="0" w:space="0" w:color="auto"/>
                  </w:divBdr>
                  <w:divsChild>
                    <w:div w:id="2991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913957">
      <w:bodyDiv w:val="1"/>
      <w:marLeft w:val="0"/>
      <w:marRight w:val="0"/>
      <w:marTop w:val="0"/>
      <w:marBottom w:val="0"/>
      <w:divBdr>
        <w:top w:val="none" w:sz="0" w:space="0" w:color="auto"/>
        <w:left w:val="none" w:sz="0" w:space="0" w:color="auto"/>
        <w:bottom w:val="none" w:sz="0" w:space="0" w:color="auto"/>
        <w:right w:val="none" w:sz="0" w:space="0" w:color="auto"/>
      </w:divBdr>
      <w:divsChild>
        <w:div w:id="444274063">
          <w:marLeft w:val="0"/>
          <w:marRight w:val="0"/>
          <w:marTop w:val="0"/>
          <w:marBottom w:val="0"/>
          <w:divBdr>
            <w:top w:val="none" w:sz="0" w:space="0" w:color="auto"/>
            <w:left w:val="none" w:sz="0" w:space="0" w:color="auto"/>
            <w:bottom w:val="none" w:sz="0" w:space="0" w:color="auto"/>
            <w:right w:val="none" w:sz="0" w:space="0" w:color="auto"/>
          </w:divBdr>
          <w:divsChild>
            <w:div w:id="676663518">
              <w:marLeft w:val="0"/>
              <w:marRight w:val="0"/>
              <w:marTop w:val="0"/>
              <w:marBottom w:val="0"/>
              <w:divBdr>
                <w:top w:val="none" w:sz="0" w:space="0" w:color="auto"/>
                <w:left w:val="none" w:sz="0" w:space="0" w:color="auto"/>
                <w:bottom w:val="none" w:sz="0" w:space="0" w:color="auto"/>
                <w:right w:val="none" w:sz="0" w:space="0" w:color="auto"/>
              </w:divBdr>
              <w:divsChild>
                <w:div w:id="1992707178">
                  <w:marLeft w:val="0"/>
                  <w:marRight w:val="0"/>
                  <w:marTop w:val="0"/>
                  <w:marBottom w:val="0"/>
                  <w:divBdr>
                    <w:top w:val="none" w:sz="0" w:space="0" w:color="auto"/>
                    <w:left w:val="none" w:sz="0" w:space="0" w:color="auto"/>
                    <w:bottom w:val="none" w:sz="0" w:space="0" w:color="auto"/>
                    <w:right w:val="none" w:sz="0" w:space="0" w:color="auto"/>
                  </w:divBdr>
                  <w:divsChild>
                    <w:div w:id="132593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967807">
      <w:bodyDiv w:val="1"/>
      <w:marLeft w:val="0"/>
      <w:marRight w:val="0"/>
      <w:marTop w:val="0"/>
      <w:marBottom w:val="0"/>
      <w:divBdr>
        <w:top w:val="none" w:sz="0" w:space="0" w:color="auto"/>
        <w:left w:val="none" w:sz="0" w:space="0" w:color="auto"/>
        <w:bottom w:val="none" w:sz="0" w:space="0" w:color="auto"/>
        <w:right w:val="none" w:sz="0" w:space="0" w:color="auto"/>
      </w:divBdr>
      <w:divsChild>
        <w:div w:id="1073625947">
          <w:marLeft w:val="0"/>
          <w:marRight w:val="0"/>
          <w:marTop w:val="0"/>
          <w:marBottom w:val="0"/>
          <w:divBdr>
            <w:top w:val="none" w:sz="0" w:space="0" w:color="auto"/>
            <w:left w:val="none" w:sz="0" w:space="0" w:color="auto"/>
            <w:bottom w:val="none" w:sz="0" w:space="0" w:color="auto"/>
            <w:right w:val="none" w:sz="0" w:space="0" w:color="auto"/>
          </w:divBdr>
          <w:divsChild>
            <w:div w:id="643199065">
              <w:marLeft w:val="0"/>
              <w:marRight w:val="0"/>
              <w:marTop w:val="0"/>
              <w:marBottom w:val="0"/>
              <w:divBdr>
                <w:top w:val="none" w:sz="0" w:space="0" w:color="auto"/>
                <w:left w:val="none" w:sz="0" w:space="0" w:color="auto"/>
                <w:bottom w:val="none" w:sz="0" w:space="0" w:color="auto"/>
                <w:right w:val="none" w:sz="0" w:space="0" w:color="auto"/>
              </w:divBdr>
              <w:divsChild>
                <w:div w:id="20679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342946">
      <w:bodyDiv w:val="1"/>
      <w:marLeft w:val="0"/>
      <w:marRight w:val="0"/>
      <w:marTop w:val="0"/>
      <w:marBottom w:val="0"/>
      <w:divBdr>
        <w:top w:val="none" w:sz="0" w:space="0" w:color="auto"/>
        <w:left w:val="none" w:sz="0" w:space="0" w:color="auto"/>
        <w:bottom w:val="none" w:sz="0" w:space="0" w:color="auto"/>
        <w:right w:val="none" w:sz="0" w:space="0" w:color="auto"/>
      </w:divBdr>
      <w:divsChild>
        <w:div w:id="1071999254">
          <w:marLeft w:val="0"/>
          <w:marRight w:val="0"/>
          <w:marTop w:val="0"/>
          <w:marBottom w:val="0"/>
          <w:divBdr>
            <w:top w:val="none" w:sz="0" w:space="0" w:color="auto"/>
            <w:left w:val="none" w:sz="0" w:space="0" w:color="auto"/>
            <w:bottom w:val="none" w:sz="0" w:space="0" w:color="auto"/>
            <w:right w:val="none" w:sz="0" w:space="0" w:color="auto"/>
          </w:divBdr>
          <w:divsChild>
            <w:div w:id="1146971301">
              <w:marLeft w:val="0"/>
              <w:marRight w:val="0"/>
              <w:marTop w:val="0"/>
              <w:marBottom w:val="0"/>
              <w:divBdr>
                <w:top w:val="none" w:sz="0" w:space="0" w:color="auto"/>
                <w:left w:val="none" w:sz="0" w:space="0" w:color="auto"/>
                <w:bottom w:val="none" w:sz="0" w:space="0" w:color="auto"/>
                <w:right w:val="none" w:sz="0" w:space="0" w:color="auto"/>
              </w:divBdr>
              <w:divsChild>
                <w:div w:id="794131346">
                  <w:marLeft w:val="0"/>
                  <w:marRight w:val="0"/>
                  <w:marTop w:val="0"/>
                  <w:marBottom w:val="0"/>
                  <w:divBdr>
                    <w:top w:val="none" w:sz="0" w:space="0" w:color="auto"/>
                    <w:left w:val="none" w:sz="0" w:space="0" w:color="auto"/>
                    <w:bottom w:val="none" w:sz="0" w:space="0" w:color="auto"/>
                    <w:right w:val="none" w:sz="0" w:space="0" w:color="auto"/>
                  </w:divBdr>
                  <w:divsChild>
                    <w:div w:id="36113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067118">
      <w:bodyDiv w:val="1"/>
      <w:marLeft w:val="0"/>
      <w:marRight w:val="0"/>
      <w:marTop w:val="0"/>
      <w:marBottom w:val="0"/>
      <w:divBdr>
        <w:top w:val="none" w:sz="0" w:space="0" w:color="auto"/>
        <w:left w:val="none" w:sz="0" w:space="0" w:color="auto"/>
        <w:bottom w:val="none" w:sz="0" w:space="0" w:color="auto"/>
        <w:right w:val="none" w:sz="0" w:space="0" w:color="auto"/>
      </w:divBdr>
      <w:divsChild>
        <w:div w:id="540558602">
          <w:marLeft w:val="0"/>
          <w:marRight w:val="0"/>
          <w:marTop w:val="0"/>
          <w:marBottom w:val="0"/>
          <w:divBdr>
            <w:top w:val="none" w:sz="0" w:space="0" w:color="auto"/>
            <w:left w:val="none" w:sz="0" w:space="0" w:color="auto"/>
            <w:bottom w:val="none" w:sz="0" w:space="0" w:color="auto"/>
            <w:right w:val="none" w:sz="0" w:space="0" w:color="auto"/>
          </w:divBdr>
          <w:divsChild>
            <w:div w:id="1088382290">
              <w:marLeft w:val="0"/>
              <w:marRight w:val="0"/>
              <w:marTop w:val="0"/>
              <w:marBottom w:val="0"/>
              <w:divBdr>
                <w:top w:val="none" w:sz="0" w:space="0" w:color="auto"/>
                <w:left w:val="none" w:sz="0" w:space="0" w:color="auto"/>
                <w:bottom w:val="none" w:sz="0" w:space="0" w:color="auto"/>
                <w:right w:val="none" w:sz="0" w:space="0" w:color="auto"/>
              </w:divBdr>
              <w:divsChild>
                <w:div w:id="1622496163">
                  <w:marLeft w:val="0"/>
                  <w:marRight w:val="0"/>
                  <w:marTop w:val="0"/>
                  <w:marBottom w:val="0"/>
                  <w:divBdr>
                    <w:top w:val="none" w:sz="0" w:space="0" w:color="auto"/>
                    <w:left w:val="none" w:sz="0" w:space="0" w:color="auto"/>
                    <w:bottom w:val="none" w:sz="0" w:space="0" w:color="auto"/>
                    <w:right w:val="none" w:sz="0" w:space="0" w:color="auto"/>
                  </w:divBdr>
                  <w:divsChild>
                    <w:div w:id="56846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164647">
      <w:bodyDiv w:val="1"/>
      <w:marLeft w:val="0"/>
      <w:marRight w:val="0"/>
      <w:marTop w:val="0"/>
      <w:marBottom w:val="0"/>
      <w:divBdr>
        <w:top w:val="none" w:sz="0" w:space="0" w:color="auto"/>
        <w:left w:val="none" w:sz="0" w:space="0" w:color="auto"/>
        <w:bottom w:val="none" w:sz="0" w:space="0" w:color="auto"/>
        <w:right w:val="none" w:sz="0" w:space="0" w:color="auto"/>
      </w:divBdr>
      <w:divsChild>
        <w:div w:id="1137647839">
          <w:marLeft w:val="0"/>
          <w:marRight w:val="0"/>
          <w:marTop w:val="0"/>
          <w:marBottom w:val="0"/>
          <w:divBdr>
            <w:top w:val="none" w:sz="0" w:space="0" w:color="auto"/>
            <w:left w:val="none" w:sz="0" w:space="0" w:color="auto"/>
            <w:bottom w:val="none" w:sz="0" w:space="0" w:color="auto"/>
            <w:right w:val="none" w:sz="0" w:space="0" w:color="auto"/>
          </w:divBdr>
          <w:divsChild>
            <w:div w:id="1957178673">
              <w:marLeft w:val="0"/>
              <w:marRight w:val="0"/>
              <w:marTop w:val="0"/>
              <w:marBottom w:val="0"/>
              <w:divBdr>
                <w:top w:val="none" w:sz="0" w:space="0" w:color="auto"/>
                <w:left w:val="none" w:sz="0" w:space="0" w:color="auto"/>
                <w:bottom w:val="none" w:sz="0" w:space="0" w:color="auto"/>
                <w:right w:val="none" w:sz="0" w:space="0" w:color="auto"/>
              </w:divBdr>
              <w:divsChild>
                <w:div w:id="33535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347397">
      <w:bodyDiv w:val="1"/>
      <w:marLeft w:val="0"/>
      <w:marRight w:val="0"/>
      <w:marTop w:val="0"/>
      <w:marBottom w:val="0"/>
      <w:divBdr>
        <w:top w:val="none" w:sz="0" w:space="0" w:color="auto"/>
        <w:left w:val="none" w:sz="0" w:space="0" w:color="auto"/>
        <w:bottom w:val="none" w:sz="0" w:space="0" w:color="auto"/>
        <w:right w:val="none" w:sz="0" w:space="0" w:color="auto"/>
      </w:divBdr>
      <w:divsChild>
        <w:div w:id="663701226">
          <w:marLeft w:val="0"/>
          <w:marRight w:val="0"/>
          <w:marTop w:val="0"/>
          <w:marBottom w:val="0"/>
          <w:divBdr>
            <w:top w:val="none" w:sz="0" w:space="0" w:color="auto"/>
            <w:left w:val="none" w:sz="0" w:space="0" w:color="auto"/>
            <w:bottom w:val="none" w:sz="0" w:space="0" w:color="auto"/>
            <w:right w:val="none" w:sz="0" w:space="0" w:color="auto"/>
          </w:divBdr>
          <w:divsChild>
            <w:div w:id="1748308958">
              <w:marLeft w:val="0"/>
              <w:marRight w:val="0"/>
              <w:marTop w:val="0"/>
              <w:marBottom w:val="0"/>
              <w:divBdr>
                <w:top w:val="none" w:sz="0" w:space="0" w:color="auto"/>
                <w:left w:val="none" w:sz="0" w:space="0" w:color="auto"/>
                <w:bottom w:val="none" w:sz="0" w:space="0" w:color="auto"/>
                <w:right w:val="none" w:sz="0" w:space="0" w:color="auto"/>
              </w:divBdr>
              <w:divsChild>
                <w:div w:id="685445888">
                  <w:marLeft w:val="0"/>
                  <w:marRight w:val="0"/>
                  <w:marTop w:val="0"/>
                  <w:marBottom w:val="0"/>
                  <w:divBdr>
                    <w:top w:val="none" w:sz="0" w:space="0" w:color="auto"/>
                    <w:left w:val="none" w:sz="0" w:space="0" w:color="auto"/>
                    <w:bottom w:val="none" w:sz="0" w:space="0" w:color="auto"/>
                    <w:right w:val="none" w:sz="0" w:space="0" w:color="auto"/>
                  </w:divBdr>
                  <w:divsChild>
                    <w:div w:id="152189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228464">
      <w:bodyDiv w:val="1"/>
      <w:marLeft w:val="0"/>
      <w:marRight w:val="0"/>
      <w:marTop w:val="0"/>
      <w:marBottom w:val="0"/>
      <w:divBdr>
        <w:top w:val="none" w:sz="0" w:space="0" w:color="auto"/>
        <w:left w:val="none" w:sz="0" w:space="0" w:color="auto"/>
        <w:bottom w:val="none" w:sz="0" w:space="0" w:color="auto"/>
        <w:right w:val="none" w:sz="0" w:space="0" w:color="auto"/>
      </w:divBdr>
      <w:divsChild>
        <w:div w:id="798689859">
          <w:marLeft w:val="0"/>
          <w:marRight w:val="0"/>
          <w:marTop w:val="0"/>
          <w:marBottom w:val="0"/>
          <w:divBdr>
            <w:top w:val="none" w:sz="0" w:space="0" w:color="auto"/>
            <w:left w:val="none" w:sz="0" w:space="0" w:color="auto"/>
            <w:bottom w:val="none" w:sz="0" w:space="0" w:color="auto"/>
            <w:right w:val="none" w:sz="0" w:space="0" w:color="auto"/>
          </w:divBdr>
          <w:divsChild>
            <w:div w:id="861093647">
              <w:marLeft w:val="0"/>
              <w:marRight w:val="0"/>
              <w:marTop w:val="0"/>
              <w:marBottom w:val="0"/>
              <w:divBdr>
                <w:top w:val="none" w:sz="0" w:space="0" w:color="auto"/>
                <w:left w:val="none" w:sz="0" w:space="0" w:color="auto"/>
                <w:bottom w:val="none" w:sz="0" w:space="0" w:color="auto"/>
                <w:right w:val="none" w:sz="0" w:space="0" w:color="auto"/>
              </w:divBdr>
              <w:divsChild>
                <w:div w:id="1399085587">
                  <w:marLeft w:val="0"/>
                  <w:marRight w:val="0"/>
                  <w:marTop w:val="0"/>
                  <w:marBottom w:val="0"/>
                  <w:divBdr>
                    <w:top w:val="none" w:sz="0" w:space="0" w:color="auto"/>
                    <w:left w:val="none" w:sz="0" w:space="0" w:color="auto"/>
                    <w:bottom w:val="none" w:sz="0" w:space="0" w:color="auto"/>
                    <w:right w:val="none" w:sz="0" w:space="0" w:color="auto"/>
                  </w:divBdr>
                  <w:divsChild>
                    <w:div w:id="11934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272525">
      <w:bodyDiv w:val="1"/>
      <w:marLeft w:val="0"/>
      <w:marRight w:val="0"/>
      <w:marTop w:val="0"/>
      <w:marBottom w:val="0"/>
      <w:divBdr>
        <w:top w:val="none" w:sz="0" w:space="0" w:color="auto"/>
        <w:left w:val="none" w:sz="0" w:space="0" w:color="auto"/>
        <w:bottom w:val="none" w:sz="0" w:space="0" w:color="auto"/>
        <w:right w:val="none" w:sz="0" w:space="0" w:color="auto"/>
      </w:divBdr>
      <w:divsChild>
        <w:div w:id="1548492410">
          <w:marLeft w:val="0"/>
          <w:marRight w:val="0"/>
          <w:marTop w:val="0"/>
          <w:marBottom w:val="0"/>
          <w:divBdr>
            <w:top w:val="none" w:sz="0" w:space="0" w:color="auto"/>
            <w:left w:val="none" w:sz="0" w:space="0" w:color="auto"/>
            <w:bottom w:val="none" w:sz="0" w:space="0" w:color="auto"/>
            <w:right w:val="none" w:sz="0" w:space="0" w:color="auto"/>
          </w:divBdr>
          <w:divsChild>
            <w:div w:id="679115750">
              <w:marLeft w:val="0"/>
              <w:marRight w:val="0"/>
              <w:marTop w:val="0"/>
              <w:marBottom w:val="0"/>
              <w:divBdr>
                <w:top w:val="none" w:sz="0" w:space="0" w:color="auto"/>
                <w:left w:val="none" w:sz="0" w:space="0" w:color="auto"/>
                <w:bottom w:val="none" w:sz="0" w:space="0" w:color="auto"/>
                <w:right w:val="none" w:sz="0" w:space="0" w:color="auto"/>
              </w:divBdr>
              <w:divsChild>
                <w:div w:id="856431555">
                  <w:marLeft w:val="0"/>
                  <w:marRight w:val="0"/>
                  <w:marTop w:val="0"/>
                  <w:marBottom w:val="0"/>
                  <w:divBdr>
                    <w:top w:val="none" w:sz="0" w:space="0" w:color="auto"/>
                    <w:left w:val="none" w:sz="0" w:space="0" w:color="auto"/>
                    <w:bottom w:val="none" w:sz="0" w:space="0" w:color="auto"/>
                    <w:right w:val="none" w:sz="0" w:space="0" w:color="auto"/>
                  </w:divBdr>
                  <w:divsChild>
                    <w:div w:id="88579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734989">
      <w:bodyDiv w:val="1"/>
      <w:marLeft w:val="0"/>
      <w:marRight w:val="0"/>
      <w:marTop w:val="0"/>
      <w:marBottom w:val="0"/>
      <w:divBdr>
        <w:top w:val="none" w:sz="0" w:space="0" w:color="auto"/>
        <w:left w:val="none" w:sz="0" w:space="0" w:color="auto"/>
        <w:bottom w:val="none" w:sz="0" w:space="0" w:color="auto"/>
        <w:right w:val="none" w:sz="0" w:space="0" w:color="auto"/>
      </w:divBdr>
      <w:divsChild>
        <w:div w:id="73092069">
          <w:marLeft w:val="0"/>
          <w:marRight w:val="0"/>
          <w:marTop w:val="0"/>
          <w:marBottom w:val="0"/>
          <w:divBdr>
            <w:top w:val="none" w:sz="0" w:space="0" w:color="auto"/>
            <w:left w:val="none" w:sz="0" w:space="0" w:color="auto"/>
            <w:bottom w:val="none" w:sz="0" w:space="0" w:color="auto"/>
            <w:right w:val="none" w:sz="0" w:space="0" w:color="auto"/>
          </w:divBdr>
          <w:divsChild>
            <w:div w:id="1821775333">
              <w:marLeft w:val="0"/>
              <w:marRight w:val="0"/>
              <w:marTop w:val="0"/>
              <w:marBottom w:val="0"/>
              <w:divBdr>
                <w:top w:val="none" w:sz="0" w:space="0" w:color="auto"/>
                <w:left w:val="none" w:sz="0" w:space="0" w:color="auto"/>
                <w:bottom w:val="none" w:sz="0" w:space="0" w:color="auto"/>
                <w:right w:val="none" w:sz="0" w:space="0" w:color="auto"/>
              </w:divBdr>
              <w:divsChild>
                <w:div w:id="1744330161">
                  <w:marLeft w:val="0"/>
                  <w:marRight w:val="0"/>
                  <w:marTop w:val="0"/>
                  <w:marBottom w:val="0"/>
                  <w:divBdr>
                    <w:top w:val="none" w:sz="0" w:space="0" w:color="auto"/>
                    <w:left w:val="none" w:sz="0" w:space="0" w:color="auto"/>
                    <w:bottom w:val="none" w:sz="0" w:space="0" w:color="auto"/>
                    <w:right w:val="none" w:sz="0" w:space="0" w:color="auto"/>
                  </w:divBdr>
                  <w:divsChild>
                    <w:div w:id="87851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186484">
      <w:bodyDiv w:val="1"/>
      <w:marLeft w:val="0"/>
      <w:marRight w:val="0"/>
      <w:marTop w:val="0"/>
      <w:marBottom w:val="0"/>
      <w:divBdr>
        <w:top w:val="none" w:sz="0" w:space="0" w:color="auto"/>
        <w:left w:val="none" w:sz="0" w:space="0" w:color="auto"/>
        <w:bottom w:val="none" w:sz="0" w:space="0" w:color="auto"/>
        <w:right w:val="none" w:sz="0" w:space="0" w:color="auto"/>
      </w:divBdr>
      <w:divsChild>
        <w:div w:id="1940336975">
          <w:marLeft w:val="0"/>
          <w:marRight w:val="0"/>
          <w:marTop w:val="0"/>
          <w:marBottom w:val="0"/>
          <w:divBdr>
            <w:top w:val="none" w:sz="0" w:space="0" w:color="auto"/>
            <w:left w:val="none" w:sz="0" w:space="0" w:color="auto"/>
            <w:bottom w:val="none" w:sz="0" w:space="0" w:color="auto"/>
            <w:right w:val="none" w:sz="0" w:space="0" w:color="auto"/>
          </w:divBdr>
          <w:divsChild>
            <w:div w:id="1974208802">
              <w:marLeft w:val="0"/>
              <w:marRight w:val="0"/>
              <w:marTop w:val="0"/>
              <w:marBottom w:val="0"/>
              <w:divBdr>
                <w:top w:val="none" w:sz="0" w:space="0" w:color="auto"/>
                <w:left w:val="none" w:sz="0" w:space="0" w:color="auto"/>
                <w:bottom w:val="none" w:sz="0" w:space="0" w:color="auto"/>
                <w:right w:val="none" w:sz="0" w:space="0" w:color="auto"/>
              </w:divBdr>
              <w:divsChild>
                <w:div w:id="209847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608893">
      <w:bodyDiv w:val="1"/>
      <w:marLeft w:val="0"/>
      <w:marRight w:val="0"/>
      <w:marTop w:val="0"/>
      <w:marBottom w:val="0"/>
      <w:divBdr>
        <w:top w:val="none" w:sz="0" w:space="0" w:color="auto"/>
        <w:left w:val="none" w:sz="0" w:space="0" w:color="auto"/>
        <w:bottom w:val="none" w:sz="0" w:space="0" w:color="auto"/>
        <w:right w:val="none" w:sz="0" w:space="0" w:color="auto"/>
      </w:divBdr>
      <w:divsChild>
        <w:div w:id="2025159179">
          <w:marLeft w:val="0"/>
          <w:marRight w:val="0"/>
          <w:marTop w:val="0"/>
          <w:marBottom w:val="0"/>
          <w:divBdr>
            <w:top w:val="none" w:sz="0" w:space="0" w:color="auto"/>
            <w:left w:val="none" w:sz="0" w:space="0" w:color="auto"/>
            <w:bottom w:val="none" w:sz="0" w:space="0" w:color="auto"/>
            <w:right w:val="none" w:sz="0" w:space="0" w:color="auto"/>
          </w:divBdr>
          <w:divsChild>
            <w:div w:id="635986337">
              <w:marLeft w:val="0"/>
              <w:marRight w:val="0"/>
              <w:marTop w:val="0"/>
              <w:marBottom w:val="0"/>
              <w:divBdr>
                <w:top w:val="none" w:sz="0" w:space="0" w:color="auto"/>
                <w:left w:val="none" w:sz="0" w:space="0" w:color="auto"/>
                <w:bottom w:val="none" w:sz="0" w:space="0" w:color="auto"/>
                <w:right w:val="none" w:sz="0" w:space="0" w:color="auto"/>
              </w:divBdr>
              <w:divsChild>
                <w:div w:id="2012951520">
                  <w:marLeft w:val="0"/>
                  <w:marRight w:val="0"/>
                  <w:marTop w:val="0"/>
                  <w:marBottom w:val="0"/>
                  <w:divBdr>
                    <w:top w:val="none" w:sz="0" w:space="0" w:color="auto"/>
                    <w:left w:val="none" w:sz="0" w:space="0" w:color="auto"/>
                    <w:bottom w:val="none" w:sz="0" w:space="0" w:color="auto"/>
                    <w:right w:val="none" w:sz="0" w:space="0" w:color="auto"/>
                  </w:divBdr>
                  <w:divsChild>
                    <w:div w:id="53473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914352">
      <w:bodyDiv w:val="1"/>
      <w:marLeft w:val="0"/>
      <w:marRight w:val="0"/>
      <w:marTop w:val="0"/>
      <w:marBottom w:val="0"/>
      <w:divBdr>
        <w:top w:val="none" w:sz="0" w:space="0" w:color="auto"/>
        <w:left w:val="none" w:sz="0" w:space="0" w:color="auto"/>
        <w:bottom w:val="none" w:sz="0" w:space="0" w:color="auto"/>
        <w:right w:val="none" w:sz="0" w:space="0" w:color="auto"/>
      </w:divBdr>
      <w:divsChild>
        <w:div w:id="1204096660">
          <w:marLeft w:val="0"/>
          <w:marRight w:val="0"/>
          <w:marTop w:val="0"/>
          <w:marBottom w:val="0"/>
          <w:divBdr>
            <w:top w:val="none" w:sz="0" w:space="0" w:color="auto"/>
            <w:left w:val="none" w:sz="0" w:space="0" w:color="auto"/>
            <w:bottom w:val="none" w:sz="0" w:space="0" w:color="auto"/>
            <w:right w:val="none" w:sz="0" w:space="0" w:color="auto"/>
          </w:divBdr>
          <w:divsChild>
            <w:div w:id="1508904072">
              <w:marLeft w:val="0"/>
              <w:marRight w:val="0"/>
              <w:marTop w:val="0"/>
              <w:marBottom w:val="0"/>
              <w:divBdr>
                <w:top w:val="none" w:sz="0" w:space="0" w:color="auto"/>
                <w:left w:val="none" w:sz="0" w:space="0" w:color="auto"/>
                <w:bottom w:val="none" w:sz="0" w:space="0" w:color="auto"/>
                <w:right w:val="none" w:sz="0" w:space="0" w:color="auto"/>
              </w:divBdr>
              <w:divsChild>
                <w:div w:id="212180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166433">
      <w:bodyDiv w:val="1"/>
      <w:marLeft w:val="0"/>
      <w:marRight w:val="0"/>
      <w:marTop w:val="0"/>
      <w:marBottom w:val="0"/>
      <w:divBdr>
        <w:top w:val="none" w:sz="0" w:space="0" w:color="auto"/>
        <w:left w:val="none" w:sz="0" w:space="0" w:color="auto"/>
        <w:bottom w:val="none" w:sz="0" w:space="0" w:color="auto"/>
        <w:right w:val="none" w:sz="0" w:space="0" w:color="auto"/>
      </w:divBdr>
      <w:divsChild>
        <w:div w:id="43141260">
          <w:marLeft w:val="0"/>
          <w:marRight w:val="0"/>
          <w:marTop w:val="0"/>
          <w:marBottom w:val="0"/>
          <w:divBdr>
            <w:top w:val="none" w:sz="0" w:space="0" w:color="auto"/>
            <w:left w:val="none" w:sz="0" w:space="0" w:color="auto"/>
            <w:bottom w:val="none" w:sz="0" w:space="0" w:color="auto"/>
            <w:right w:val="none" w:sz="0" w:space="0" w:color="auto"/>
          </w:divBdr>
          <w:divsChild>
            <w:div w:id="661734351">
              <w:marLeft w:val="0"/>
              <w:marRight w:val="0"/>
              <w:marTop w:val="0"/>
              <w:marBottom w:val="0"/>
              <w:divBdr>
                <w:top w:val="none" w:sz="0" w:space="0" w:color="auto"/>
                <w:left w:val="none" w:sz="0" w:space="0" w:color="auto"/>
                <w:bottom w:val="none" w:sz="0" w:space="0" w:color="auto"/>
                <w:right w:val="none" w:sz="0" w:space="0" w:color="auto"/>
              </w:divBdr>
              <w:divsChild>
                <w:div w:id="870648340">
                  <w:marLeft w:val="0"/>
                  <w:marRight w:val="0"/>
                  <w:marTop w:val="0"/>
                  <w:marBottom w:val="0"/>
                  <w:divBdr>
                    <w:top w:val="none" w:sz="0" w:space="0" w:color="auto"/>
                    <w:left w:val="none" w:sz="0" w:space="0" w:color="auto"/>
                    <w:bottom w:val="none" w:sz="0" w:space="0" w:color="auto"/>
                    <w:right w:val="none" w:sz="0" w:space="0" w:color="auto"/>
                  </w:divBdr>
                  <w:divsChild>
                    <w:div w:id="46859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228077">
      <w:bodyDiv w:val="1"/>
      <w:marLeft w:val="0"/>
      <w:marRight w:val="0"/>
      <w:marTop w:val="0"/>
      <w:marBottom w:val="0"/>
      <w:divBdr>
        <w:top w:val="none" w:sz="0" w:space="0" w:color="auto"/>
        <w:left w:val="none" w:sz="0" w:space="0" w:color="auto"/>
        <w:bottom w:val="none" w:sz="0" w:space="0" w:color="auto"/>
        <w:right w:val="none" w:sz="0" w:space="0" w:color="auto"/>
      </w:divBdr>
      <w:divsChild>
        <w:div w:id="1561330563">
          <w:marLeft w:val="0"/>
          <w:marRight w:val="0"/>
          <w:marTop w:val="0"/>
          <w:marBottom w:val="0"/>
          <w:divBdr>
            <w:top w:val="none" w:sz="0" w:space="0" w:color="auto"/>
            <w:left w:val="none" w:sz="0" w:space="0" w:color="auto"/>
            <w:bottom w:val="none" w:sz="0" w:space="0" w:color="auto"/>
            <w:right w:val="none" w:sz="0" w:space="0" w:color="auto"/>
          </w:divBdr>
          <w:divsChild>
            <w:div w:id="1805810726">
              <w:marLeft w:val="0"/>
              <w:marRight w:val="0"/>
              <w:marTop w:val="0"/>
              <w:marBottom w:val="0"/>
              <w:divBdr>
                <w:top w:val="none" w:sz="0" w:space="0" w:color="auto"/>
                <w:left w:val="none" w:sz="0" w:space="0" w:color="auto"/>
                <w:bottom w:val="none" w:sz="0" w:space="0" w:color="auto"/>
                <w:right w:val="none" w:sz="0" w:space="0" w:color="auto"/>
              </w:divBdr>
              <w:divsChild>
                <w:div w:id="973565599">
                  <w:marLeft w:val="0"/>
                  <w:marRight w:val="0"/>
                  <w:marTop w:val="0"/>
                  <w:marBottom w:val="0"/>
                  <w:divBdr>
                    <w:top w:val="none" w:sz="0" w:space="0" w:color="auto"/>
                    <w:left w:val="none" w:sz="0" w:space="0" w:color="auto"/>
                    <w:bottom w:val="none" w:sz="0" w:space="0" w:color="auto"/>
                    <w:right w:val="none" w:sz="0" w:space="0" w:color="auto"/>
                  </w:divBdr>
                  <w:divsChild>
                    <w:div w:id="193563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594321">
      <w:bodyDiv w:val="1"/>
      <w:marLeft w:val="0"/>
      <w:marRight w:val="0"/>
      <w:marTop w:val="0"/>
      <w:marBottom w:val="0"/>
      <w:divBdr>
        <w:top w:val="none" w:sz="0" w:space="0" w:color="auto"/>
        <w:left w:val="none" w:sz="0" w:space="0" w:color="auto"/>
        <w:bottom w:val="none" w:sz="0" w:space="0" w:color="auto"/>
        <w:right w:val="none" w:sz="0" w:space="0" w:color="auto"/>
      </w:divBdr>
      <w:divsChild>
        <w:div w:id="571818975">
          <w:marLeft w:val="0"/>
          <w:marRight w:val="0"/>
          <w:marTop w:val="0"/>
          <w:marBottom w:val="0"/>
          <w:divBdr>
            <w:top w:val="none" w:sz="0" w:space="0" w:color="auto"/>
            <w:left w:val="none" w:sz="0" w:space="0" w:color="auto"/>
            <w:bottom w:val="none" w:sz="0" w:space="0" w:color="auto"/>
            <w:right w:val="none" w:sz="0" w:space="0" w:color="auto"/>
          </w:divBdr>
          <w:divsChild>
            <w:div w:id="771827392">
              <w:marLeft w:val="0"/>
              <w:marRight w:val="0"/>
              <w:marTop w:val="0"/>
              <w:marBottom w:val="0"/>
              <w:divBdr>
                <w:top w:val="none" w:sz="0" w:space="0" w:color="auto"/>
                <w:left w:val="none" w:sz="0" w:space="0" w:color="auto"/>
                <w:bottom w:val="none" w:sz="0" w:space="0" w:color="auto"/>
                <w:right w:val="none" w:sz="0" w:space="0" w:color="auto"/>
              </w:divBdr>
              <w:divsChild>
                <w:div w:id="1345552134">
                  <w:marLeft w:val="0"/>
                  <w:marRight w:val="0"/>
                  <w:marTop w:val="0"/>
                  <w:marBottom w:val="0"/>
                  <w:divBdr>
                    <w:top w:val="none" w:sz="0" w:space="0" w:color="auto"/>
                    <w:left w:val="none" w:sz="0" w:space="0" w:color="auto"/>
                    <w:bottom w:val="none" w:sz="0" w:space="0" w:color="auto"/>
                    <w:right w:val="none" w:sz="0" w:space="0" w:color="auto"/>
                  </w:divBdr>
                  <w:divsChild>
                    <w:div w:id="13203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954973">
      <w:bodyDiv w:val="1"/>
      <w:marLeft w:val="0"/>
      <w:marRight w:val="0"/>
      <w:marTop w:val="0"/>
      <w:marBottom w:val="0"/>
      <w:divBdr>
        <w:top w:val="none" w:sz="0" w:space="0" w:color="auto"/>
        <w:left w:val="none" w:sz="0" w:space="0" w:color="auto"/>
        <w:bottom w:val="none" w:sz="0" w:space="0" w:color="auto"/>
        <w:right w:val="none" w:sz="0" w:space="0" w:color="auto"/>
      </w:divBdr>
      <w:divsChild>
        <w:div w:id="1434671503">
          <w:marLeft w:val="0"/>
          <w:marRight w:val="0"/>
          <w:marTop w:val="0"/>
          <w:marBottom w:val="0"/>
          <w:divBdr>
            <w:top w:val="none" w:sz="0" w:space="0" w:color="auto"/>
            <w:left w:val="none" w:sz="0" w:space="0" w:color="auto"/>
            <w:bottom w:val="none" w:sz="0" w:space="0" w:color="auto"/>
            <w:right w:val="none" w:sz="0" w:space="0" w:color="auto"/>
          </w:divBdr>
          <w:divsChild>
            <w:div w:id="2044354786">
              <w:marLeft w:val="0"/>
              <w:marRight w:val="0"/>
              <w:marTop w:val="0"/>
              <w:marBottom w:val="0"/>
              <w:divBdr>
                <w:top w:val="none" w:sz="0" w:space="0" w:color="auto"/>
                <w:left w:val="none" w:sz="0" w:space="0" w:color="auto"/>
                <w:bottom w:val="none" w:sz="0" w:space="0" w:color="auto"/>
                <w:right w:val="none" w:sz="0" w:space="0" w:color="auto"/>
              </w:divBdr>
              <w:divsChild>
                <w:div w:id="808401650">
                  <w:marLeft w:val="0"/>
                  <w:marRight w:val="0"/>
                  <w:marTop w:val="0"/>
                  <w:marBottom w:val="0"/>
                  <w:divBdr>
                    <w:top w:val="none" w:sz="0" w:space="0" w:color="auto"/>
                    <w:left w:val="none" w:sz="0" w:space="0" w:color="auto"/>
                    <w:bottom w:val="none" w:sz="0" w:space="0" w:color="auto"/>
                    <w:right w:val="none" w:sz="0" w:space="0" w:color="auto"/>
                  </w:divBdr>
                  <w:divsChild>
                    <w:div w:id="118686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766565">
      <w:bodyDiv w:val="1"/>
      <w:marLeft w:val="0"/>
      <w:marRight w:val="0"/>
      <w:marTop w:val="0"/>
      <w:marBottom w:val="0"/>
      <w:divBdr>
        <w:top w:val="none" w:sz="0" w:space="0" w:color="auto"/>
        <w:left w:val="none" w:sz="0" w:space="0" w:color="auto"/>
        <w:bottom w:val="none" w:sz="0" w:space="0" w:color="auto"/>
        <w:right w:val="none" w:sz="0" w:space="0" w:color="auto"/>
      </w:divBdr>
      <w:divsChild>
        <w:div w:id="924533790">
          <w:marLeft w:val="0"/>
          <w:marRight w:val="0"/>
          <w:marTop w:val="0"/>
          <w:marBottom w:val="0"/>
          <w:divBdr>
            <w:top w:val="none" w:sz="0" w:space="0" w:color="auto"/>
            <w:left w:val="none" w:sz="0" w:space="0" w:color="auto"/>
            <w:bottom w:val="none" w:sz="0" w:space="0" w:color="auto"/>
            <w:right w:val="none" w:sz="0" w:space="0" w:color="auto"/>
          </w:divBdr>
          <w:divsChild>
            <w:div w:id="649794459">
              <w:marLeft w:val="0"/>
              <w:marRight w:val="0"/>
              <w:marTop w:val="0"/>
              <w:marBottom w:val="0"/>
              <w:divBdr>
                <w:top w:val="none" w:sz="0" w:space="0" w:color="auto"/>
                <w:left w:val="none" w:sz="0" w:space="0" w:color="auto"/>
                <w:bottom w:val="none" w:sz="0" w:space="0" w:color="auto"/>
                <w:right w:val="none" w:sz="0" w:space="0" w:color="auto"/>
              </w:divBdr>
              <w:divsChild>
                <w:div w:id="345911440">
                  <w:marLeft w:val="0"/>
                  <w:marRight w:val="0"/>
                  <w:marTop w:val="0"/>
                  <w:marBottom w:val="0"/>
                  <w:divBdr>
                    <w:top w:val="none" w:sz="0" w:space="0" w:color="auto"/>
                    <w:left w:val="none" w:sz="0" w:space="0" w:color="auto"/>
                    <w:bottom w:val="none" w:sz="0" w:space="0" w:color="auto"/>
                    <w:right w:val="none" w:sz="0" w:space="0" w:color="auto"/>
                  </w:divBdr>
                  <w:divsChild>
                    <w:div w:id="152759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876828">
      <w:bodyDiv w:val="1"/>
      <w:marLeft w:val="0"/>
      <w:marRight w:val="0"/>
      <w:marTop w:val="0"/>
      <w:marBottom w:val="0"/>
      <w:divBdr>
        <w:top w:val="none" w:sz="0" w:space="0" w:color="auto"/>
        <w:left w:val="none" w:sz="0" w:space="0" w:color="auto"/>
        <w:bottom w:val="none" w:sz="0" w:space="0" w:color="auto"/>
        <w:right w:val="none" w:sz="0" w:space="0" w:color="auto"/>
      </w:divBdr>
      <w:divsChild>
        <w:div w:id="1760784755">
          <w:marLeft w:val="0"/>
          <w:marRight w:val="0"/>
          <w:marTop w:val="0"/>
          <w:marBottom w:val="0"/>
          <w:divBdr>
            <w:top w:val="none" w:sz="0" w:space="0" w:color="auto"/>
            <w:left w:val="none" w:sz="0" w:space="0" w:color="auto"/>
            <w:bottom w:val="none" w:sz="0" w:space="0" w:color="auto"/>
            <w:right w:val="none" w:sz="0" w:space="0" w:color="auto"/>
          </w:divBdr>
          <w:divsChild>
            <w:div w:id="1629117856">
              <w:marLeft w:val="0"/>
              <w:marRight w:val="0"/>
              <w:marTop w:val="0"/>
              <w:marBottom w:val="0"/>
              <w:divBdr>
                <w:top w:val="none" w:sz="0" w:space="0" w:color="auto"/>
                <w:left w:val="none" w:sz="0" w:space="0" w:color="auto"/>
                <w:bottom w:val="none" w:sz="0" w:space="0" w:color="auto"/>
                <w:right w:val="none" w:sz="0" w:space="0" w:color="auto"/>
              </w:divBdr>
              <w:divsChild>
                <w:div w:id="7702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758137">
      <w:bodyDiv w:val="1"/>
      <w:marLeft w:val="0"/>
      <w:marRight w:val="0"/>
      <w:marTop w:val="0"/>
      <w:marBottom w:val="0"/>
      <w:divBdr>
        <w:top w:val="none" w:sz="0" w:space="0" w:color="auto"/>
        <w:left w:val="none" w:sz="0" w:space="0" w:color="auto"/>
        <w:bottom w:val="none" w:sz="0" w:space="0" w:color="auto"/>
        <w:right w:val="none" w:sz="0" w:space="0" w:color="auto"/>
      </w:divBdr>
      <w:divsChild>
        <w:div w:id="477921011">
          <w:marLeft w:val="0"/>
          <w:marRight w:val="0"/>
          <w:marTop w:val="0"/>
          <w:marBottom w:val="0"/>
          <w:divBdr>
            <w:top w:val="none" w:sz="0" w:space="0" w:color="auto"/>
            <w:left w:val="none" w:sz="0" w:space="0" w:color="auto"/>
            <w:bottom w:val="none" w:sz="0" w:space="0" w:color="auto"/>
            <w:right w:val="none" w:sz="0" w:space="0" w:color="auto"/>
          </w:divBdr>
          <w:divsChild>
            <w:div w:id="1529296126">
              <w:marLeft w:val="0"/>
              <w:marRight w:val="0"/>
              <w:marTop w:val="0"/>
              <w:marBottom w:val="0"/>
              <w:divBdr>
                <w:top w:val="none" w:sz="0" w:space="0" w:color="auto"/>
                <w:left w:val="none" w:sz="0" w:space="0" w:color="auto"/>
                <w:bottom w:val="none" w:sz="0" w:space="0" w:color="auto"/>
                <w:right w:val="none" w:sz="0" w:space="0" w:color="auto"/>
              </w:divBdr>
              <w:divsChild>
                <w:div w:id="70236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027885">
      <w:bodyDiv w:val="1"/>
      <w:marLeft w:val="0"/>
      <w:marRight w:val="0"/>
      <w:marTop w:val="0"/>
      <w:marBottom w:val="0"/>
      <w:divBdr>
        <w:top w:val="none" w:sz="0" w:space="0" w:color="auto"/>
        <w:left w:val="none" w:sz="0" w:space="0" w:color="auto"/>
        <w:bottom w:val="none" w:sz="0" w:space="0" w:color="auto"/>
        <w:right w:val="none" w:sz="0" w:space="0" w:color="auto"/>
      </w:divBdr>
      <w:divsChild>
        <w:div w:id="1362705618">
          <w:marLeft w:val="0"/>
          <w:marRight w:val="0"/>
          <w:marTop w:val="0"/>
          <w:marBottom w:val="0"/>
          <w:divBdr>
            <w:top w:val="none" w:sz="0" w:space="0" w:color="auto"/>
            <w:left w:val="none" w:sz="0" w:space="0" w:color="auto"/>
            <w:bottom w:val="none" w:sz="0" w:space="0" w:color="auto"/>
            <w:right w:val="none" w:sz="0" w:space="0" w:color="auto"/>
          </w:divBdr>
          <w:divsChild>
            <w:div w:id="389546193">
              <w:marLeft w:val="0"/>
              <w:marRight w:val="0"/>
              <w:marTop w:val="0"/>
              <w:marBottom w:val="0"/>
              <w:divBdr>
                <w:top w:val="none" w:sz="0" w:space="0" w:color="auto"/>
                <w:left w:val="none" w:sz="0" w:space="0" w:color="auto"/>
                <w:bottom w:val="none" w:sz="0" w:space="0" w:color="auto"/>
                <w:right w:val="none" w:sz="0" w:space="0" w:color="auto"/>
              </w:divBdr>
              <w:divsChild>
                <w:div w:id="158926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438243">
      <w:bodyDiv w:val="1"/>
      <w:marLeft w:val="0"/>
      <w:marRight w:val="0"/>
      <w:marTop w:val="0"/>
      <w:marBottom w:val="0"/>
      <w:divBdr>
        <w:top w:val="none" w:sz="0" w:space="0" w:color="auto"/>
        <w:left w:val="none" w:sz="0" w:space="0" w:color="auto"/>
        <w:bottom w:val="none" w:sz="0" w:space="0" w:color="auto"/>
        <w:right w:val="none" w:sz="0" w:space="0" w:color="auto"/>
      </w:divBdr>
      <w:divsChild>
        <w:div w:id="1280798731">
          <w:marLeft w:val="0"/>
          <w:marRight w:val="0"/>
          <w:marTop w:val="0"/>
          <w:marBottom w:val="0"/>
          <w:divBdr>
            <w:top w:val="none" w:sz="0" w:space="0" w:color="auto"/>
            <w:left w:val="none" w:sz="0" w:space="0" w:color="auto"/>
            <w:bottom w:val="none" w:sz="0" w:space="0" w:color="auto"/>
            <w:right w:val="none" w:sz="0" w:space="0" w:color="auto"/>
          </w:divBdr>
          <w:divsChild>
            <w:div w:id="2074623105">
              <w:marLeft w:val="0"/>
              <w:marRight w:val="0"/>
              <w:marTop w:val="0"/>
              <w:marBottom w:val="0"/>
              <w:divBdr>
                <w:top w:val="none" w:sz="0" w:space="0" w:color="auto"/>
                <w:left w:val="none" w:sz="0" w:space="0" w:color="auto"/>
                <w:bottom w:val="none" w:sz="0" w:space="0" w:color="auto"/>
                <w:right w:val="none" w:sz="0" w:space="0" w:color="auto"/>
              </w:divBdr>
              <w:divsChild>
                <w:div w:id="166246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glossaryDocument" Target="glossary/document.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JH\AppData\Roaming\Microsoft\Templates\&#48660;&#47196;&#44536;%20&#44172;&#49884;&#479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9512082"/>
        <w:category>
          <w:name w:val="일반"/>
          <w:gallery w:val="placeholder"/>
        </w:category>
        <w:types>
          <w:type w:val="bbPlcHdr"/>
        </w:types>
        <w:behaviors>
          <w:behavior w:val="content"/>
        </w:behaviors>
        <w:guid w:val="{8D1C41AB-09DF-44D8-B9A6-3647AD20B47F}"/>
      </w:docPartPr>
      <w:docPartBody>
        <w:p w:rsidR="006F2903" w:rsidRDefault="00D0349B">
          <w:r w:rsidRPr="00E130D7">
            <w:rPr>
              <w:rStyle w:val="a3"/>
              <w:rFonts w:hint="eastAsia"/>
            </w:rPr>
            <w:t>[여기에 게시 제목 입력]</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맑은 고딕">
    <w:panose1 w:val="020B0503020000020004"/>
    <w:charset w:val="81"/>
    <w:family w:val="modern"/>
    <w:pitch w:val="variable"/>
    <w:sig w:usb0="9000002F" w:usb1="29D77CFB" w:usb2="00000012" w:usb3="00000000" w:csb0="00080001" w:csb1="00000000"/>
  </w:font>
  <w:font w:name="Segoe UI">
    <w:altName w:val="Arial"/>
    <w:panose1 w:val="020B0502040204020203"/>
    <w:charset w:val="00"/>
    <w:family w:val="swiss"/>
    <w:pitch w:val="variable"/>
    <w:sig w:usb0="E4002EFF" w:usb1="C000E47F"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2903"/>
    <w:rsid w:val="001C0B4A"/>
    <w:rsid w:val="0034066A"/>
    <w:rsid w:val="004D0F29"/>
    <w:rsid w:val="00521F84"/>
    <w:rsid w:val="005D0CA2"/>
    <w:rsid w:val="006F2903"/>
    <w:rsid w:val="00765D92"/>
    <w:rsid w:val="008112F5"/>
    <w:rsid w:val="00827AC2"/>
    <w:rsid w:val="00CC3FCE"/>
    <w:rsid w:val="00D0349B"/>
    <w:rsid w:val="00D64910"/>
    <w:rsid w:val="00EF59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0349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Blog">
  <a:themeElements>
    <a:clrScheme name="Blog">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log">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log">
      <a:fillStyleLst>
        <a:solidFill>
          <a:schemeClr val="phClr"/>
        </a:solidFill>
        <a:gradFill rotWithShape="1">
          <a:gsLst>
            <a:gs pos="0">
              <a:schemeClr val="phClr">
                <a:tint val="50000"/>
                <a:shade val="98000"/>
                <a:satMod val="300000"/>
              </a:schemeClr>
            </a:gs>
            <a:gs pos="25000">
              <a:schemeClr val="phClr">
                <a:tint val="37000"/>
                <a:shade val="98000"/>
                <a:satMod val="300000"/>
              </a:schemeClr>
            </a:gs>
            <a:gs pos="100000">
              <a:schemeClr val="phClr">
                <a:tint val="5000"/>
                <a:satMod val="350000"/>
              </a:schemeClr>
            </a:gs>
          </a:gsLst>
          <a:lin ang="16200000" scaled="1"/>
        </a:gradFill>
        <a:gradFill rotWithShape="1">
          <a:gsLst>
            <a:gs pos="0">
              <a:schemeClr val="phClr">
                <a:shade val="75000"/>
                <a:satMod val="160000"/>
              </a:schemeClr>
            </a:gs>
            <a:gs pos="62000">
              <a:schemeClr val="phClr">
                <a:satMod val="125000"/>
              </a:schemeClr>
            </a:gs>
            <a:gs pos="100000">
              <a:schemeClr val="phClr">
                <a:tint val="80000"/>
                <a:satMod val="140000"/>
              </a:schemeClr>
            </a:gs>
          </a:gsLst>
          <a:lin ang="16200000" scaled="0"/>
        </a:gradFill>
      </a:fillStyleLst>
      <a:lnStyleLst>
        <a:ln w="6350" cap="rnd" cmpd="sng" algn="ctr">
          <a:solidFill>
            <a:schemeClr val="phClr"/>
          </a:solidFill>
          <a:prstDash val="solid"/>
        </a:ln>
        <a:ln w="25400" cap="rnd" cmpd="sng" algn="ctr">
          <a:solidFill>
            <a:schemeClr val="phClr"/>
          </a:solidFill>
          <a:prstDash val="solid"/>
        </a:ln>
        <a:ln w="34925" cap="rnd" cmpd="sng" algn="ctr">
          <a:solidFill>
            <a:schemeClr val="phClr"/>
          </a:solidFill>
          <a:prstDash val="solid"/>
        </a:ln>
      </a:lnStyleLst>
      <a:effectStyleLst>
        <a:effectStyle>
          <a:effectLst>
            <a:outerShdw blurRad="63500" dist="25400" dir="5400000">
              <a:srgbClr val="000000">
                <a:alpha val="43137"/>
              </a:srgbClr>
            </a:outerShdw>
          </a:effectLst>
        </a:effectStyle>
        <a:effectStyle>
          <a:effectLst>
            <a:outerShdw blurRad="50800" dist="38100" dir="5400000">
              <a:srgbClr val="000000">
                <a:alpha val="45882"/>
              </a:srgbClr>
            </a:outerShdw>
          </a:effectLst>
          <a:scene3d>
            <a:camera prst="orthographicFront" fov="0">
              <a:rot lat="0" lon="0" rev="0"/>
            </a:camera>
            <a:lightRig rig="contrasting" dir="t">
              <a:rot lat="0" lon="0" rev="16500000"/>
            </a:lightRig>
          </a:scene3d>
          <a:sp3d contourW="12700" prstMaterial="powder">
            <a:bevelT h="50800"/>
            <a:contourClr>
              <a:schemeClr val="ph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contourClr>
          </a:sp3d>
        </a:effectStyle>
      </a:effectStyleLst>
      <a:bgFillStyleLst>
        <a:solidFill>
          <a:schemeClr val="phClr"/>
        </a:solidFill>
        <a:gradFill rotWithShape="1">
          <a:gsLst>
            <a:gs pos="0">
              <a:schemeClr val="phClr">
                <a:shade val="75000"/>
                <a:satMod val="250000"/>
              </a:schemeClr>
            </a:gs>
            <a:gs pos="20000">
              <a:schemeClr val="phClr">
                <a:shade val="85000"/>
                <a:satMod val="175000"/>
              </a:schemeClr>
            </a:gs>
            <a:gs pos="100000">
              <a:schemeClr val="phClr">
                <a:tint val="70000"/>
                <a:satMod val="175000"/>
              </a:schemeClr>
            </a:gs>
          </a:gsLst>
          <a:lin ang="16200000" scaled="1"/>
        </a:gradFill>
        <a:gradFill rotWithShape="1">
          <a:gsLst>
            <a:gs pos="0">
              <a:schemeClr val="phClr">
                <a:shade val="50000"/>
                <a:satMod val="145000"/>
              </a:schemeClr>
            </a:gs>
            <a:gs pos="30000">
              <a:schemeClr val="phClr">
                <a:shade val="65000"/>
                <a:satMod val="155000"/>
              </a:schemeClr>
            </a:gs>
            <a:gs pos="100000">
              <a:schemeClr val="phClr">
                <a:tint val="6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logPostInfo xmlns="http://www.microsoft.com/Office/Word/BlogTool">
  <PostTitle>눈 내리는 초원 예제 따라 하기</PostTitle>
  <PostDate>2016-01-29T04:56:01Z</PostDate>
  <PostID>220612356452</PostID>
  <Category1/>
  <Category2/>
  <Category3/>
  <Category4/>
  <Category5/>
  <Category6/>
  <Category7/>
  <Category8/>
  <Category9/>
  <Category10/>
  <Account>3ae7dd50-abdc-4b7b-8175-49c4e202dae0</Account>
  <Enclosure/>
  <ProviderInfo>
    <PostURL/>
    <API/>
    <Categories/>
    <Trackbacks/>
    <Enclosures/>
    <BlogName/>
    <ImagePostAddress/>
  </ProviderInfo>
  <DefaultAccountEnsured/>
  <PublishedAccount>ae0e8fa7-75a3-4d11-9bef-281f50996ebf</PublishedAccount>
  <AccountBBId>3462598652</AccountBBId>
</BlogPostInfo>
</file>

<file path=customXml/itemProps1.xml><?xml version="1.0" encoding="utf-8"?>
<ds:datastoreItem xmlns:ds="http://schemas.openxmlformats.org/officeDocument/2006/customXml" ds:itemID="{478E6EEB-5CB9-4FD2-8289-0C0C30A1A78D}">
  <ds:schemaRefs>
    <ds:schemaRef ds:uri="http://schemas.microsoft.com/sharepoint/v3/contenttype/forms"/>
  </ds:schemaRefs>
</ds:datastoreItem>
</file>

<file path=customXml/itemProps2.xml><?xml version="1.0" encoding="utf-8"?>
<ds:datastoreItem xmlns:ds="http://schemas.openxmlformats.org/officeDocument/2006/customXml" ds:itemID="{5F329CAD-B019-4FA6-9FEF-74898909AD20}">
  <ds:schemaRefs>
    <ds:schemaRef ds:uri="http://www.microsoft.com/Office/Word/BlogTool"/>
  </ds:schemaRefs>
</ds:datastoreItem>
</file>

<file path=docProps/app.xml><?xml version="1.0" encoding="utf-8"?>
<Properties xmlns="http://schemas.openxmlformats.org/officeDocument/2006/extended-properties" xmlns:vt="http://schemas.openxmlformats.org/officeDocument/2006/docPropsVTypes">
  <Template>블로그 게시물.dotx</Template>
  <TotalTime>19</TotalTime>
  <Pages>1</Pages>
  <Words>3067</Words>
  <Characters>17486</Characters>
  <Application>Microsoft Office Word</Application>
  <DocSecurity>0</DocSecurity>
  <Lines>145</Lines>
  <Paragraphs>41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20512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KJH</dc:creator>
  <cp:keywords/>
  <dc:description/>
  <cp:lastModifiedBy>JeongHun Kim</cp:lastModifiedBy>
  <cp:revision>12</cp:revision>
  <dcterms:created xsi:type="dcterms:W3CDTF">2016-01-29T05:00:00Z</dcterms:created>
  <dcterms:modified xsi:type="dcterms:W3CDTF">2016-02-14T11:01:00Z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TC028435959991</vt:lpwstr>
  </property>
</Properties>
</file>