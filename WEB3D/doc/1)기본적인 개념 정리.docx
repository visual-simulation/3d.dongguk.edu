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42332" w:rsidRPr="00185D1D" w:rsidRDefault="00357FA8" w:rsidP="00185D1D">
              <w:pPr>
                <w:pStyle w:val="Publishwithline"/>
                <w:jc w:val="center"/>
                <w:rPr>
                  <w:sz w:val="40"/>
                  <w:szCs w:val="40"/>
                </w:rPr>
              </w:pPr>
              <w:r>
                <w:rPr>
                  <w:rFonts w:hint="eastAsia"/>
                  <w:sz w:val="40"/>
                  <w:szCs w:val="40"/>
                </w:rPr>
                <w:t>[</w:t>
              </w:r>
              <w:r>
                <w:rPr>
                  <w:rFonts w:hint="eastAsia"/>
                  <w:sz w:val="40"/>
                  <w:szCs w:val="40"/>
                </w:rPr>
                <w:t>기본적인</w:t>
              </w:r>
              <w:r>
                <w:rPr>
                  <w:rFonts w:hint="eastAsia"/>
                  <w:sz w:val="40"/>
                  <w:szCs w:val="40"/>
                </w:rPr>
                <w:t xml:space="preserve"> </w:t>
              </w:r>
              <w:r>
                <w:rPr>
                  <w:rFonts w:hint="eastAsia"/>
                  <w:sz w:val="40"/>
                  <w:szCs w:val="40"/>
                </w:rPr>
                <w:t>개념</w:t>
              </w:r>
              <w:r>
                <w:rPr>
                  <w:rFonts w:hint="eastAsia"/>
                  <w:sz w:val="40"/>
                  <w:szCs w:val="40"/>
                </w:rPr>
                <w:t xml:space="preserve"> </w:t>
              </w:r>
              <w:r>
                <w:rPr>
                  <w:rFonts w:hint="eastAsia"/>
                  <w:sz w:val="40"/>
                  <w:szCs w:val="40"/>
                </w:rPr>
                <w:t>정리</w:t>
              </w:r>
            </w:p>
          </w:sdtContent>
        </w:sdt>
        <w:p w:rsidR="00E42332" w:rsidRDefault="00E42332">
          <w:pPr>
            <w:pStyle w:val="underline"/>
          </w:pPr>
        </w:p>
        <w:p w:rsidR="00E42332" w:rsidRDefault="00357FA8">
          <w:pPr>
            <w:pStyle w:val="PadderBetweenControlandBody"/>
          </w:pPr>
        </w:p>
      </w:sdtContent>
    </w:sdt>
    <w:p w:rsidR="00185D1D" w:rsidRPr="00357FA8" w:rsidRDefault="00185D1D" w:rsidP="00185D1D">
      <w:pPr>
        <w:rPr>
          <w:b/>
          <w:sz w:val="30"/>
          <w:szCs w:val="30"/>
        </w:rPr>
      </w:pPr>
      <w:r w:rsidRPr="00357FA8">
        <w:rPr>
          <w:b/>
          <w:sz w:val="30"/>
          <w:szCs w:val="30"/>
        </w:rPr>
        <w:t>[</w:t>
      </w:r>
      <w:proofErr w:type="spellStart"/>
      <w:r w:rsidRPr="00357FA8">
        <w:rPr>
          <w:rFonts w:hint="eastAsia"/>
          <w:b/>
          <w:sz w:val="30"/>
          <w:szCs w:val="30"/>
        </w:rPr>
        <w:t>WebGL</w:t>
      </w:r>
      <w:proofErr w:type="spellEnd"/>
      <w:r w:rsidRPr="00357FA8">
        <w:rPr>
          <w:b/>
          <w:sz w:val="30"/>
          <w:szCs w:val="30"/>
        </w:rPr>
        <w:t>]</w:t>
      </w:r>
    </w:p>
    <w:p w:rsidR="00185D1D" w:rsidRDefault="00185D1D" w:rsidP="00185D1D">
      <w:pPr>
        <w:pStyle w:val="a4"/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gramStart"/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브라우저에서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!</w:t>
      </w:r>
    </w:p>
    <w:p w:rsidR="00185D1D" w:rsidRDefault="00185D1D" w:rsidP="00185D1D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p w:rsidR="00185D1D" w:rsidRDefault="00185D1D" w:rsidP="00185D1D">
      <w:pPr>
        <w:pStyle w:val="a4"/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gramStart"/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dobeFlash</w:t>
      </w:r>
      <w:proofErr w:type="spellEnd"/>
      <w:r>
        <w:t xml:space="preserve"> Player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플러그인이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웹페이상에서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장점이다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어느환경에서든</w:t>
      </w:r>
      <w:proofErr w:type="spellEnd"/>
      <w:r>
        <w:rPr>
          <w:rFonts w:hint="eastAsia"/>
        </w:rPr>
        <w:t xml:space="preserve"> </w:t>
      </w:r>
      <w:proofErr w:type="spellStart"/>
      <w:r>
        <w:t>WebGL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웹브라우저만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설치되어있다면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어디서든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3</w:t>
      </w:r>
      <w:r>
        <w:t>D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85D1D" w:rsidRDefault="00185D1D" w:rsidP="00185D1D">
      <w:pPr>
        <w:pStyle w:val="a4"/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 xml:space="preserve">TML5, </w:t>
      </w:r>
      <w:r>
        <w:rPr>
          <w:rFonts w:hint="eastAsia"/>
        </w:rPr>
        <w:t>자바스크립트</w:t>
      </w:r>
      <w:bookmarkStart w:id="0" w:name="_GoBack"/>
      <w:bookmarkEnd w:id="0"/>
    </w:p>
    <w:p w:rsidR="00185D1D" w:rsidRDefault="00185D1D" w:rsidP="00185D1D">
      <w:pPr>
        <w:pStyle w:val="a4"/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크롬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파이어폭스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사파리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오페라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>.</w:t>
      </w:r>
      <w:r>
        <w:t>.</w:t>
      </w:r>
    </w:p>
    <w:p w:rsidR="00185D1D" w:rsidRPr="005C7E9E" w:rsidRDefault="00185D1D" w:rsidP="00185D1D">
      <w:pPr>
        <w:pStyle w:val="a4"/>
        <w:widowControl w:val="0"/>
        <w:wordWrap w:val="0"/>
        <w:autoSpaceDE w:val="0"/>
        <w:autoSpaceDN w:val="0"/>
        <w:spacing w:after="160" w:line="259" w:lineRule="auto"/>
        <w:ind w:left="760"/>
        <w:contextualSpacing w:val="0"/>
        <w:jc w:val="both"/>
      </w:pPr>
    </w:p>
    <w:p w:rsidR="00185D1D" w:rsidRPr="00357FA8" w:rsidRDefault="00185D1D" w:rsidP="00185D1D">
      <w:pPr>
        <w:rPr>
          <w:b/>
          <w:sz w:val="30"/>
          <w:szCs w:val="30"/>
        </w:rPr>
      </w:pPr>
      <w:r w:rsidRPr="00357FA8">
        <w:rPr>
          <w:b/>
          <w:sz w:val="30"/>
          <w:szCs w:val="30"/>
        </w:rPr>
        <w:t>[Three.js]</w:t>
      </w:r>
    </w:p>
    <w:p w:rsidR="00185D1D" w:rsidRDefault="00185D1D" w:rsidP="00185D1D">
      <w:pPr>
        <w:pStyle w:val="a4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gramStart"/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Three.js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proofErr w:type="spellStart"/>
      <w:r>
        <w:t>WebG</w:t>
      </w:r>
      <w:r>
        <w:rPr>
          <w:rFonts w:hint="eastAsia"/>
        </w:rPr>
        <w:t>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</w:p>
    <w:p w:rsidR="00185D1D" w:rsidRDefault="00185D1D" w:rsidP="00185D1D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 </w:t>
      </w:r>
      <w:r>
        <w:rPr>
          <w:rFonts w:hint="eastAsia"/>
        </w:rPr>
        <w:t>웹브라우저에</w:t>
      </w:r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개발하고자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</w:p>
    <w:p w:rsidR="00185D1D" w:rsidRPr="009F3C0D" w:rsidRDefault="00185D1D" w:rsidP="00185D1D">
      <w:pPr>
        <w:pStyle w:val="a4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특징</w:t>
      </w:r>
    </w:p>
    <w:p w:rsidR="00185D1D" w:rsidRDefault="00185D1D" w:rsidP="00185D1D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구현하는데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p w:rsidR="00185D1D" w:rsidRDefault="00185D1D" w:rsidP="00185D1D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카메라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물질</w:t>
      </w:r>
      <w:r>
        <w:rPr>
          <w:rFonts w:hint="eastAsia"/>
        </w:rPr>
        <w:t>(</w:t>
      </w:r>
      <w:r>
        <w:t>material)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85D1D" w:rsidRDefault="00185D1D" w:rsidP="00185D1D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3D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t>HTML5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캔버스에서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t>WebGL</w:t>
      </w:r>
      <w:proofErr w:type="spellEnd"/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SVG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85D1D" w:rsidRDefault="00185D1D" w:rsidP="00185D1D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b/>
        </w:rPr>
      </w:pPr>
      <w:r>
        <w:rPr>
          <w:rFonts w:hint="eastAsia"/>
        </w:rPr>
        <w:t>Three</w:t>
      </w:r>
      <w:r>
        <w:t>.js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오픈소스이다</w:t>
      </w:r>
      <w:r>
        <w:rPr>
          <w:rFonts w:hint="eastAsia"/>
        </w:rPr>
        <w:t>.</w:t>
      </w:r>
      <w:r w:rsidRPr="00A12CB9">
        <w:rPr>
          <w:b/>
        </w:rPr>
        <w:t xml:space="preserve"> </w:t>
      </w:r>
    </w:p>
    <w:p w:rsidR="00185D1D" w:rsidRPr="00A12CB9" w:rsidRDefault="00185D1D" w:rsidP="00185D1D">
      <w:pPr>
        <w:pStyle w:val="a4"/>
        <w:widowControl w:val="0"/>
        <w:wordWrap w:val="0"/>
        <w:autoSpaceDE w:val="0"/>
        <w:autoSpaceDN w:val="0"/>
        <w:spacing w:after="160" w:line="259" w:lineRule="auto"/>
        <w:ind w:left="1120"/>
        <w:contextualSpacing w:val="0"/>
        <w:jc w:val="both"/>
        <w:rPr>
          <w:b/>
        </w:rPr>
      </w:pPr>
    </w:p>
    <w:p w:rsidR="00185D1D" w:rsidRPr="00357FA8" w:rsidRDefault="00185D1D" w:rsidP="00185D1D">
      <w:pPr>
        <w:rPr>
          <w:b/>
          <w:sz w:val="30"/>
          <w:szCs w:val="30"/>
        </w:rPr>
      </w:pPr>
      <w:r w:rsidRPr="00357FA8">
        <w:rPr>
          <w:b/>
          <w:sz w:val="30"/>
          <w:szCs w:val="30"/>
        </w:rPr>
        <w:t>[</w:t>
      </w:r>
      <w:proofErr w:type="spellStart"/>
      <w:r w:rsidRPr="00357FA8">
        <w:rPr>
          <w:b/>
          <w:sz w:val="30"/>
          <w:szCs w:val="30"/>
        </w:rPr>
        <w:t>Webstorm</w:t>
      </w:r>
      <w:proofErr w:type="spellEnd"/>
      <w:r w:rsidRPr="00357FA8">
        <w:rPr>
          <w:b/>
          <w:sz w:val="30"/>
          <w:szCs w:val="30"/>
        </w:rPr>
        <w:t>]</w:t>
      </w:r>
    </w:p>
    <w:p w:rsidR="00185D1D" w:rsidRDefault="00185D1D" w:rsidP="00185D1D">
      <w:pPr>
        <w:pStyle w:val="a4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gramStart"/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Jet</w:t>
      </w:r>
      <w:r>
        <w:t>Brains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IDE(</w:t>
      </w:r>
      <w:r>
        <w:rPr>
          <w:rFonts w:hint="eastAsia"/>
        </w:rPr>
        <w:t>통합개발환경</w:t>
      </w:r>
      <w:r>
        <w:t>)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특화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프로그래밍언어도</w:t>
      </w:r>
      <w:r>
        <w:rPr>
          <w:rFonts w:hint="eastAsia"/>
        </w:rPr>
        <w:t xml:space="preserve"> </w:t>
      </w:r>
      <w:r>
        <w:rPr>
          <w:rFonts w:hint="eastAsia"/>
        </w:rPr>
        <w:t>사용가능하다</w:t>
      </w:r>
      <w:r>
        <w:rPr>
          <w:rFonts w:hint="eastAsia"/>
        </w:rPr>
        <w:t>.</w:t>
      </w:r>
    </w:p>
    <w:p w:rsidR="00185D1D" w:rsidRDefault="00185D1D" w:rsidP="00185D1D">
      <w:pPr>
        <w:pStyle w:val="a4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proofErr w:type="gramStart"/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자동완성기능</w:t>
      </w:r>
      <w:r>
        <w:rPr>
          <w:rFonts w:hint="eastAsia"/>
        </w:rPr>
        <w:t xml:space="preserve"> </w:t>
      </w:r>
      <w:r>
        <w:t>/ GUI</w:t>
      </w:r>
      <w:r>
        <w:rPr>
          <w:rFonts w:hint="eastAsia"/>
        </w:rPr>
        <w:t>커스터마이즈</w:t>
      </w:r>
      <w:r>
        <w:rPr>
          <w:rFonts w:hint="eastAsia"/>
        </w:rPr>
        <w:t xml:space="preserve"> / </w:t>
      </w:r>
      <w:r>
        <w:rPr>
          <w:rFonts w:hint="eastAsia"/>
        </w:rPr>
        <w:t>터미널을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버전관리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:rsidR="00185D1D" w:rsidRPr="00C23B62" w:rsidRDefault="00185D1D" w:rsidP="00185D1D"/>
    <w:p w:rsidR="00E42332" w:rsidRPr="00185D1D" w:rsidRDefault="00E42332"/>
    <w:sectPr w:rsidR="00E42332" w:rsidRPr="00185D1D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1930"/>
    <w:multiLevelType w:val="hybridMultilevel"/>
    <w:tmpl w:val="C3DC6ED6"/>
    <w:lvl w:ilvl="0" w:tplc="A644FDA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88A774A"/>
    <w:multiLevelType w:val="hybridMultilevel"/>
    <w:tmpl w:val="D0CA4AD8"/>
    <w:lvl w:ilvl="0" w:tplc="D14AB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0E1C52"/>
    <w:multiLevelType w:val="hybridMultilevel"/>
    <w:tmpl w:val="5366F4C4"/>
    <w:lvl w:ilvl="0" w:tplc="2F8A0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1152A6"/>
    <w:multiLevelType w:val="hybridMultilevel"/>
    <w:tmpl w:val="ED6041D8"/>
    <w:lvl w:ilvl="0" w:tplc="D6A8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0F2E6D"/>
    <w:multiLevelType w:val="hybridMultilevel"/>
    <w:tmpl w:val="367CC1C4"/>
    <w:lvl w:ilvl="0" w:tplc="B59A652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85D1D"/>
    <w:rsid w:val="00185D1D"/>
    <w:rsid w:val="00357FA8"/>
    <w:rsid w:val="00BB472C"/>
    <w:rsid w:val="00E4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7AF22-1A51-47B7-83C9-4BEE21C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5D5196E-2815-496D-B7D4-E7971FD20B71}"/>
      </w:docPartPr>
      <w:docPartBody>
        <w:p w:rsidR="00446BC8" w:rsidRDefault="00446BC8">
          <w:r w:rsidRPr="000B0476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53"/>
    <w:rsid w:val="00446BC8"/>
    <w:rsid w:val="005C5ED2"/>
    <w:rsid w:val="00605953"/>
    <w:rsid w:val="00B1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B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[기본적인 개념 정리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2</cp:revision>
  <dcterms:created xsi:type="dcterms:W3CDTF">2016-02-07T12:49:00Z</dcterms:created>
  <dcterms:modified xsi:type="dcterms:W3CDTF">2016-02-07T12:57:00Z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