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rFonts w:hint="eastAsia"/>
            </w:rPr>
            <w:alias w:val="게시 제목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093E57" w:rsidRDefault="00923B6A">
              <w:pPr>
                <w:pStyle w:val="Publishwithline"/>
              </w:pPr>
              <w:r>
                <w:rPr>
                  <w:rFonts w:hint="eastAsia"/>
                </w:rPr>
                <w:t>파이프에서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쏟아지는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예제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따라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하기</w:t>
              </w:r>
            </w:p>
          </w:sdtContent>
        </w:sdt>
        <w:p w:rsidR="00093E57" w:rsidRDefault="00093E57">
          <w:pPr>
            <w:pStyle w:val="underline"/>
          </w:pPr>
        </w:p>
        <w:p w:rsidR="00D43567" w:rsidRDefault="00D43567" w:rsidP="00D43567">
          <w:pPr>
            <w:pStyle w:val="PadderBetweenTitleandProperties"/>
          </w:pPr>
        </w:p>
        <w:p w:rsidR="00D43567" w:rsidRDefault="00D43567" w:rsidP="00D43567">
          <w:pPr>
            <w:pStyle w:val="Account"/>
            <w:rPr>
              <w:sz w:val="2"/>
              <w:szCs w:val="2"/>
            </w:rPr>
          </w:pPr>
          <w:r>
            <w:rPr>
              <w:rFonts w:ascii="맑은 고딕" w:hAnsi="맑은 고딕" w:cs="맑은 고딕"/>
            </w:rPr>
            <w:t>계정</w:t>
          </w:r>
          <w:r>
            <w:tab/>
          </w:r>
          <w:sdt>
            <w:sdtPr>
              <w:id w:val="788784533"/>
              <w:dataBinding w:prefixMappings="xmlns:ns0 = 'http://www.microsoft.com/Office/Word/BlogTool'" w:xpath="/ns0:BlogPostInfo/ns0:Account" w:storeItemID="{5F329CAD-B019-4FA6-9FEF-74898909AD20}"/>
              <w:dropDownList w:lastValue="3ae7dd50-abdc-4b7b-8175-49c4e202dae0">
                <w:listItem w:displayText="비쥬얼 시뮬레이션 연구실" w:value="3ae7dd50-abdc-4b7b-8175-49c4e202dae0"/>
                <w:listItem w:displayText="jhunkim" w:value="64ed4544-441c-4430-90a4-8a597e798a7e"/>
                <w:listItem w:displayText="jaegwang" w:value="ed4efb62-ce9b-4baf-afa5-746457b5c484"/>
              </w:dropDownList>
            </w:sdtPr>
            <w:sdtContent>
              <w:r w:rsidR="00E932D0">
                <w:rPr>
                  <w:rFonts w:eastAsia="바탕" w:hint="eastAsia"/>
                </w:rPr>
                <w:t>비쥬얼</w:t>
              </w:r>
              <w:r w:rsidR="00E932D0">
                <w:rPr>
                  <w:rFonts w:eastAsia="바탕" w:hint="eastAsia"/>
                </w:rPr>
                <w:t xml:space="preserve"> </w:t>
              </w:r>
              <w:r w:rsidR="00E932D0">
                <w:rPr>
                  <w:rFonts w:eastAsia="바탕" w:hint="eastAsia"/>
                </w:rPr>
                <w:t>시뮬레이션</w:t>
              </w:r>
              <w:r w:rsidR="00E932D0">
                <w:rPr>
                  <w:rFonts w:eastAsia="바탕" w:hint="eastAsia"/>
                </w:rPr>
                <w:t xml:space="preserve"> </w:t>
              </w:r>
              <w:r w:rsidR="00E932D0">
                <w:rPr>
                  <w:rFonts w:eastAsia="바탕" w:hint="eastAsia"/>
                </w:rPr>
                <w:t>연구실</w:t>
              </w:r>
            </w:sdtContent>
          </w:sdt>
        </w:p>
        <w:p w:rsidR="00093E57" w:rsidRDefault="00E932D0">
          <w:pPr>
            <w:pStyle w:val="PadderBetweenControlandBody"/>
          </w:pPr>
        </w:p>
      </w:sdtContent>
    </w:sdt>
    <w:p w:rsidR="00923B6A" w:rsidRDefault="00923B6A">
      <w:r>
        <w:rPr>
          <w:rFonts w:hint="eastAsia"/>
        </w:rPr>
        <w:t>파이프에서</w:t>
      </w:r>
      <w:r>
        <w:rPr>
          <w:rFonts w:hint="eastAsia"/>
        </w:rPr>
        <w:t xml:space="preserve"> </w:t>
      </w:r>
      <w:r>
        <w:rPr>
          <w:rFonts w:hint="eastAsia"/>
        </w:rPr>
        <w:t>쏟아지는</w:t>
      </w:r>
      <w:r>
        <w:rPr>
          <w:rFonts w:hint="eastAsia"/>
        </w:rPr>
        <w:t xml:space="preserve">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목표이다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923B6A" w:rsidRDefault="00923B6A" w:rsidP="00923B6A">
      <w:pPr>
        <w:pStyle w:val="a4"/>
        <w:numPr>
          <w:ilvl w:val="0"/>
          <w:numId w:val="1"/>
        </w:numPr>
      </w:pP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js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연결하기</w:t>
      </w:r>
      <w:r>
        <w:rPr>
          <w:rFonts w:hint="eastAsia"/>
        </w:rPr>
        <w:t>.</w:t>
      </w:r>
    </w:p>
    <w:p w:rsidR="00923B6A" w:rsidRDefault="00923B6A" w:rsidP="00923B6A">
      <w:pPr>
        <w:pStyle w:val="a4"/>
        <w:numPr>
          <w:ilvl w:val="0"/>
          <w:numId w:val="1"/>
        </w:numPr>
      </w:pPr>
      <w:r>
        <w:t>Three.js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요소들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</w:p>
    <w:p w:rsidR="00923B6A" w:rsidRDefault="00923B6A" w:rsidP="00AA1640">
      <w:pPr>
        <w:pStyle w:val="a4"/>
        <w:numPr>
          <w:ilvl w:val="0"/>
          <w:numId w:val="1"/>
        </w:numPr>
      </w:pPr>
      <w:r>
        <w:rPr>
          <w:rFonts w:hint="eastAsia"/>
        </w:rPr>
        <w:t>파이프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>.</w:t>
      </w:r>
    </w:p>
    <w:p w:rsidR="00923B6A" w:rsidRDefault="00923B6A" w:rsidP="00923B6A">
      <w:pPr>
        <w:pStyle w:val="a4"/>
        <w:numPr>
          <w:ilvl w:val="0"/>
          <w:numId w:val="1"/>
        </w:numPr>
      </w:pP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파티클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설정하기</w:t>
      </w:r>
      <w:r>
        <w:rPr>
          <w:rFonts w:hint="eastAsia"/>
        </w:rPr>
        <w:t>.</w:t>
      </w:r>
    </w:p>
    <w:p w:rsidR="00923B6A" w:rsidRDefault="00923B6A" w:rsidP="00923B6A">
      <w:pPr>
        <w:pStyle w:val="a4"/>
        <w:numPr>
          <w:ilvl w:val="0"/>
          <w:numId w:val="1"/>
        </w:numPr>
      </w:pP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파이프에서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>.</w:t>
      </w:r>
    </w:p>
    <w:p w:rsidR="00923B6A" w:rsidRDefault="00923B6A" w:rsidP="00923B6A"/>
    <w:p w:rsidR="00923B6A" w:rsidRPr="00E70B32" w:rsidRDefault="00923B6A" w:rsidP="00923B6A">
      <w:pPr>
        <w:rPr>
          <w:b/>
        </w:rPr>
      </w:pPr>
      <w:r w:rsidRPr="00E70B32">
        <w:rPr>
          <w:rFonts w:hint="eastAsia"/>
          <w:b/>
        </w:rPr>
        <w:t xml:space="preserve">Step 1. </w:t>
      </w:r>
      <w:r w:rsidRPr="00E70B32">
        <w:rPr>
          <w:rFonts w:hint="eastAsia"/>
          <w:b/>
        </w:rPr>
        <w:t>필요한</w:t>
      </w:r>
      <w:r w:rsidRPr="00E70B32">
        <w:rPr>
          <w:rFonts w:hint="eastAsia"/>
          <w:b/>
        </w:rPr>
        <w:t xml:space="preserve"> </w:t>
      </w:r>
      <w:r w:rsidRPr="00E70B32">
        <w:rPr>
          <w:b/>
        </w:rPr>
        <w:t>js</w:t>
      </w:r>
      <w:r w:rsidRPr="00E70B32">
        <w:rPr>
          <w:rFonts w:hint="eastAsia"/>
          <w:b/>
        </w:rPr>
        <w:t>파일</w:t>
      </w:r>
      <w:r w:rsidRPr="00E70B32">
        <w:rPr>
          <w:rFonts w:hint="eastAsia"/>
          <w:b/>
        </w:rPr>
        <w:t xml:space="preserve"> </w:t>
      </w:r>
      <w:r w:rsidRPr="00E70B32">
        <w:rPr>
          <w:rFonts w:hint="eastAsia"/>
          <w:b/>
        </w:rPr>
        <w:t>연결하기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8388"/>
      </w:tblGrid>
      <w:tr w:rsidR="00D43567" w:rsidRPr="00D43567" w:rsidTr="00E932D0">
        <w:tc>
          <w:tcPr>
            <w:tcW w:w="93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color w:val="010101"/>
                <w:sz w:val="20"/>
              </w:rPr>
            </w:pPr>
            <w:r>
              <w:rPr>
                <w:rFonts w:ascii="Consolas" w:eastAsia="굴림" w:hAnsi="Consolas" w:cs="Consolas" w:hint="eastAsia"/>
                <w:color w:val="010101"/>
                <w:sz w:val="20"/>
              </w:rPr>
              <w:t>&lt;</w:t>
            </w:r>
            <w:r>
              <w:rPr>
                <w:rFonts w:ascii="Consolas" w:eastAsia="굴림" w:hAnsi="Consolas" w:cs="Consolas"/>
                <w:color w:val="010101"/>
                <w:sz w:val="20"/>
              </w:rPr>
              <w:t>code1&gt;</w:t>
            </w:r>
          </w:p>
        </w:tc>
      </w:tr>
      <w:tr w:rsidR="00D43567" w:rsidRPr="00D43567" w:rsidTr="00D4356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13</w:t>
            </w:r>
          </w:p>
        </w:tc>
        <w:tc>
          <w:tcPr>
            <w:tcW w:w="8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!DOCTYPE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lang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"en"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charset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"UTF-8"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  <w:r w:rsidRPr="00D43567">
              <w:rPr>
                <w:rFonts w:ascii="Consolas" w:eastAsia="굴림" w:hAnsi="Consolas" w:cs="Consolas"/>
                <w:sz w:val="20"/>
              </w:rPr>
              <w:t>Pipe Water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"./lib/three/build/three.min.js"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"./lib/three/examples/js/controls/OrbitControls.js"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"./lib/three/examples/js/loaders/OBJLoader.js"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"./ParticleSystem.js"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</w:tc>
      </w:tr>
    </w:tbl>
    <w:p w:rsidR="00923B6A" w:rsidRDefault="00923B6A" w:rsidP="00923B6A"/>
    <w:p w:rsidR="00E70B32" w:rsidRDefault="00E70B32" w:rsidP="00923B6A">
      <w:r>
        <w:rPr>
          <w:rFonts w:hint="eastAsia"/>
        </w:rPr>
        <w:t>파이프에서</w:t>
      </w:r>
      <w:r>
        <w:rPr>
          <w:rFonts w:hint="eastAsia"/>
        </w:rPr>
        <w:t xml:space="preserve">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js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t>&lt;code1 &gt;</w:t>
      </w:r>
      <w:r>
        <w:rPr>
          <w:rFonts w:hint="eastAsia"/>
        </w:rPr>
        <w:t>의</w:t>
      </w:r>
      <w:r>
        <w:t xml:space="preserve"> 8</w:t>
      </w:r>
      <w:r>
        <w:rPr>
          <w:rFonts w:hint="eastAsia"/>
        </w:rPr>
        <w:t>째줄에서</w:t>
      </w:r>
      <w:r>
        <w:rPr>
          <w:rFonts w:hint="eastAsia"/>
        </w:rPr>
        <w:t xml:space="preserve"> </w:t>
      </w:r>
      <w:r>
        <w:t>11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r>
        <w:rPr>
          <w:rFonts w:hint="eastAsia"/>
        </w:rPr>
        <w:t>나타나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이번에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함수들은</w:t>
      </w:r>
      <w:r>
        <w:rPr>
          <w:rFonts w:hint="eastAsia"/>
        </w:rPr>
        <w:t xml:space="preserve"> </w:t>
      </w:r>
      <w:r>
        <w:t>js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태그로</w:t>
      </w:r>
      <w:r>
        <w:rPr>
          <w:rFonts w:hint="eastAsia"/>
        </w:rPr>
        <w:t xml:space="preserve"> </w:t>
      </w:r>
      <w:r>
        <w:rPr>
          <w:rFonts w:hint="eastAsia"/>
        </w:rPr>
        <w:t>연경을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것만으로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E70B32" w:rsidRPr="00D43567" w:rsidRDefault="00E70B32" w:rsidP="00923B6A"/>
    <w:p w:rsidR="00E70B32" w:rsidRPr="00B6658A" w:rsidRDefault="00E70B32" w:rsidP="00923B6A">
      <w:pPr>
        <w:rPr>
          <w:b/>
        </w:rPr>
      </w:pPr>
      <w:r w:rsidRPr="00B6658A">
        <w:rPr>
          <w:b/>
        </w:rPr>
        <w:t>Step</w:t>
      </w:r>
      <w:r w:rsidR="002D71ED">
        <w:rPr>
          <w:b/>
        </w:rPr>
        <w:t xml:space="preserve"> </w:t>
      </w:r>
      <w:r w:rsidRPr="00B6658A">
        <w:rPr>
          <w:b/>
        </w:rPr>
        <w:t xml:space="preserve">2. </w:t>
      </w:r>
      <w:r w:rsidRPr="00B6658A">
        <w:rPr>
          <w:rFonts w:hint="eastAsia"/>
          <w:b/>
        </w:rPr>
        <w:t>Three.js</w:t>
      </w:r>
      <w:r w:rsidRPr="00B6658A">
        <w:rPr>
          <w:rFonts w:hint="eastAsia"/>
          <w:b/>
        </w:rPr>
        <w:t>의</w:t>
      </w:r>
      <w:r w:rsidRPr="00B6658A">
        <w:rPr>
          <w:rFonts w:hint="eastAsia"/>
          <w:b/>
        </w:rPr>
        <w:t xml:space="preserve"> </w:t>
      </w:r>
      <w:r w:rsidRPr="00B6658A">
        <w:rPr>
          <w:rFonts w:hint="eastAsia"/>
          <w:b/>
        </w:rPr>
        <w:t>기본적인</w:t>
      </w:r>
      <w:r w:rsidRPr="00B6658A">
        <w:rPr>
          <w:rFonts w:hint="eastAsia"/>
          <w:b/>
        </w:rPr>
        <w:t xml:space="preserve"> </w:t>
      </w:r>
      <w:r w:rsidRPr="00B6658A">
        <w:rPr>
          <w:rFonts w:hint="eastAsia"/>
          <w:b/>
        </w:rPr>
        <w:t>요소들</w:t>
      </w:r>
      <w:r w:rsidRPr="00B6658A">
        <w:rPr>
          <w:rFonts w:hint="eastAsia"/>
          <w:b/>
        </w:rPr>
        <w:t xml:space="preserve"> </w:t>
      </w:r>
      <w:r w:rsidRPr="00B6658A">
        <w:rPr>
          <w:rFonts w:hint="eastAsia"/>
          <w:b/>
        </w:rPr>
        <w:t>만들기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1235"/>
      </w:tblGrid>
      <w:tr w:rsidR="00D43567" w:rsidRPr="00D43567" w:rsidTr="00E932D0">
        <w:tc>
          <w:tcPr>
            <w:tcW w:w="1219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color w:val="010101"/>
                <w:sz w:val="20"/>
              </w:rPr>
            </w:pPr>
            <w:r>
              <w:rPr>
                <w:rFonts w:ascii="Consolas" w:eastAsia="굴림" w:hAnsi="Consolas" w:cs="Consolas" w:hint="eastAsia"/>
                <w:color w:val="010101"/>
                <w:sz w:val="20"/>
              </w:rPr>
              <w:t>&lt;code2&gt;</w:t>
            </w:r>
          </w:p>
        </w:tc>
      </w:tr>
      <w:tr w:rsidR="00D43567" w:rsidRPr="00D43567" w:rsidTr="00D4356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54</w:t>
            </w:r>
          </w:p>
        </w:tc>
        <w:tc>
          <w:tcPr>
            <w:tcW w:w="11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!DOCTYPE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lang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"en"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charset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"UTF-8"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  <w:r w:rsidRPr="00D43567">
              <w:rPr>
                <w:rFonts w:ascii="Consolas" w:eastAsia="굴림" w:hAnsi="Consolas" w:cs="Consolas"/>
                <w:sz w:val="20"/>
              </w:rPr>
              <w:t>Pipe Water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"./lib/three/build/three.min.js"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"./lib/three/examples/js/controls/OrbitControls.js"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"./lib/three/examples/js/loaders/OBJLoader.js"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"./ParticleSystem.js"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container;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camera, scene, renderer;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init()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container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D43567">
              <w:rPr>
                <w:rFonts w:ascii="Consolas" w:eastAsia="굴림" w:hAnsi="Consolas" w:cs="Consolas"/>
                <w:sz w:val="20"/>
              </w:rPr>
              <w:t>.createElement( 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'div'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D43567">
              <w:rPr>
                <w:rFonts w:ascii="Consolas" w:eastAsia="굴림" w:hAnsi="Consolas" w:cs="Consolas"/>
                <w:sz w:val="20"/>
              </w:rPr>
              <w:t>.body.appendChild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container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camera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THREE.PerspectiveCamera(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35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camera.position.y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0.8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2.2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camera.position.z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controls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THREE.OrbitControls(camera);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scene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THREE.Scene();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light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THREE.DirectionalLight(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1.35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 )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light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light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THREE.DirectionalLight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1.35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 )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light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THREE.WebGLRenderer( { antialias: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D43567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container.appendChild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renderer.domElement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'resize'</w:t>
            </w:r>
            <w:r w:rsidRPr="00D43567">
              <w:rPr>
                <w:rFonts w:ascii="Consolas" w:eastAsia="굴림" w:hAnsi="Consolas" w:cs="Consolas"/>
                <w:sz w:val="20"/>
              </w:rPr>
              <w:t>, onWindowResize,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onWindowResize()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camera.aspect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camera.updateProjectionMatrix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</w:tc>
      </w:tr>
    </w:tbl>
    <w:p w:rsidR="00E70B32" w:rsidRDefault="00E70B32" w:rsidP="00923B6A"/>
    <w:p w:rsidR="00E70B32" w:rsidRDefault="00E70B32" w:rsidP="00923B6A"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&lt;code2&gt;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요소들을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  <w:r>
        <w:t xml:space="preserve"> </w:t>
      </w:r>
      <w:r w:rsidR="00B6658A">
        <w:rPr>
          <w:rFonts w:hint="eastAsia"/>
        </w:rPr>
        <w:t>1</w:t>
      </w:r>
      <w:r w:rsidR="00B6658A">
        <w:t>3</w:t>
      </w:r>
      <w:r w:rsidR="00B6658A">
        <w:rPr>
          <w:rFonts w:hint="eastAsia"/>
        </w:rPr>
        <w:t>번째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줄과</w:t>
      </w:r>
      <w:r w:rsidR="00B6658A">
        <w:rPr>
          <w:rFonts w:hint="eastAsia"/>
        </w:rPr>
        <w:t xml:space="preserve"> </w:t>
      </w:r>
      <w:r w:rsidR="00B6658A">
        <w:t>14</w:t>
      </w:r>
      <w:r w:rsidR="00B6658A">
        <w:rPr>
          <w:rFonts w:hint="eastAsia"/>
        </w:rPr>
        <w:t>번째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줄에서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다양한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함수에서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쓰이는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변수들은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전역변수로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선언했다</w:t>
      </w:r>
      <w:r w:rsidR="00B6658A">
        <w:rPr>
          <w:rFonts w:hint="eastAsia"/>
        </w:rPr>
        <w:t>.</w:t>
      </w:r>
      <w:r w:rsidR="00B6658A">
        <w:t xml:space="preserve"> </w:t>
      </w:r>
      <w:r w:rsidR="00B6658A">
        <w:rPr>
          <w:rFonts w:hint="eastAsia"/>
        </w:rPr>
        <w:t>선언한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변수들은</w:t>
      </w:r>
      <w:r w:rsidR="00B6658A">
        <w:rPr>
          <w:rFonts w:hint="eastAsia"/>
        </w:rPr>
        <w:t xml:space="preserve"> </w:t>
      </w:r>
      <w:r w:rsidR="00B6658A">
        <w:t>16</w:t>
      </w:r>
      <w:r w:rsidR="00B6658A">
        <w:rPr>
          <w:rFonts w:hint="eastAsia"/>
        </w:rPr>
        <w:t>번째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줄에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나타나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있는</w:t>
      </w:r>
      <w:r w:rsidR="00B6658A">
        <w:rPr>
          <w:rFonts w:hint="eastAsia"/>
        </w:rPr>
        <w:t xml:space="preserve"> </w:t>
      </w:r>
      <w:r w:rsidR="00B6658A">
        <w:t>init</w:t>
      </w:r>
      <w:r w:rsidR="00B6658A">
        <w:rPr>
          <w:rFonts w:hint="eastAsia"/>
        </w:rPr>
        <w:t>함수에서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초기화</w:t>
      </w:r>
      <w:r w:rsidR="00B6658A">
        <w:rPr>
          <w:rFonts w:hint="eastAsia"/>
        </w:rPr>
        <w:t xml:space="preserve"> </w:t>
      </w:r>
      <w:r w:rsidR="00B6658A">
        <w:rPr>
          <w:rFonts w:hint="eastAsia"/>
        </w:rPr>
        <w:t>했다</w:t>
      </w:r>
      <w:r w:rsidR="00B6658A">
        <w:rPr>
          <w:rFonts w:hint="eastAsia"/>
        </w:rPr>
        <w:t>.</w:t>
      </w:r>
      <w:r w:rsidR="00B6658A">
        <w:t xml:space="preserve"> </w:t>
      </w:r>
      <w:r w:rsidR="00AA1640">
        <w:rPr>
          <w:rFonts w:hint="eastAsia"/>
        </w:rPr>
        <w:t>파이프를</w:t>
      </w:r>
      <w:r w:rsidR="00AA1640">
        <w:rPr>
          <w:rFonts w:hint="eastAsia"/>
        </w:rPr>
        <w:t xml:space="preserve"> </w:t>
      </w:r>
      <w:r w:rsidR="00AA1640">
        <w:rPr>
          <w:rFonts w:hint="eastAsia"/>
        </w:rPr>
        <w:t>볼</w:t>
      </w:r>
      <w:r w:rsidR="00AA1640">
        <w:rPr>
          <w:rFonts w:hint="eastAsia"/>
        </w:rPr>
        <w:t xml:space="preserve"> </w:t>
      </w:r>
      <w:r w:rsidR="00AA1640">
        <w:rPr>
          <w:rFonts w:hint="eastAsia"/>
        </w:rPr>
        <w:t>수</w:t>
      </w:r>
      <w:r w:rsidR="00AA1640">
        <w:rPr>
          <w:rFonts w:hint="eastAsia"/>
        </w:rPr>
        <w:t xml:space="preserve"> </w:t>
      </w:r>
      <w:r w:rsidR="00AA1640">
        <w:rPr>
          <w:rFonts w:hint="eastAsia"/>
        </w:rPr>
        <w:t>있게</w:t>
      </w:r>
      <w:r w:rsidR="00AA1640">
        <w:rPr>
          <w:rFonts w:hint="eastAsia"/>
        </w:rPr>
        <w:t xml:space="preserve"> </w:t>
      </w:r>
      <w:r w:rsidR="00AA1640">
        <w:rPr>
          <w:rFonts w:hint="eastAsia"/>
        </w:rPr>
        <w:t>하기</w:t>
      </w:r>
      <w:r w:rsidR="00AA1640">
        <w:rPr>
          <w:rFonts w:hint="eastAsia"/>
        </w:rPr>
        <w:t xml:space="preserve"> </w:t>
      </w:r>
      <w:r w:rsidR="00AA1640">
        <w:rPr>
          <w:rFonts w:hint="eastAsia"/>
        </w:rPr>
        <w:t>위해서</w:t>
      </w:r>
      <w:r w:rsidR="00AA1640">
        <w:rPr>
          <w:rFonts w:hint="eastAsia"/>
        </w:rPr>
        <w:t xml:space="preserve"> </w:t>
      </w:r>
      <w:r w:rsidR="00AA1640">
        <w:t>init</w:t>
      </w:r>
      <w:r w:rsidR="00AA1640">
        <w:rPr>
          <w:rFonts w:hint="eastAsia"/>
        </w:rPr>
        <w:t>함수에서</w:t>
      </w:r>
      <w:r w:rsidR="00AA1640">
        <w:rPr>
          <w:rFonts w:hint="eastAsia"/>
        </w:rPr>
        <w:t xml:space="preserve"> light</w:t>
      </w:r>
      <w:r w:rsidR="00AA1640">
        <w:rPr>
          <w:rFonts w:hint="eastAsia"/>
        </w:rPr>
        <w:t>를</w:t>
      </w:r>
      <w:r w:rsidR="00AA1640">
        <w:rPr>
          <w:rFonts w:hint="eastAsia"/>
        </w:rPr>
        <w:t xml:space="preserve"> </w:t>
      </w:r>
      <w:r w:rsidR="00AA1640">
        <w:rPr>
          <w:rFonts w:hint="eastAsia"/>
        </w:rPr>
        <w:t>만들었다</w:t>
      </w:r>
      <w:r w:rsidR="00AA1640">
        <w:rPr>
          <w:rFonts w:hint="eastAsia"/>
        </w:rPr>
        <w:t>.</w:t>
      </w:r>
      <w:bookmarkStart w:id="0" w:name="_GoBack"/>
      <w:bookmarkEnd w:id="0"/>
    </w:p>
    <w:p w:rsidR="00AA1640" w:rsidRDefault="00AA1640" w:rsidP="00923B6A"/>
    <w:p w:rsidR="00AA1640" w:rsidRPr="000F70A5" w:rsidRDefault="00AA1640" w:rsidP="00923B6A">
      <w:pPr>
        <w:rPr>
          <w:b/>
        </w:rPr>
      </w:pPr>
      <w:r w:rsidRPr="000F70A5">
        <w:rPr>
          <w:b/>
        </w:rPr>
        <w:t>Step</w:t>
      </w:r>
      <w:r w:rsidR="002D71ED">
        <w:rPr>
          <w:b/>
        </w:rPr>
        <w:t xml:space="preserve"> </w:t>
      </w:r>
      <w:r w:rsidRPr="000F70A5">
        <w:rPr>
          <w:b/>
        </w:rPr>
        <w:t xml:space="preserve">3. </w:t>
      </w:r>
      <w:r w:rsidRPr="000F70A5">
        <w:rPr>
          <w:rFonts w:hint="eastAsia"/>
          <w:b/>
        </w:rPr>
        <w:t>파이프</w:t>
      </w:r>
      <w:r w:rsidRPr="000F70A5">
        <w:rPr>
          <w:rFonts w:hint="eastAsia"/>
          <w:b/>
        </w:rPr>
        <w:t xml:space="preserve"> </w:t>
      </w:r>
      <w:r w:rsidRPr="000F70A5">
        <w:rPr>
          <w:rFonts w:hint="eastAsia"/>
          <w:b/>
        </w:rPr>
        <w:t>만들기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815"/>
      </w:tblGrid>
      <w:tr w:rsidR="00D43567" w:rsidRPr="00D43567" w:rsidTr="00E932D0">
        <w:tc>
          <w:tcPr>
            <w:tcW w:w="1377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color w:val="010101"/>
                <w:sz w:val="20"/>
              </w:rPr>
            </w:pPr>
            <w:r>
              <w:rPr>
                <w:rFonts w:ascii="Consolas" w:eastAsia="굴림" w:hAnsi="Consolas" w:cs="Consolas" w:hint="eastAsia"/>
                <w:color w:val="010101"/>
                <w:sz w:val="20"/>
              </w:rPr>
              <w:t>&lt;</w:t>
            </w:r>
            <w:r>
              <w:rPr>
                <w:rFonts w:ascii="Consolas" w:eastAsia="굴림" w:hAnsi="Consolas" w:cs="Consolas"/>
                <w:color w:val="010101"/>
                <w:sz w:val="20"/>
              </w:rPr>
              <w:t>code3&gt;</w:t>
            </w:r>
          </w:p>
        </w:tc>
      </w:tr>
      <w:tr w:rsidR="00D43567" w:rsidRPr="00D43567" w:rsidTr="00D4356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93</w:t>
            </w:r>
          </w:p>
        </w:tc>
        <w:tc>
          <w:tcPr>
            <w:tcW w:w="12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!DOCTYPE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lang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"en"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charset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"UTF-8"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  <w:r w:rsidRPr="00D43567">
              <w:rPr>
                <w:rFonts w:ascii="Consolas" w:eastAsia="굴림" w:hAnsi="Consolas" w:cs="Consolas"/>
                <w:sz w:val="20"/>
              </w:rPr>
              <w:t>Pipe Water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"./lib/three/build/three.min.js"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"./lib/three/examples/js/controls/OrbitControls.js"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"./lib/three/examples/js/loaders/OBJLoader.js"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"./ParticleSystem.js"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container;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camera, scene, renderer;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init();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loop();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init()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container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D43567">
              <w:rPr>
                <w:rFonts w:ascii="Consolas" w:eastAsia="굴림" w:hAnsi="Consolas" w:cs="Consolas"/>
                <w:sz w:val="20"/>
              </w:rPr>
              <w:t>.createElement( 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'div'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D43567">
              <w:rPr>
                <w:rFonts w:ascii="Consolas" w:eastAsia="굴림" w:hAnsi="Consolas" w:cs="Consolas"/>
                <w:sz w:val="20"/>
              </w:rPr>
              <w:t>.body.appendChild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container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camera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THREE.PerspectiveCamera(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35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camera.position.y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0.8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2.2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camera.position.z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controls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THREE.OrbitControls(camera);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scene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THREE.Scene();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light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THREE.DirectionalLight(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1.35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 )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light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light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THREE.DirectionalLight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1.35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 )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light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THREE.WebGLRenderer( { antialias: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D43567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container.appendChild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renderer.domElement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'resize'</w:t>
            </w:r>
            <w:r w:rsidRPr="00D43567">
              <w:rPr>
                <w:rFonts w:ascii="Consolas" w:eastAsia="굴림" w:hAnsi="Consolas" w:cs="Consolas"/>
                <w:sz w:val="20"/>
              </w:rPr>
              <w:t>, onWindowResize,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loader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THREE.OBJLoader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loader.load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'./models/pipe.obj'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(object){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material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THREE.MeshPhongMaterial( { color: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0x101010</w:t>
            </w:r>
            <w:r w:rsidRPr="00D43567">
              <w:rPr>
                <w:rFonts w:ascii="Consolas" w:eastAsia="굴림" w:hAnsi="Consolas" w:cs="Consolas"/>
                <w:sz w:val="20"/>
              </w:rPr>
              <w:t>, specular: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0xaaaaaa</w:t>
            </w:r>
            <w:r w:rsidRPr="00D43567">
              <w:rPr>
                <w:rFonts w:ascii="Consolas" w:eastAsia="굴림" w:hAnsi="Consolas" w:cs="Consolas"/>
                <w:sz w:val="20"/>
              </w:rPr>
              <w:t>, shininess: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30</w:t>
            </w:r>
            <w:r w:rsidRPr="00D43567">
              <w:rPr>
                <w:rFonts w:ascii="Consolas" w:eastAsia="굴림" w:hAnsi="Consolas" w:cs="Consolas"/>
                <w:sz w:val="20"/>
              </w:rPr>
              <w:t>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material.side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THREE.DoubleSide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object.traverse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( child 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D43567">
              <w:rPr>
                <w:rFonts w:ascii="Consolas" w:eastAsia="굴림" w:hAnsi="Consolas" w:cs="Consolas"/>
                <w:sz w:val="20"/>
              </w:rPr>
              <w:t> ( child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instanceof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child.material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material;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child.castShadow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child.receiveShadow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object.position.y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object.scale.set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0.02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0.02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0.02</w:t>
            </w:r>
            <w:r w:rsidRPr="00D43567">
              <w:rPr>
                <w:rFonts w:ascii="Consolas" w:eastAsia="굴림" w:hAnsi="Consolas" w:cs="Consolas"/>
                <w:sz w:val="20"/>
              </w:rPr>
              <w:t>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object.rotation.x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Math.PI</w:t>
            </w:r>
            <w:proofErr w:type="spellEnd"/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(object);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onWindowResize()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camera.aspect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camera.updateProjectionMatrix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fps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40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loop()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setTimeout</w:t>
            </w:r>
            <w:r w:rsidRPr="00D43567">
              <w:rPr>
                <w:rFonts w:ascii="Consolas" w:eastAsia="굴림" w:hAnsi="Consolas" w:cs="Consolas"/>
                <w:sz w:val="20"/>
              </w:rPr>
              <w:t>(loop,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fps);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controls.update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requestAnimationFrame(render);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render()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renderer.render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scene, camera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</w:tc>
      </w:tr>
    </w:tbl>
    <w:p w:rsidR="00AA1640" w:rsidRDefault="00AA1640" w:rsidP="00923B6A"/>
    <w:p w:rsidR="00AA1640" w:rsidRDefault="000F70A5" w:rsidP="00923B6A">
      <w:r>
        <w:rPr>
          <w:rFonts w:hint="eastAsia"/>
        </w:rPr>
        <w:t>파이프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가져와서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&lt;code3&gt;</w:t>
      </w:r>
      <w:r>
        <w:rPr>
          <w:rFonts w:hint="eastAsia"/>
        </w:rPr>
        <w:t>처럼</w:t>
      </w:r>
      <w:r>
        <w:rPr>
          <w:rFonts w:hint="eastAsia"/>
        </w:rPr>
        <w:t xml:space="preserve"> init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추가했다</w:t>
      </w:r>
      <w:r>
        <w:rPr>
          <w:rFonts w:hint="eastAsia"/>
        </w:rPr>
        <w:t>.</w:t>
      </w:r>
      <w:r>
        <w:t xml:space="preserve"> 48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줄에서</w:t>
      </w:r>
      <w:r>
        <w:rPr>
          <w:rFonts w:hint="eastAsia"/>
        </w:rPr>
        <w:t xml:space="preserve"> </w:t>
      </w:r>
      <w:r>
        <w:t>69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proofErr w:type="spellStart"/>
      <w:r>
        <w:t>OBJLoader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pipe.obj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파이프</w:t>
      </w:r>
      <w:r>
        <w:rPr>
          <w:rFonts w:hint="eastAsia"/>
        </w:rPr>
        <w:t xml:space="preserve"> </w:t>
      </w:r>
      <w:r>
        <w:rPr>
          <w:rFonts w:hint="eastAsia"/>
        </w:rPr>
        <w:t>모형을</w:t>
      </w:r>
      <w:r>
        <w:rPr>
          <w:rFonts w:hint="eastAsia"/>
        </w:rPr>
        <w:t xml:space="preserve"> </w:t>
      </w:r>
      <w:r>
        <w:rPr>
          <w:rFonts w:hint="eastAsia"/>
        </w:rPr>
        <w:t>가져왔다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, </w:t>
      </w:r>
      <w:r>
        <w:t>51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줄에서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반사색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반사</w:t>
      </w:r>
      <w:r>
        <w:rPr>
          <w:rFonts w:hint="eastAsia"/>
        </w:rPr>
        <w:t xml:space="preserve">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설정했다</w:t>
      </w:r>
      <w:r>
        <w:rPr>
          <w:rFonts w:hint="eastAsia"/>
        </w:rPr>
        <w:t>.</w:t>
      </w:r>
      <w:r>
        <w:t xml:space="preserve"> </w:t>
      </w:r>
      <w:r w:rsidR="002D71ED">
        <w:rPr>
          <w:rFonts w:hint="eastAsia"/>
        </w:rPr>
        <w:t>이렇게</w:t>
      </w:r>
      <w:r w:rsidR="002D71ED">
        <w:rPr>
          <w:rFonts w:hint="eastAsia"/>
        </w:rPr>
        <w:t xml:space="preserve"> </w:t>
      </w:r>
      <w:r w:rsidR="002D71ED">
        <w:rPr>
          <w:rFonts w:hint="eastAsia"/>
        </w:rPr>
        <w:t>설정한</w:t>
      </w:r>
      <w:r w:rsidR="002D71ED">
        <w:rPr>
          <w:rFonts w:hint="eastAsia"/>
        </w:rPr>
        <w:t xml:space="preserve"> </w:t>
      </w:r>
      <w:r w:rsidR="002D71ED">
        <w:t>material</w:t>
      </w:r>
      <w:r w:rsidR="002D71ED">
        <w:rPr>
          <w:rFonts w:hint="eastAsia"/>
        </w:rPr>
        <w:t>을</w:t>
      </w:r>
      <w:r w:rsidR="002D71ED">
        <w:rPr>
          <w:rFonts w:hint="eastAsia"/>
        </w:rPr>
        <w:t xml:space="preserve"> </w:t>
      </w:r>
      <w:r w:rsidR="002D71ED">
        <w:t>58</w:t>
      </w:r>
      <w:r w:rsidR="002D71ED">
        <w:rPr>
          <w:rFonts w:hint="eastAsia"/>
        </w:rPr>
        <w:t>번째</w:t>
      </w:r>
      <w:r w:rsidR="002D71ED">
        <w:rPr>
          <w:rFonts w:hint="eastAsia"/>
        </w:rPr>
        <w:t xml:space="preserve"> </w:t>
      </w:r>
      <w:r w:rsidR="002D71ED">
        <w:rPr>
          <w:rFonts w:hint="eastAsia"/>
        </w:rPr>
        <w:t>줄에서</w:t>
      </w:r>
      <w:r w:rsidR="002D71ED">
        <w:rPr>
          <w:rFonts w:hint="eastAsia"/>
        </w:rPr>
        <w:t xml:space="preserve"> </w:t>
      </w:r>
      <w:r w:rsidR="002D71ED">
        <w:rPr>
          <w:rFonts w:hint="eastAsia"/>
        </w:rPr>
        <w:t>적용시킨다</w:t>
      </w:r>
      <w:r w:rsidR="002D71ED">
        <w:rPr>
          <w:rFonts w:hint="eastAsia"/>
        </w:rPr>
        <w:t>.</w:t>
      </w:r>
      <w:r w:rsidR="002D71ED">
        <w:t xml:space="preserve"> </w:t>
      </w:r>
      <w:r w:rsidR="002D71ED">
        <w:rPr>
          <w:rFonts w:hint="eastAsia"/>
        </w:rPr>
        <w:t>62, 63, 64</w:t>
      </w:r>
      <w:r w:rsidR="002D71ED">
        <w:rPr>
          <w:rFonts w:hint="eastAsia"/>
        </w:rPr>
        <w:t>번째</w:t>
      </w:r>
      <w:r w:rsidR="002D71ED">
        <w:rPr>
          <w:rFonts w:hint="eastAsia"/>
        </w:rPr>
        <w:t xml:space="preserve"> </w:t>
      </w:r>
      <w:r w:rsidR="002D71ED">
        <w:rPr>
          <w:rFonts w:hint="eastAsia"/>
        </w:rPr>
        <w:t>줄에서는</w:t>
      </w:r>
      <w:r w:rsidR="002D71ED">
        <w:rPr>
          <w:rFonts w:hint="eastAsia"/>
        </w:rPr>
        <w:t xml:space="preserve"> </w:t>
      </w:r>
      <w:r w:rsidR="002D71ED">
        <w:rPr>
          <w:rFonts w:hint="eastAsia"/>
        </w:rPr>
        <w:t>가져온</w:t>
      </w:r>
      <w:r w:rsidR="002D71ED">
        <w:rPr>
          <w:rFonts w:hint="eastAsia"/>
        </w:rPr>
        <w:t xml:space="preserve"> </w:t>
      </w:r>
      <w:r w:rsidR="002D71ED">
        <w:rPr>
          <w:rFonts w:hint="eastAsia"/>
        </w:rPr>
        <w:t>모델의</w:t>
      </w:r>
      <w:r w:rsidR="002D71ED">
        <w:rPr>
          <w:rFonts w:hint="eastAsia"/>
        </w:rPr>
        <w:t xml:space="preserve"> </w:t>
      </w:r>
      <w:r w:rsidR="002D71ED">
        <w:rPr>
          <w:rFonts w:hint="eastAsia"/>
        </w:rPr>
        <w:t>위치와</w:t>
      </w:r>
      <w:r w:rsidR="002D71ED">
        <w:rPr>
          <w:rFonts w:hint="eastAsia"/>
        </w:rPr>
        <w:t xml:space="preserve"> </w:t>
      </w:r>
      <w:r w:rsidR="002D71ED">
        <w:rPr>
          <w:rFonts w:hint="eastAsia"/>
        </w:rPr>
        <w:t>크기를</w:t>
      </w:r>
      <w:r w:rsidR="002D71ED">
        <w:rPr>
          <w:rFonts w:hint="eastAsia"/>
        </w:rPr>
        <w:t xml:space="preserve"> </w:t>
      </w:r>
      <w:r w:rsidR="002D71ED">
        <w:rPr>
          <w:rFonts w:hint="eastAsia"/>
        </w:rPr>
        <w:t>설정했다</w:t>
      </w:r>
      <w:r w:rsidR="002D71ED">
        <w:rPr>
          <w:rFonts w:hint="eastAsia"/>
        </w:rPr>
        <w:t>.</w:t>
      </w:r>
    </w:p>
    <w:p w:rsidR="002D71ED" w:rsidRDefault="002D71ED" w:rsidP="00923B6A"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파이프를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>loop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t>render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t>16, 17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줄에서와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init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t>loop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실행시키면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&lt;</w:t>
      </w:r>
      <w:r>
        <w:rPr>
          <w:rFonts w:hint="eastAsia"/>
        </w:rPr>
        <w:t>그림</w:t>
      </w:r>
      <w:r>
        <w:rPr>
          <w:rFonts w:hint="eastAsia"/>
        </w:rPr>
        <w:t>1</w:t>
      </w:r>
      <w:r>
        <w:t>&gt;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D43567" w:rsidRDefault="00D43567" w:rsidP="00923B6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1ED" w:rsidRPr="002D71ED" w:rsidTr="002D71ED">
        <w:tc>
          <w:tcPr>
            <w:tcW w:w="9350" w:type="dxa"/>
          </w:tcPr>
          <w:p w:rsidR="002D71ED" w:rsidRPr="002D71ED" w:rsidRDefault="002D71ED" w:rsidP="00E932D0">
            <w:r w:rsidRPr="002D71ED">
              <w:rPr>
                <w:noProof/>
              </w:rPr>
              <w:drawing>
                <wp:inline distT="0" distB="0" distL="0" distR="0" wp14:anchorId="75F4D6D1" wp14:editId="4CE1FF92">
                  <wp:extent cx="5820806" cy="5061857"/>
                  <wp:effectExtent l="0" t="0" r="889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6591" cy="506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1ED" w:rsidRPr="002D71ED" w:rsidTr="002D71ED">
        <w:tc>
          <w:tcPr>
            <w:tcW w:w="9350" w:type="dxa"/>
          </w:tcPr>
          <w:p w:rsidR="002D71ED" w:rsidRPr="002D71ED" w:rsidRDefault="002D71ED" w:rsidP="00E932D0">
            <w:pPr>
              <w:rPr>
                <w:noProof/>
              </w:rPr>
            </w:pPr>
            <w:r>
              <w:rPr>
                <w:rFonts w:hint="eastAsia"/>
                <w:noProof/>
              </w:rPr>
              <w:t>&lt;</w:t>
            </w:r>
            <w:r>
              <w:rPr>
                <w:rFonts w:hint="eastAsia"/>
                <w:noProof/>
              </w:rPr>
              <w:t>그림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1&gt;</w:t>
            </w:r>
          </w:p>
        </w:tc>
      </w:tr>
    </w:tbl>
    <w:p w:rsidR="002D71ED" w:rsidRDefault="002D71ED" w:rsidP="002D71ED"/>
    <w:p w:rsidR="002D71ED" w:rsidRPr="003E2DC5" w:rsidRDefault="002D71ED" w:rsidP="002D71ED">
      <w:pPr>
        <w:rPr>
          <w:b/>
        </w:rPr>
      </w:pPr>
      <w:r w:rsidRPr="003E2DC5">
        <w:rPr>
          <w:rFonts w:hint="eastAsia"/>
          <w:b/>
        </w:rPr>
        <w:t>Step</w:t>
      </w:r>
      <w:r w:rsidRPr="003E2DC5">
        <w:rPr>
          <w:b/>
        </w:rPr>
        <w:t xml:space="preserve"> </w:t>
      </w:r>
      <w:r w:rsidRPr="003E2DC5">
        <w:rPr>
          <w:rFonts w:hint="eastAsia"/>
          <w:b/>
        </w:rPr>
        <w:t xml:space="preserve">4. </w:t>
      </w:r>
      <w:r w:rsidRPr="003E2DC5">
        <w:rPr>
          <w:rFonts w:hint="eastAsia"/>
          <w:b/>
        </w:rPr>
        <w:t>물을</w:t>
      </w:r>
      <w:r w:rsidRPr="003E2DC5">
        <w:rPr>
          <w:rFonts w:hint="eastAsia"/>
          <w:b/>
        </w:rPr>
        <w:t xml:space="preserve"> </w:t>
      </w:r>
      <w:r w:rsidRPr="003E2DC5">
        <w:rPr>
          <w:rFonts w:hint="eastAsia"/>
          <w:b/>
        </w:rPr>
        <w:t>표현할</w:t>
      </w:r>
      <w:r w:rsidRPr="003E2DC5">
        <w:rPr>
          <w:rFonts w:hint="eastAsia"/>
          <w:b/>
        </w:rPr>
        <w:t xml:space="preserve"> </w:t>
      </w:r>
      <w:r w:rsidRPr="003E2DC5">
        <w:rPr>
          <w:rFonts w:hint="eastAsia"/>
          <w:b/>
        </w:rPr>
        <w:t>파티클</w:t>
      </w:r>
      <w:r w:rsidRPr="003E2DC5">
        <w:rPr>
          <w:rFonts w:hint="eastAsia"/>
          <w:b/>
        </w:rPr>
        <w:t xml:space="preserve"> </w:t>
      </w:r>
      <w:r w:rsidRPr="003E2DC5">
        <w:rPr>
          <w:rFonts w:hint="eastAsia"/>
          <w:b/>
        </w:rPr>
        <w:t>시스템</w:t>
      </w:r>
      <w:r w:rsidRPr="003E2DC5">
        <w:rPr>
          <w:rFonts w:hint="eastAsia"/>
          <w:b/>
        </w:rPr>
        <w:t xml:space="preserve"> </w:t>
      </w:r>
      <w:r w:rsidRPr="003E2DC5">
        <w:rPr>
          <w:rFonts w:hint="eastAsia"/>
          <w:b/>
        </w:rPr>
        <w:t>설정하기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724"/>
      </w:tblGrid>
      <w:tr w:rsidR="00D43567" w:rsidRPr="00D43567" w:rsidTr="00E932D0">
        <w:tc>
          <w:tcPr>
            <w:tcW w:w="1368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color w:val="010101"/>
                <w:sz w:val="20"/>
              </w:rPr>
            </w:pPr>
            <w:r>
              <w:rPr>
                <w:rFonts w:ascii="Consolas" w:eastAsia="굴림" w:hAnsi="Consolas" w:cs="Consolas"/>
                <w:color w:val="010101"/>
                <w:sz w:val="20"/>
              </w:rPr>
              <w:t>&lt;code4&gt;</w:t>
            </w:r>
          </w:p>
        </w:tc>
      </w:tr>
      <w:tr w:rsidR="00D43567" w:rsidRPr="00D43567" w:rsidTr="00D4356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109</w:t>
            </w:r>
          </w:p>
        </w:tc>
        <w:tc>
          <w:tcPr>
            <w:tcW w:w="12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!DOCTYPE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lang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"en"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charset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"UTF-8"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  <w:r w:rsidRPr="00D43567">
              <w:rPr>
                <w:rFonts w:ascii="Consolas" w:eastAsia="굴림" w:hAnsi="Consolas" w:cs="Consolas"/>
                <w:sz w:val="20"/>
              </w:rPr>
              <w:t>Pipe Water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"./lib/three/build/three.min.js"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"./lib/three/examples/js/controls/OrbitControls.js"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"./lib/three/examples/js/loaders/OBJLoader.js"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"./ParticleSystem.js"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container;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camera, scene, renderer;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particleSystem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ParticleSystem();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particleSystem.initialize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10000</w:t>
            </w:r>
            <w:r w:rsidRPr="00D43567">
              <w:rPr>
                <w:rFonts w:ascii="Consolas" w:eastAsia="굴림" w:hAnsi="Consolas" w:cs="Consolas"/>
                <w:sz w:val="20"/>
              </w:rPr>
              <w:t>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particleSystem.setParameters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seedVelDir: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THREE.Vector3(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),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seedVelMag: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2.0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globalForce: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THREE.Vector3(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10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D43567">
              <w:rPr>
                <w:rFonts w:ascii="Consolas" w:eastAsia="굴림" w:hAnsi="Consolas" w:cs="Consolas"/>
                <w:sz w:val="20"/>
              </w:rPr>
              <w:t>),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windStrength: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0.05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seedSize: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0.6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seedLife: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2.0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texFile : 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"./textures/gradient.png"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particleColor: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THREE.Color(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1.0</w:t>
            </w:r>
            <w:r w:rsidRPr="00D43567">
              <w:rPr>
                <w:rFonts w:ascii="Consolas" w:eastAsia="굴림" w:hAnsi="Consolas" w:cs="Consolas"/>
                <w:sz w:val="20"/>
              </w:rPr>
              <w:t>),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alpha 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init();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loop();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init()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container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D43567">
              <w:rPr>
                <w:rFonts w:ascii="Consolas" w:eastAsia="굴림" w:hAnsi="Consolas" w:cs="Consolas"/>
                <w:sz w:val="20"/>
              </w:rPr>
              <w:t>.createElement( 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'div'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D43567">
              <w:rPr>
                <w:rFonts w:ascii="Consolas" w:eastAsia="굴림" w:hAnsi="Consolas" w:cs="Consolas"/>
                <w:sz w:val="20"/>
              </w:rPr>
              <w:t>.body.appendChild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container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camera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THREE.PerspectiveCamera(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35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camera.position.y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0.8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2.2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camera.position.z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controls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THREE.OrbitControls(camera);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scene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THREE.Scene();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light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THREE.DirectionalLight(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1.35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 )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light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light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THREE.DirectionalLight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1.35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 )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light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THREE.WebGLRenderer( { antialias: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D43567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container.appendChild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renderer.domElement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'resize'</w:t>
            </w:r>
            <w:r w:rsidRPr="00D43567">
              <w:rPr>
                <w:rFonts w:ascii="Consolas" w:eastAsia="굴림" w:hAnsi="Consolas" w:cs="Consolas"/>
                <w:sz w:val="20"/>
              </w:rPr>
              <w:t>, onWindowResize,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loader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THREE.OBJLoader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loader.load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'./models/pipe.obj'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(object){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material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THREE.MeshPhongMaterial( { color: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0x101010</w:t>
            </w:r>
            <w:r w:rsidRPr="00D43567">
              <w:rPr>
                <w:rFonts w:ascii="Consolas" w:eastAsia="굴림" w:hAnsi="Consolas" w:cs="Consolas"/>
                <w:sz w:val="20"/>
              </w:rPr>
              <w:t>, specular: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0xaaaaaa</w:t>
            </w:r>
            <w:r w:rsidRPr="00D43567">
              <w:rPr>
                <w:rFonts w:ascii="Consolas" w:eastAsia="굴림" w:hAnsi="Consolas" w:cs="Consolas"/>
                <w:sz w:val="20"/>
              </w:rPr>
              <w:t>, shininess: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30</w:t>
            </w:r>
            <w:r w:rsidRPr="00D43567">
              <w:rPr>
                <w:rFonts w:ascii="Consolas" w:eastAsia="굴림" w:hAnsi="Consolas" w:cs="Consolas"/>
                <w:sz w:val="20"/>
              </w:rPr>
              <w:t>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material.side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THREE.DoubleSide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object.traverse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( child 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D43567">
              <w:rPr>
                <w:rFonts w:ascii="Consolas" w:eastAsia="굴림" w:hAnsi="Consolas" w:cs="Consolas"/>
                <w:sz w:val="20"/>
              </w:rPr>
              <w:t> ( child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instanceof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child.material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material;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object.position.y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object.scale.set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0.02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0.02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0.02</w:t>
            </w:r>
            <w:r w:rsidRPr="00D43567">
              <w:rPr>
                <w:rFonts w:ascii="Consolas" w:eastAsia="굴림" w:hAnsi="Consolas" w:cs="Consolas"/>
                <w:sz w:val="20"/>
              </w:rPr>
              <w:t>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object.rotation.x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Math.PI</w:t>
            </w:r>
            <w:proofErr w:type="spellEnd"/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(object);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(particleSystem.getMesh());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onWindowResize()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camera.aspect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camera.updateProjectionMatrix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fps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40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loop()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setTimeout</w:t>
            </w:r>
            <w:r w:rsidRPr="00D43567">
              <w:rPr>
                <w:rFonts w:ascii="Consolas" w:eastAsia="굴림" w:hAnsi="Consolas" w:cs="Consolas"/>
                <w:sz w:val="20"/>
              </w:rPr>
              <w:t>(loop,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fps);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controls.update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requestAnimationFrame(render);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render()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renderer.render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scene, camera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</w:tc>
      </w:tr>
    </w:tbl>
    <w:p w:rsidR="002D71ED" w:rsidRDefault="002D71ED" w:rsidP="002D71ED"/>
    <w:p w:rsidR="002D71ED" w:rsidRDefault="003E2DC5" w:rsidP="002D71ED">
      <w:r>
        <w:rPr>
          <w:rFonts w:hint="eastAsia"/>
        </w:rPr>
        <w:t>파티클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전역변수로</w:t>
      </w:r>
      <w:r>
        <w:rPr>
          <w:rFonts w:hint="eastAsia"/>
        </w:rPr>
        <w:t xml:space="preserve"> </w:t>
      </w:r>
      <w:r>
        <w:rPr>
          <w:rFonts w:hint="eastAsia"/>
        </w:rPr>
        <w:t>선언하고</w:t>
      </w:r>
      <w:r>
        <w:rPr>
          <w:rFonts w:hint="eastAsia"/>
        </w:rPr>
        <w:t xml:space="preserve"> </w:t>
      </w:r>
      <w:r>
        <w:t>setParameters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입자의</w:t>
      </w:r>
      <w:r>
        <w:rPr>
          <w:rFonts w:hint="eastAsia"/>
        </w:rPr>
        <w:t xml:space="preserve"> </w:t>
      </w:r>
      <w:r>
        <w:rPr>
          <w:rFonts w:hint="eastAsia"/>
        </w:rPr>
        <w:t>성질을</w:t>
      </w:r>
      <w:r>
        <w:rPr>
          <w:rFonts w:hint="eastAsia"/>
        </w:rPr>
        <w:t xml:space="preserve"> </w:t>
      </w:r>
      <w:r>
        <w:rPr>
          <w:rFonts w:hint="eastAsia"/>
        </w:rPr>
        <w:t>설정했다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init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t>scene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particleSystem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mesh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추가했다</w:t>
      </w:r>
      <w:r>
        <w:rPr>
          <w:rFonts w:hint="eastAsia"/>
        </w:rPr>
        <w:t>.</w:t>
      </w:r>
    </w:p>
    <w:p w:rsidR="003E2DC5" w:rsidRDefault="003E2DC5" w:rsidP="002D71ED"/>
    <w:p w:rsidR="003E2DC5" w:rsidRPr="003E2DC5" w:rsidRDefault="003E2DC5" w:rsidP="002D71ED">
      <w:pPr>
        <w:rPr>
          <w:b/>
        </w:rPr>
      </w:pPr>
      <w:r w:rsidRPr="003E2DC5">
        <w:rPr>
          <w:rFonts w:hint="eastAsia"/>
          <w:b/>
        </w:rPr>
        <w:t xml:space="preserve">Step5. </w:t>
      </w:r>
      <w:r w:rsidRPr="003E2DC5">
        <w:rPr>
          <w:rFonts w:hint="eastAsia"/>
          <w:b/>
        </w:rPr>
        <w:t>물을</w:t>
      </w:r>
      <w:r w:rsidRPr="003E2DC5">
        <w:rPr>
          <w:rFonts w:hint="eastAsia"/>
          <w:b/>
        </w:rPr>
        <w:t xml:space="preserve"> </w:t>
      </w:r>
      <w:r w:rsidRPr="003E2DC5">
        <w:rPr>
          <w:rFonts w:hint="eastAsia"/>
          <w:b/>
        </w:rPr>
        <w:t>파이프에서</w:t>
      </w:r>
      <w:r w:rsidRPr="003E2DC5">
        <w:rPr>
          <w:rFonts w:hint="eastAsia"/>
          <w:b/>
        </w:rPr>
        <w:t xml:space="preserve"> </w:t>
      </w:r>
      <w:r w:rsidRPr="003E2DC5">
        <w:rPr>
          <w:rFonts w:hint="eastAsia"/>
          <w:b/>
        </w:rPr>
        <w:t>생성하기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724"/>
      </w:tblGrid>
      <w:tr w:rsidR="00D43567" w:rsidRPr="00D43567" w:rsidTr="00E932D0">
        <w:tc>
          <w:tcPr>
            <w:tcW w:w="1368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color w:val="010101"/>
                <w:sz w:val="20"/>
              </w:rPr>
            </w:pPr>
            <w:r>
              <w:rPr>
                <w:rFonts w:ascii="Consolas" w:eastAsia="굴림" w:hAnsi="Consolas" w:cs="Consolas" w:hint="eastAsia"/>
                <w:color w:val="010101"/>
                <w:sz w:val="20"/>
              </w:rPr>
              <w:t>&lt;</w:t>
            </w:r>
            <w:r>
              <w:rPr>
                <w:rFonts w:ascii="Consolas" w:eastAsia="굴림" w:hAnsi="Consolas" w:cs="Consolas"/>
                <w:color w:val="010101"/>
                <w:sz w:val="20"/>
              </w:rPr>
              <w:t>code5&gt;</w:t>
            </w:r>
          </w:p>
        </w:tc>
      </w:tr>
      <w:tr w:rsidR="00D43567" w:rsidRPr="00D43567" w:rsidTr="00D4356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29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39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49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59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69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79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89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99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109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110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111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112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113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114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116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117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118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119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120</w:t>
            </w:r>
          </w:p>
        </w:tc>
        <w:tc>
          <w:tcPr>
            <w:tcW w:w="12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!DOCTYPE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lang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"en"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meta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charset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"UTF-8"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  <w:r w:rsidRPr="00D43567">
              <w:rPr>
                <w:rFonts w:ascii="Consolas" w:eastAsia="굴림" w:hAnsi="Consolas" w:cs="Consolas"/>
                <w:sz w:val="20"/>
              </w:rPr>
              <w:t>Pipe Water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title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head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"./lib/three/build/three.min.js"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"./lib/three/examples/js/controls/OrbitControls.js"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"./lib/three/examples/js/loaders/OBJLoader.js"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A9989"/>
                <w:sz w:val="20"/>
              </w:rPr>
              <w:t>src</w:t>
            </w:r>
            <w:r w:rsidRPr="00D43567">
              <w:rPr>
                <w:rFonts w:ascii="Consolas" w:eastAsia="굴림" w:hAnsi="Consolas" w:cs="Consolas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color w:val="DF5000"/>
                <w:sz w:val="20"/>
              </w:rPr>
              <w:t>"./ParticleSystem.js"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container;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camera, scene, renderer;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particleSystem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ParticleSystem();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particleSystem.initialize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10000</w:t>
            </w:r>
            <w:r w:rsidRPr="00D43567">
              <w:rPr>
                <w:rFonts w:ascii="Consolas" w:eastAsia="굴림" w:hAnsi="Consolas" w:cs="Consolas"/>
                <w:sz w:val="20"/>
              </w:rPr>
              <w:t>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particleSystem.setParameters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seedVelDir: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THREE.Vector3(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),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seedVelMag: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2.0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globalForce: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THREE.Vector3(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10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</w:t>
            </w:r>
            <w:r w:rsidRPr="00D43567">
              <w:rPr>
                <w:rFonts w:ascii="Consolas" w:eastAsia="굴림" w:hAnsi="Consolas" w:cs="Consolas"/>
                <w:sz w:val="20"/>
              </w:rPr>
              <w:t>),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windStrength: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0.05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seedSize: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0.6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seedLife: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2.0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texFile : 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"./textures/gradient.png"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particleColor: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THREE.Color(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1.0</w:t>
            </w:r>
            <w:r w:rsidRPr="00D43567">
              <w:rPr>
                <w:rFonts w:ascii="Consolas" w:eastAsia="굴림" w:hAnsi="Consolas" w:cs="Consolas"/>
                <w:sz w:val="20"/>
              </w:rPr>
              <w:t>),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alpha 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init();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loop();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init()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container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D43567">
              <w:rPr>
                <w:rFonts w:ascii="Consolas" w:eastAsia="굴림" w:hAnsi="Consolas" w:cs="Consolas"/>
                <w:sz w:val="20"/>
              </w:rPr>
              <w:t>.createElement( 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'div'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document</w:t>
            </w:r>
            <w:r w:rsidRPr="00D43567">
              <w:rPr>
                <w:rFonts w:ascii="Consolas" w:eastAsia="굴림" w:hAnsi="Consolas" w:cs="Consolas"/>
                <w:sz w:val="20"/>
              </w:rPr>
              <w:t>.body.appendChild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container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camera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THREE.PerspectiveCamera(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35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camera.position.y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0.8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2.2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camera.position.z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controls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THREE.OrbitControls(camera);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scene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THREE.Scene();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light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THREE.DirectionalLight(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1.35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 )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light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light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THREE.DirectionalLight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0xffffff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1.35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light.position.set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2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</w:t>
            </w:r>
            <w:r w:rsidRPr="00D43567">
              <w:rPr>
                <w:rFonts w:ascii="Consolas" w:eastAsia="굴림" w:hAnsi="Consolas" w:cs="Consolas"/>
                <w:sz w:val="20"/>
              </w:rPr>
              <w:t> )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light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THREE.WebGLRenderer( { antialias: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true</w:t>
            </w:r>
            <w:r w:rsidRPr="00D43567">
              <w:rPr>
                <w:rFonts w:ascii="Consolas" w:eastAsia="굴림" w:hAnsi="Consolas" w:cs="Consolas"/>
                <w:sz w:val="20"/>
              </w:rPr>
              <w:t> }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container.appendChild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renderer.domElement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addEventListener</w:t>
            </w:r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'resize'</w:t>
            </w:r>
            <w:r w:rsidRPr="00D43567">
              <w:rPr>
                <w:rFonts w:ascii="Consolas" w:eastAsia="굴림" w:hAnsi="Consolas" w:cs="Consolas"/>
                <w:sz w:val="20"/>
              </w:rPr>
              <w:t>, onWindowResize,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false</w:t>
            </w:r>
            <w:r w:rsidRPr="00D43567">
              <w:rPr>
                <w:rFonts w:ascii="Consolas" w:eastAsia="굴림" w:hAnsi="Consolas" w:cs="Consolas"/>
                <w:sz w:val="20"/>
              </w:rPr>
              <w:t>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loader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THREE.OBJLoader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loader.load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</w:t>
            </w:r>
            <w:r w:rsidRPr="00D43567">
              <w:rPr>
                <w:rFonts w:ascii="Consolas" w:eastAsia="굴림" w:hAnsi="Consolas" w:cs="Consolas"/>
                <w:color w:val="63A35C"/>
                <w:sz w:val="20"/>
              </w:rPr>
              <w:t>'./models/pipe.obj'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(object){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material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THREE.MeshPhongMaterial( { color: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0x101010</w:t>
            </w:r>
            <w:r w:rsidRPr="00D43567">
              <w:rPr>
                <w:rFonts w:ascii="Consolas" w:eastAsia="굴림" w:hAnsi="Consolas" w:cs="Consolas"/>
                <w:sz w:val="20"/>
              </w:rPr>
              <w:t>, specular: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0xaaaaaa</w:t>
            </w:r>
            <w:r w:rsidRPr="00D43567">
              <w:rPr>
                <w:rFonts w:ascii="Consolas" w:eastAsia="굴림" w:hAnsi="Consolas" w:cs="Consolas"/>
                <w:sz w:val="20"/>
              </w:rPr>
              <w:t>, shininess: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30</w:t>
            </w:r>
            <w:r w:rsidRPr="00D43567">
              <w:rPr>
                <w:rFonts w:ascii="Consolas" w:eastAsia="굴림" w:hAnsi="Consolas" w:cs="Consolas"/>
                <w:sz w:val="20"/>
              </w:rPr>
              <w:t>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material.side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THREE.DoubleSide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object.traverse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( child 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if</w:t>
            </w:r>
            <w:r w:rsidRPr="00D43567">
              <w:rPr>
                <w:rFonts w:ascii="Consolas" w:eastAsia="굴림" w:hAnsi="Consolas" w:cs="Consolas"/>
                <w:sz w:val="20"/>
              </w:rPr>
              <w:t> ( child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instanceof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THREE.Mesh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child.material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material;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object.position.y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object.scale.set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0.02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0.02</w:t>
            </w:r>
            <w:r w:rsidRPr="00D43567">
              <w:rPr>
                <w:rFonts w:ascii="Consolas" w:eastAsia="굴림" w:hAnsi="Consolas" w:cs="Consolas"/>
                <w:sz w:val="20"/>
              </w:rPr>
              <w:t>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0.02</w:t>
            </w:r>
            <w:r w:rsidRPr="00D43567">
              <w:rPr>
                <w:rFonts w:ascii="Consolas" w:eastAsia="굴림" w:hAnsi="Consolas" w:cs="Consolas"/>
                <w:sz w:val="20"/>
              </w:rPr>
              <w:t>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object.rotation.x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Math.PI</w:t>
            </w:r>
            <w:proofErr w:type="spellEnd"/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*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0.5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(object);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});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scene.add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(particleSystem.getMesh());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onWindowResize()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camera.aspect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camera.updateProjectionMatrix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renderer.setSize(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.innerWidth,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window</w:t>
            </w:r>
            <w:r w:rsidRPr="00D43567">
              <w:rPr>
                <w:rFonts w:ascii="Consolas" w:eastAsia="굴림" w:hAnsi="Consolas" w:cs="Consolas"/>
                <w:sz w:val="20"/>
              </w:rPr>
              <w:t>.innerHeight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fps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40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time;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loop()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setTimeout</w:t>
            </w:r>
            <w:r w:rsidRPr="00D43567">
              <w:rPr>
                <w:rFonts w:ascii="Consolas" w:eastAsia="굴림" w:hAnsi="Consolas" w:cs="Consolas"/>
                <w:sz w:val="20"/>
              </w:rPr>
              <w:t>(loop,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sz w:val="20"/>
              </w:rPr>
              <w:t>fps);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now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Date</w:t>
            </w:r>
            <w:r w:rsidRPr="00D43567">
              <w:rPr>
                <w:rFonts w:ascii="Consolas" w:eastAsia="굴림" w:hAnsi="Consolas" w:cs="Consolas"/>
                <w:sz w:val="20"/>
              </w:rPr>
              <w:t>().getTime();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dt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(now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sz w:val="20"/>
              </w:rPr>
              <w:t> (time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||</w:t>
            </w:r>
            <w:r w:rsidRPr="00D43567">
              <w:rPr>
                <w:rFonts w:ascii="Consolas" w:eastAsia="굴림" w:hAnsi="Consolas" w:cs="Consolas"/>
                <w:sz w:val="20"/>
              </w:rPr>
              <w:t>now))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/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1000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time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now;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cen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new</w:t>
            </w:r>
            <w:r w:rsidRPr="00D43567">
              <w:rPr>
                <w:rFonts w:ascii="Consolas" w:eastAsia="굴림" w:hAnsi="Consolas" w:cs="Consolas"/>
                <w:sz w:val="20"/>
              </w:rPr>
              <w:t> THREE.Vector3(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-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0.57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0.24</w:t>
            </w:r>
            <w:r w:rsidRPr="00D43567">
              <w:rPr>
                <w:rFonts w:ascii="Consolas" w:eastAsia="굴림" w:hAnsi="Consolas" w:cs="Consolas"/>
                <w:sz w:val="20"/>
              </w:rPr>
              <w:t>,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0.24</w:t>
            </w:r>
            <w:r w:rsidRPr="00D43567">
              <w:rPr>
                <w:rFonts w:ascii="Consolas" w:eastAsia="굴림" w:hAnsi="Consolas" w:cs="Consolas"/>
                <w:sz w:val="20"/>
              </w:rPr>
              <w:t>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var</w:t>
            </w:r>
            <w:r w:rsidRPr="00D43567">
              <w:rPr>
                <w:rFonts w:ascii="Consolas" w:eastAsia="굴림" w:hAnsi="Consolas" w:cs="Consolas"/>
                <w:sz w:val="20"/>
              </w:rPr>
              <w:t> rad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=</w:t>
            </w: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0.11</w:t>
            </w:r>
            <w:r w:rsidRPr="00D43567">
              <w:rPr>
                <w:rFonts w:ascii="Consolas" w:eastAsia="굴림" w:hAnsi="Consolas" w:cs="Consolas"/>
                <w:sz w:val="20"/>
              </w:rPr>
              <w:t>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particleSystem.addParticlesFromSphere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</w:t>
            </w:r>
            <w:r w:rsidRPr="00D43567">
              <w:rPr>
                <w:rFonts w:ascii="Consolas" w:eastAsia="굴림" w:hAnsi="Consolas" w:cs="Consolas"/>
                <w:color w:val="0099CC"/>
                <w:sz w:val="20"/>
              </w:rPr>
              <w:t>50</w:t>
            </w:r>
            <w:r w:rsidRPr="00D43567">
              <w:rPr>
                <w:rFonts w:ascii="Consolas" w:eastAsia="굴림" w:hAnsi="Consolas" w:cs="Consolas"/>
                <w:sz w:val="20"/>
              </w:rPr>
              <w:t>, cen, rad);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particleSystem.updateParticles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(dt);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controls.update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requestAnimationFrame(render);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</w:t>
            </w:r>
            <w:r w:rsidRPr="00D43567">
              <w:rPr>
                <w:rFonts w:ascii="Consolas" w:eastAsia="굴림" w:hAnsi="Consolas" w:cs="Consolas"/>
                <w:color w:val="A71D5D"/>
                <w:sz w:val="20"/>
              </w:rPr>
              <w:t>function</w:t>
            </w:r>
            <w:r w:rsidRPr="00D43567">
              <w:rPr>
                <w:rFonts w:ascii="Consolas" w:eastAsia="굴림" w:hAnsi="Consolas" w:cs="Consolas"/>
                <w:sz w:val="20"/>
              </w:rPr>
              <w:t> render() {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    </w:t>
            </w:r>
            <w:proofErr w:type="spellStart"/>
            <w:r w:rsidRPr="00D43567">
              <w:rPr>
                <w:rFonts w:ascii="Consolas" w:eastAsia="굴림" w:hAnsi="Consolas" w:cs="Consolas"/>
                <w:sz w:val="20"/>
              </w:rPr>
              <w:t>renderer.render</w:t>
            </w:r>
            <w:proofErr w:type="spellEnd"/>
            <w:r w:rsidRPr="00D43567">
              <w:rPr>
                <w:rFonts w:ascii="Consolas" w:eastAsia="굴림" w:hAnsi="Consolas" w:cs="Consolas"/>
                <w:sz w:val="20"/>
              </w:rPr>
              <w:t>( scene, camera );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sz w:val="20"/>
              </w:rPr>
              <w:t>    }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script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body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  <w:p w:rsidR="00D43567" w:rsidRPr="00D43567" w:rsidRDefault="00D43567" w:rsidP="00D43567">
            <w:pPr>
              <w:spacing w:after="0"/>
              <w:rPr>
                <w:rFonts w:ascii="Consolas" w:eastAsia="굴림" w:hAnsi="Consolas" w:cs="Consolas"/>
                <w:sz w:val="20"/>
              </w:rPr>
            </w:pP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&lt;/</w:t>
            </w:r>
            <w:r w:rsidRPr="00D43567">
              <w:rPr>
                <w:rFonts w:ascii="Consolas" w:eastAsia="굴림" w:hAnsi="Consolas" w:cs="Consolas"/>
                <w:color w:val="066DE2"/>
                <w:sz w:val="20"/>
              </w:rPr>
              <w:t>html</w:t>
            </w:r>
            <w:r w:rsidRPr="00D43567">
              <w:rPr>
                <w:rFonts w:ascii="Consolas" w:eastAsia="굴림" w:hAnsi="Consolas" w:cs="Consolas"/>
                <w:color w:val="010101"/>
                <w:sz w:val="20"/>
              </w:rPr>
              <w:t>&gt;</w:t>
            </w:r>
          </w:p>
        </w:tc>
      </w:tr>
    </w:tbl>
    <w:p w:rsidR="003E2DC5" w:rsidRDefault="003E2DC5" w:rsidP="002D71ED"/>
    <w:p w:rsidR="003E2DC5" w:rsidRPr="00DC677A" w:rsidRDefault="00DC677A" w:rsidP="002D71ED"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rPr>
          <w:rFonts w:hint="eastAsia"/>
        </w:rPr>
        <w:t>파티클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loop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t>addParticlesFromSphere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입자를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앞에서의</w:t>
      </w:r>
      <w:r>
        <w:rPr>
          <w:rFonts w:hint="eastAsia"/>
        </w:rPr>
        <w:t xml:space="preserve"> </w:t>
      </w:r>
      <w:r>
        <w:rPr>
          <w:rFonts w:hint="eastAsia"/>
        </w:rPr>
        <w:t>예제와</w:t>
      </w:r>
      <w:r>
        <w:rPr>
          <w:rFonts w:hint="eastAsia"/>
        </w:rPr>
        <w:t xml:space="preserve"> </w:t>
      </w:r>
      <w:r>
        <w:rPr>
          <w:rFonts w:hint="eastAsia"/>
        </w:rPr>
        <w:t>같지만</w:t>
      </w:r>
      <w:r>
        <w:rPr>
          <w:rFonts w:hint="eastAsia"/>
        </w:rPr>
        <w:t xml:space="preserve"> </w:t>
      </w:r>
      <w:r>
        <w:rPr>
          <w:rFonts w:hint="eastAsia"/>
        </w:rPr>
        <w:t>이번에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물이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잡는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 w:rsidR="00405C74">
        <w:rPr>
          <w:rFonts w:hint="eastAsia"/>
        </w:rPr>
        <w:t>여기에서는</w:t>
      </w:r>
      <w:r w:rsidR="00405C74">
        <w:rPr>
          <w:rFonts w:hint="eastAsia"/>
        </w:rPr>
        <w:t xml:space="preserve"> </w:t>
      </w:r>
      <w:r w:rsidR="00405C74">
        <w:t>(-0.57, 0.24, 0.24)</w:t>
      </w:r>
      <w:r w:rsidR="00405C74">
        <w:rPr>
          <w:rFonts w:hint="eastAsia"/>
        </w:rPr>
        <w:t>에서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물을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만들어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냈다</w:t>
      </w:r>
      <w:r w:rsidR="00405C74">
        <w:rPr>
          <w:rFonts w:hint="eastAsia"/>
        </w:rPr>
        <w:t>.</w:t>
      </w:r>
      <w:r w:rsidR="00405C74">
        <w:t xml:space="preserve"> </w:t>
      </w:r>
      <w:r w:rsidR="00405C74">
        <w:rPr>
          <w:rFonts w:hint="eastAsia"/>
        </w:rPr>
        <w:t>다만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파이프의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크기와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위치가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달라진다면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생성되는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위치를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다시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설정해야</w:t>
      </w:r>
      <w:r w:rsidR="00405C74">
        <w:rPr>
          <w:rFonts w:hint="eastAsia"/>
        </w:rPr>
        <w:t xml:space="preserve"> </w:t>
      </w:r>
      <w:r w:rsidR="00405C74">
        <w:rPr>
          <w:rFonts w:hint="eastAsia"/>
        </w:rPr>
        <w:t>한다</w:t>
      </w:r>
      <w:r w:rsidR="00405C74">
        <w:rPr>
          <w:rFonts w:hint="eastAsia"/>
        </w:rPr>
        <w:t>.</w:t>
      </w:r>
      <w:r w:rsidR="00312B9E">
        <w:t xml:space="preserve"> &lt;code5&gt;</w:t>
      </w:r>
      <w:r w:rsidR="00312B9E">
        <w:rPr>
          <w:rFonts w:hint="eastAsia"/>
        </w:rPr>
        <w:t>를</w:t>
      </w:r>
      <w:r w:rsidR="00312B9E">
        <w:t xml:space="preserve"> </w:t>
      </w:r>
      <w:r w:rsidR="00312B9E">
        <w:rPr>
          <w:rFonts w:hint="eastAsia"/>
        </w:rPr>
        <w:t>브라우저에서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실행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시켜보면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아래의</w:t>
      </w:r>
      <w:r w:rsidR="00312B9E">
        <w:rPr>
          <w:rFonts w:hint="eastAsia"/>
        </w:rPr>
        <w:t xml:space="preserve"> &lt;</w:t>
      </w:r>
      <w:r w:rsidR="00312B9E">
        <w:rPr>
          <w:rFonts w:hint="eastAsia"/>
        </w:rPr>
        <w:t>그림</w:t>
      </w:r>
      <w:r w:rsidR="00312B9E">
        <w:rPr>
          <w:rFonts w:hint="eastAsia"/>
        </w:rPr>
        <w:t>2</w:t>
      </w:r>
      <w:r w:rsidR="00312B9E">
        <w:t>&gt;</w:t>
      </w:r>
      <w:r w:rsidR="00312B9E">
        <w:rPr>
          <w:rFonts w:hint="eastAsia"/>
        </w:rPr>
        <w:t>와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같이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파이프에서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물이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만들어지는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모습을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확인할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수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있을</w:t>
      </w:r>
      <w:r w:rsidR="00312B9E">
        <w:rPr>
          <w:rFonts w:hint="eastAsia"/>
        </w:rPr>
        <w:t xml:space="preserve"> </w:t>
      </w:r>
      <w:r w:rsidR="00312B9E">
        <w:rPr>
          <w:rFonts w:hint="eastAsia"/>
        </w:rPr>
        <w:t>것이다</w:t>
      </w:r>
      <w:r w:rsidR="00312B9E">
        <w:rPr>
          <w:rFonts w:hint="eastAsia"/>
        </w:rPr>
        <w:t>.</w:t>
      </w:r>
    </w:p>
    <w:p w:rsidR="00DC677A" w:rsidRDefault="00DC677A" w:rsidP="002D71E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677A" w:rsidTr="00DC677A">
        <w:tc>
          <w:tcPr>
            <w:tcW w:w="9350" w:type="dxa"/>
          </w:tcPr>
          <w:p w:rsidR="00DC677A" w:rsidRDefault="00DC677A" w:rsidP="002D71ED">
            <w:r>
              <w:rPr>
                <w:noProof/>
              </w:rPr>
              <w:drawing>
                <wp:inline distT="0" distB="0" distL="0" distR="0" wp14:anchorId="15FE7C28" wp14:editId="6226BC37">
                  <wp:extent cx="6121235" cy="532311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0683" cy="533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77A" w:rsidTr="00DC677A">
        <w:tc>
          <w:tcPr>
            <w:tcW w:w="9350" w:type="dxa"/>
          </w:tcPr>
          <w:p w:rsidR="00DC677A" w:rsidRDefault="00DC677A" w:rsidP="002D71ED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 xml:space="preserve"> </w:t>
            </w:r>
            <w:r>
              <w:t>2&gt;</w:t>
            </w:r>
          </w:p>
        </w:tc>
      </w:tr>
    </w:tbl>
    <w:p w:rsidR="00DC677A" w:rsidRPr="003E2DC5" w:rsidRDefault="00DC677A" w:rsidP="002D71ED"/>
    <w:sectPr w:rsidR="00DC677A" w:rsidRPr="003E2DC5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D2470"/>
    <w:multiLevelType w:val="hybridMultilevel"/>
    <w:tmpl w:val="05B693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923B6A"/>
    <w:rsid w:val="00093E57"/>
    <w:rsid w:val="000F70A5"/>
    <w:rsid w:val="002D71ED"/>
    <w:rsid w:val="00312B9E"/>
    <w:rsid w:val="003E2DC5"/>
    <w:rsid w:val="00405C74"/>
    <w:rsid w:val="00496224"/>
    <w:rsid w:val="00923B6A"/>
    <w:rsid w:val="00AA1640"/>
    <w:rsid w:val="00AC6028"/>
    <w:rsid w:val="00B541C7"/>
    <w:rsid w:val="00B6658A"/>
    <w:rsid w:val="00D43567"/>
    <w:rsid w:val="00DC677A"/>
    <w:rsid w:val="00E70B32"/>
    <w:rsid w:val="00E9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2391E6-726F-4647-8AC3-86B61493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table" w:styleId="a9">
    <w:name w:val="Table Grid"/>
    <w:basedOn w:val="a1"/>
    <w:uiPriority w:val="59"/>
    <w:rsid w:val="002D71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6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8241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1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3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1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3063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6DADE9D-C04D-4460-B7DC-44AEC48DA683}"/>
      </w:docPartPr>
      <w:docPartBody>
        <w:p w:rsidR="004C2BB0" w:rsidRDefault="0099640C">
          <w:r w:rsidRPr="00992279">
            <w:rPr>
              <w:rStyle w:val="a3"/>
              <w:rFonts w:hint="eastAsia"/>
            </w:rPr>
            <w:t>[여기에 게시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2C"/>
    <w:rsid w:val="000E0202"/>
    <w:rsid w:val="0018632C"/>
    <w:rsid w:val="004C2BB0"/>
    <w:rsid w:val="0099640C"/>
    <w:rsid w:val="00AC2C49"/>
    <w:rsid w:val="00D375D8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4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파이프에서 쏟아지는 물 예제 따라 하기</PostTitle>
  <PostDate/>
  <PostID/>
  <Category1/>
  <Category2/>
  <Category3/>
  <Category4/>
  <Category5/>
  <Category6/>
  <Category7/>
  <Category8/>
  <Category9/>
  <Category10/>
  <Account>3ae7dd50-abdc-4b7b-8175-49c4e202dae0</Account>
  <Enclosure/>
  <ProviderInfo>
    <PostURL/>
    <API/>
    <Categories/>
    <Trackbacks/>
    <Enclosures/>
    <BlogName/>
    <ImagePostAddress/>
  </ProviderInfo>
  <DefaultAccountEnsured/>
  <AccountBBId>788784533</AccountBBId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302</TotalTime>
  <Pages>1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</dc:creator>
  <cp:keywords/>
  <dc:description/>
  <cp:lastModifiedBy>JeongHun Kim</cp:lastModifiedBy>
  <cp:revision>10</cp:revision>
  <dcterms:created xsi:type="dcterms:W3CDTF">2016-02-07T04:59:00Z</dcterms:created>
  <dcterms:modified xsi:type="dcterms:W3CDTF">2016-02-14T10:13:00Z</dcterms:modified>
</cp:coreProperties>
</file>