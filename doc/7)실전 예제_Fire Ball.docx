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rFonts w:asciiTheme="minorEastAsia" w:eastAsiaTheme="minorEastAsia" w:hAnsiTheme="minorEastAsia" w:hint="eastAsia"/>
              <w:sz w:val="40"/>
              <w:szCs w:val="40"/>
            </w:rPr>
            <w:alias w:val="게시 제목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5667D4" w:rsidRPr="00010658" w:rsidRDefault="004C5303" w:rsidP="00010658">
              <w:pPr>
                <w:pStyle w:val="Publishwithline"/>
                <w:jc w:val="center"/>
                <w:rPr>
                  <w:sz w:val="40"/>
                  <w:szCs w:val="40"/>
                </w:rPr>
              </w:pPr>
              <w:r w:rsidRPr="00010658">
                <w:rPr>
                  <w:rFonts w:asciiTheme="minorEastAsia" w:eastAsiaTheme="minorEastAsia" w:hAnsiTheme="minorEastAsia" w:hint="eastAsia"/>
                  <w:sz w:val="40"/>
                  <w:szCs w:val="40"/>
                </w:rPr>
                <w:t xml:space="preserve">[실전 </w:t>
              </w:r>
              <w:proofErr w:type="gramStart"/>
              <w:r w:rsidRPr="00010658">
                <w:rPr>
                  <w:rFonts w:asciiTheme="minorEastAsia" w:eastAsiaTheme="minorEastAsia" w:hAnsiTheme="minorEastAsia" w:hint="eastAsia"/>
                  <w:sz w:val="40"/>
                  <w:szCs w:val="40"/>
                </w:rPr>
                <w:t>예제</w:t>
              </w:r>
              <w:r w:rsidR="00010658" w:rsidRPr="00010658">
                <w:rPr>
                  <w:rFonts w:asciiTheme="minorEastAsia" w:eastAsiaTheme="minorEastAsia" w:hAnsiTheme="minorEastAsia" w:hint="eastAsia"/>
                  <w:sz w:val="40"/>
                  <w:szCs w:val="40"/>
                </w:rPr>
                <w:t xml:space="preserve"> </w:t>
              </w:r>
              <w:r w:rsidR="00010658" w:rsidRPr="00010658">
                <w:rPr>
                  <w:rFonts w:asciiTheme="minorEastAsia" w:eastAsiaTheme="minorEastAsia" w:hAnsiTheme="minorEastAsia"/>
                  <w:sz w:val="40"/>
                  <w:szCs w:val="40"/>
                </w:rPr>
                <w:t>:</w:t>
              </w:r>
              <w:proofErr w:type="gramEnd"/>
              <w:r w:rsidR="00010658" w:rsidRPr="00010658">
                <w:rPr>
                  <w:rFonts w:asciiTheme="minorEastAsia" w:eastAsiaTheme="minorEastAsia" w:hAnsiTheme="minorEastAsia"/>
                  <w:sz w:val="40"/>
                  <w:szCs w:val="40"/>
                </w:rPr>
                <w:t xml:space="preserve"> Fire Ball]</w:t>
              </w:r>
            </w:p>
          </w:sdtContent>
        </w:sdt>
        <w:p w:rsidR="005667D4" w:rsidRDefault="005667D4">
          <w:pPr>
            <w:pStyle w:val="underline"/>
          </w:pPr>
        </w:p>
        <w:p w:rsidR="005667D4" w:rsidRDefault="00E068B8">
          <w:pPr>
            <w:pStyle w:val="PadderBetweenControlandBody"/>
          </w:pPr>
        </w:p>
      </w:sdtContent>
    </w:sdt>
    <w:p w:rsidR="005667D4" w:rsidRDefault="00010658">
      <w:r>
        <w:rPr>
          <w:noProof/>
        </w:rPr>
        <w:drawing>
          <wp:inline distT="0" distB="0" distL="0" distR="0" wp14:anchorId="6C94C1CB" wp14:editId="59E1E48E">
            <wp:extent cx="12849225" cy="6115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492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58" w:rsidRDefault="00010658" w:rsidP="00010658">
      <w:pPr>
        <w:jc w:val="center"/>
        <w:rPr>
          <w:b/>
        </w:rPr>
      </w:pPr>
      <w:r w:rsidRPr="00112B65">
        <w:rPr>
          <w:rFonts w:hint="eastAsia"/>
          <w:b/>
        </w:rPr>
        <w:t>[</w:t>
      </w:r>
      <w:r>
        <w:rPr>
          <w:rFonts w:hint="eastAsia"/>
          <w:b/>
        </w:rPr>
        <w:t>실전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예제</w:t>
      </w:r>
      <w:r>
        <w:rPr>
          <w:rFonts w:hint="eastAsia"/>
          <w:b/>
        </w:rPr>
        <w:t xml:space="preserve"> </w:t>
      </w:r>
      <w:r>
        <w:rPr>
          <w:b/>
        </w:rPr>
        <w:t>“Fire Ball”</w:t>
      </w:r>
      <w:r>
        <w:rPr>
          <w:rFonts w:hint="eastAsia"/>
          <w:b/>
        </w:rPr>
        <w:t>의</w:t>
      </w:r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결과물</w:t>
      </w:r>
      <w:r>
        <w:rPr>
          <w:rFonts w:hint="eastAsia"/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Plane</w:t>
      </w:r>
      <w:r>
        <w:rPr>
          <w:rFonts w:hint="eastAsia"/>
          <w:b/>
        </w:rPr>
        <w:t>위의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붉은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구체와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불타는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객체</w:t>
      </w:r>
      <w:r w:rsidRPr="00112B65">
        <w:rPr>
          <w:rFonts w:hint="eastAsia"/>
          <w:b/>
        </w:rPr>
        <w:t>]</w:t>
      </w:r>
    </w:p>
    <w:p w:rsidR="00C318BE" w:rsidRDefault="00C318BE" w:rsidP="00010658">
      <w:pPr>
        <w:jc w:val="center"/>
        <w:rPr>
          <w:b/>
        </w:rPr>
      </w:pPr>
    </w:p>
    <w:p w:rsidR="00010658" w:rsidRDefault="00C318BE" w:rsidP="00C318BE">
      <w:pPr>
        <w:jc w:val="center"/>
        <w:rPr>
          <w:rFonts w:asciiTheme="minorEastAsia" w:hAnsiTheme="minorEastAsia"/>
          <w:b/>
          <w:i/>
          <w:color w:val="C00000"/>
        </w:rPr>
      </w:pPr>
      <w:r w:rsidRPr="00C318BE">
        <w:rPr>
          <w:rFonts w:asciiTheme="minorEastAsia" w:hAnsiTheme="minorEastAsia" w:hint="eastAsia"/>
          <w:b/>
          <w:i/>
          <w:color w:val="C00000"/>
        </w:rPr>
        <w:t>★</w:t>
      </w:r>
      <w:r w:rsidRPr="00C318BE">
        <w:rPr>
          <w:rFonts w:asciiTheme="minorEastAsia" w:hAnsiTheme="minorEastAsia"/>
          <w:b/>
          <w:i/>
          <w:color w:val="C00000"/>
        </w:rPr>
        <w:t>Tutorial2</w:t>
      </w:r>
      <w:r w:rsidRPr="00C318BE">
        <w:rPr>
          <w:rFonts w:asciiTheme="minorEastAsia" w:hAnsiTheme="minorEastAsia" w:hint="eastAsia"/>
          <w:b/>
          <w:i/>
          <w:color w:val="C00000"/>
        </w:rPr>
        <w:t xml:space="preserve">와 </w:t>
      </w:r>
      <w:r w:rsidRPr="00C318BE">
        <w:rPr>
          <w:rFonts w:asciiTheme="minorEastAsia" w:hAnsiTheme="minorEastAsia"/>
          <w:b/>
          <w:i/>
          <w:color w:val="C00000"/>
        </w:rPr>
        <w:t>Tutorial2_1</w:t>
      </w:r>
      <w:r w:rsidRPr="00C318BE">
        <w:rPr>
          <w:rFonts w:asciiTheme="minorEastAsia" w:hAnsiTheme="minorEastAsia" w:hint="eastAsia"/>
          <w:b/>
          <w:i/>
          <w:color w:val="C00000"/>
        </w:rPr>
        <w:t>을 꼭 참고해주세요!</w:t>
      </w:r>
      <w:r w:rsidR="002E06D3">
        <w:rPr>
          <w:rFonts w:asciiTheme="minorEastAsia" w:hAnsiTheme="minorEastAsia"/>
          <w:b/>
          <w:i/>
          <w:color w:val="C00000"/>
        </w:rPr>
        <w:t xml:space="preserve"> – </w:t>
      </w:r>
      <w:r w:rsidR="002E06D3">
        <w:rPr>
          <w:rFonts w:asciiTheme="minorEastAsia" w:hAnsiTheme="minorEastAsia" w:hint="eastAsia"/>
          <w:b/>
          <w:i/>
          <w:color w:val="C00000"/>
        </w:rPr>
        <w:t>설명을 자세히 하지 않는 부분은 이전에 설명을 했던 부분입니다.</w:t>
      </w:r>
    </w:p>
    <w:p w:rsidR="002E06D3" w:rsidRDefault="002E06D3" w:rsidP="002E06D3">
      <w:pPr>
        <w:rPr>
          <w:rFonts w:asciiTheme="minorEastAsia" w:hAnsiTheme="minorEastAsia"/>
          <w:b/>
        </w:rPr>
      </w:pPr>
      <w:r>
        <w:rPr>
          <w:rFonts w:ascii="맑은 고딕" w:eastAsia="맑은 고딕" w:hAnsi="맑은 고딕" w:cs="맑은 고딕" w:hint="eastAsia"/>
          <w:b/>
        </w:rPr>
        <w:t>▶</w:t>
      </w:r>
      <w:r>
        <w:rPr>
          <w:rFonts w:eastAsiaTheme="minorHAnsi"/>
          <w:b/>
        </w:rPr>
        <w:t xml:space="preserve"> </w:t>
      </w:r>
      <w:r>
        <w:rPr>
          <w:rFonts w:asciiTheme="minorEastAsia" w:hAnsiTheme="minorEastAsia" w:hint="eastAsia"/>
          <w:b/>
        </w:rPr>
        <w:t>타오르는 불 객체를 만들기 위해서 다음과 같은 순서로 진행을 할 것입니다.</w:t>
      </w:r>
    </w:p>
    <w:p w:rsidR="002E06D3" w:rsidRPr="00A364FF" w:rsidRDefault="002E06D3" w:rsidP="002E06D3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 w:hint="eastAsia"/>
        </w:rPr>
        <w:t xml:space="preserve">필요한 </w:t>
      </w:r>
      <w:proofErr w:type="spellStart"/>
      <w:r>
        <w:rPr>
          <w:rFonts w:asciiTheme="majorEastAsia" w:eastAsiaTheme="majorEastAsia" w:hAnsiTheme="majorEastAsia"/>
        </w:rPr>
        <w:t>js</w:t>
      </w:r>
      <w:proofErr w:type="spellEnd"/>
      <w:r>
        <w:rPr>
          <w:rFonts w:asciiTheme="majorEastAsia" w:eastAsiaTheme="majorEastAsia" w:hAnsiTheme="majorEastAsia" w:hint="eastAsia"/>
        </w:rPr>
        <w:t>라이브러리 연결시키기</w:t>
      </w:r>
    </w:p>
    <w:p w:rsidR="002E06D3" w:rsidRPr="008209FA" w:rsidRDefault="00A364FF" w:rsidP="008209FA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 w:rsidRPr="008209FA">
        <w:rPr>
          <w:rFonts w:asciiTheme="majorEastAsia" w:eastAsiaTheme="majorEastAsia" w:hAnsiTheme="majorEastAsia" w:hint="eastAsia"/>
        </w:rPr>
        <w:t>왼쪽 상단의 F</w:t>
      </w:r>
      <w:r w:rsidRPr="008209FA">
        <w:rPr>
          <w:rFonts w:asciiTheme="majorEastAsia" w:eastAsiaTheme="majorEastAsia" w:hAnsiTheme="majorEastAsia"/>
        </w:rPr>
        <w:t>PS(</w:t>
      </w:r>
      <w:r w:rsidRPr="008209FA">
        <w:rPr>
          <w:rFonts w:asciiTheme="majorEastAsia" w:eastAsiaTheme="majorEastAsia" w:hAnsiTheme="majorEastAsia" w:hint="eastAsia"/>
        </w:rPr>
        <w:t>F</w:t>
      </w:r>
      <w:r w:rsidRPr="008209FA">
        <w:rPr>
          <w:rFonts w:asciiTheme="majorEastAsia" w:eastAsiaTheme="majorEastAsia" w:hAnsiTheme="majorEastAsia"/>
        </w:rPr>
        <w:t xml:space="preserve">rame </w:t>
      </w:r>
      <w:r w:rsidRPr="008209FA">
        <w:rPr>
          <w:rFonts w:asciiTheme="majorEastAsia" w:eastAsiaTheme="majorEastAsia" w:hAnsiTheme="majorEastAsia" w:hint="eastAsia"/>
        </w:rPr>
        <w:t>P</w:t>
      </w:r>
      <w:r w:rsidRPr="008209FA">
        <w:rPr>
          <w:rFonts w:asciiTheme="majorEastAsia" w:eastAsiaTheme="majorEastAsia" w:hAnsiTheme="majorEastAsia"/>
        </w:rPr>
        <w:t>er Second)</w:t>
      </w:r>
      <w:r w:rsidRPr="008209FA">
        <w:rPr>
          <w:rFonts w:asciiTheme="majorEastAsia" w:eastAsiaTheme="majorEastAsia" w:hAnsiTheme="majorEastAsia" w:hint="eastAsia"/>
        </w:rPr>
        <w:t>측정 통계치 만들기</w:t>
      </w:r>
    </w:p>
    <w:p w:rsidR="00A364FF" w:rsidRPr="00A364FF" w:rsidRDefault="00A364FF" w:rsidP="002E06D3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proofErr w:type="spellStart"/>
      <w:r>
        <w:rPr>
          <w:rFonts w:asciiTheme="majorEastAsia" w:eastAsiaTheme="majorEastAsia" w:hAnsiTheme="majorEastAsia"/>
        </w:rPr>
        <w:t>Init</w:t>
      </w:r>
      <w:proofErr w:type="spellEnd"/>
      <w:proofErr w:type="gramStart"/>
      <w:r>
        <w:rPr>
          <w:rFonts w:asciiTheme="majorEastAsia" w:eastAsiaTheme="majorEastAsia" w:hAnsiTheme="majorEastAsia"/>
        </w:rPr>
        <w:t>( )</w:t>
      </w:r>
      <w:proofErr w:type="gramEnd"/>
      <w:r>
        <w:rPr>
          <w:rFonts w:asciiTheme="majorEastAsia" w:eastAsiaTheme="majorEastAsia" w:hAnsiTheme="majorEastAsia"/>
        </w:rPr>
        <w:t xml:space="preserve"> 함</w:t>
      </w:r>
      <w:r>
        <w:rPr>
          <w:rFonts w:asciiTheme="majorEastAsia" w:eastAsiaTheme="majorEastAsia" w:hAnsiTheme="majorEastAsia" w:hint="eastAsia"/>
        </w:rPr>
        <w:t>수 선언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및 정의</w:t>
      </w:r>
    </w:p>
    <w:p w:rsidR="00A364FF" w:rsidRPr="00A364FF" w:rsidRDefault="00A364FF" w:rsidP="00E068B8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proofErr w:type="spellStart"/>
      <w:r>
        <w:rPr>
          <w:rFonts w:asciiTheme="majorEastAsia" w:eastAsiaTheme="majorEastAsia" w:hAnsiTheme="majorEastAsia" w:hint="eastAsia"/>
        </w:rPr>
        <w:t>add</w:t>
      </w:r>
      <w:r>
        <w:rPr>
          <w:rFonts w:asciiTheme="majorEastAsia" w:eastAsiaTheme="majorEastAsia" w:hAnsiTheme="majorEastAsia"/>
        </w:rPr>
        <w:t>ShadowedLight</w:t>
      </w:r>
      <w:proofErr w:type="spellEnd"/>
      <w:proofErr w:type="gramStart"/>
      <w:r>
        <w:rPr>
          <w:rFonts w:asciiTheme="majorEastAsia" w:eastAsiaTheme="majorEastAsia" w:hAnsiTheme="majorEastAsia"/>
        </w:rPr>
        <w:t>( )</w:t>
      </w:r>
      <w:proofErr w:type="gram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함수 선언 및 정의</w:t>
      </w:r>
    </w:p>
    <w:p w:rsidR="00A364FF" w:rsidRPr="00557252" w:rsidRDefault="00A364FF" w:rsidP="002E06D3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/>
        </w:rPr>
        <w:t>nimate</w:t>
      </w:r>
      <w:proofErr w:type="gramStart"/>
      <w:r>
        <w:rPr>
          <w:rFonts w:asciiTheme="majorEastAsia" w:eastAsiaTheme="majorEastAsia" w:hAnsiTheme="majorEastAsia"/>
        </w:rPr>
        <w:t>( )</w:t>
      </w:r>
      <w:proofErr w:type="gram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함수 선언 및 정의</w:t>
      </w:r>
    </w:p>
    <w:p w:rsidR="00557252" w:rsidRPr="003A4C02" w:rsidRDefault="00557252" w:rsidP="002E06D3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 w:hint="eastAsia"/>
        </w:rPr>
        <w:t>필요 함수 실행</w:t>
      </w:r>
    </w:p>
    <w:p w:rsidR="003A4C02" w:rsidRPr="001E65F5" w:rsidRDefault="003A4C02" w:rsidP="002E06D3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 w:hint="eastAsia"/>
        </w:rPr>
        <w:t>전체 코드 공개.</w:t>
      </w:r>
    </w:p>
    <w:p w:rsidR="002E06D3" w:rsidRPr="001E65F5" w:rsidRDefault="002E06D3" w:rsidP="002E06D3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 w:hint="eastAsia"/>
        </w:rPr>
        <w:t xml:space="preserve">만들어진 </w:t>
      </w:r>
      <w:r w:rsidR="00557252">
        <w:rPr>
          <w:rFonts w:asciiTheme="majorEastAsia" w:eastAsiaTheme="majorEastAsia" w:hAnsiTheme="majorEastAsia" w:hint="eastAsia"/>
        </w:rPr>
        <w:t>최종 결과물</w:t>
      </w:r>
      <w:r>
        <w:rPr>
          <w:rFonts w:asciiTheme="majorEastAsia" w:eastAsiaTheme="majorEastAsia" w:hAnsiTheme="majorEastAsia" w:hint="eastAsia"/>
        </w:rPr>
        <w:t xml:space="preserve"> 객체 확인하기</w:t>
      </w:r>
    </w:p>
    <w:p w:rsidR="002E06D3" w:rsidRPr="001A4A33" w:rsidRDefault="002E06D3" w:rsidP="002E06D3">
      <w:pPr>
        <w:jc w:val="center"/>
        <w:rPr>
          <w:rFonts w:asciiTheme="majorEastAsia" w:eastAsiaTheme="majorEastAsia" w:hAnsiTheme="majorEastAsia"/>
          <w:i/>
        </w:rPr>
      </w:pPr>
      <w:r w:rsidRPr="001A4A33">
        <w:rPr>
          <w:rFonts w:asciiTheme="majorEastAsia" w:eastAsiaTheme="majorEastAsia" w:hAnsiTheme="majorEastAsia" w:hint="eastAsia"/>
          <w:i/>
        </w:rPr>
        <w:t>(</w:t>
      </w:r>
      <w:r w:rsidR="006C1EB3">
        <w:rPr>
          <w:rFonts w:asciiTheme="majorEastAsia" w:eastAsiaTheme="majorEastAsia" w:hAnsiTheme="majorEastAsia" w:hint="eastAsia"/>
          <w:i/>
        </w:rPr>
        <w:t>부분적인</w:t>
      </w:r>
      <w:r w:rsidRPr="001A4A33">
        <w:rPr>
          <w:rFonts w:asciiTheme="majorEastAsia" w:eastAsiaTheme="majorEastAsia" w:hAnsiTheme="majorEastAsia" w:hint="eastAsia"/>
          <w:i/>
        </w:rPr>
        <w:t xml:space="preserve"> 소스코드를 </w:t>
      </w:r>
      <w:r w:rsidR="006C1EB3">
        <w:rPr>
          <w:rFonts w:asciiTheme="majorEastAsia" w:eastAsiaTheme="majorEastAsia" w:hAnsiTheme="majorEastAsia" w:hint="eastAsia"/>
          <w:i/>
        </w:rPr>
        <w:t>설명하며 마지막에 전체 코드가 첨부됩니다.</w:t>
      </w:r>
      <w:r w:rsidRPr="001A4A33">
        <w:rPr>
          <w:rFonts w:asciiTheme="majorEastAsia" w:eastAsiaTheme="majorEastAsia" w:hAnsiTheme="majorEastAsia" w:hint="eastAsia"/>
          <w:i/>
        </w:rPr>
        <w:t xml:space="preserve"> 각 </w:t>
      </w:r>
      <w:r w:rsidRPr="001A4A33">
        <w:rPr>
          <w:rFonts w:asciiTheme="majorEastAsia" w:eastAsiaTheme="majorEastAsia" w:hAnsiTheme="majorEastAsia"/>
          <w:i/>
        </w:rPr>
        <w:t>Step</w:t>
      </w:r>
      <w:r w:rsidRPr="001A4A33">
        <w:rPr>
          <w:rFonts w:asciiTheme="majorEastAsia" w:eastAsiaTheme="majorEastAsia" w:hAnsiTheme="majorEastAsia" w:hint="eastAsia"/>
          <w:i/>
        </w:rPr>
        <w:t xml:space="preserve">별로 </w:t>
      </w:r>
      <w:r w:rsidRPr="001A4A33">
        <w:rPr>
          <w:rFonts w:asciiTheme="majorEastAsia" w:eastAsiaTheme="majorEastAsia" w:hAnsiTheme="majorEastAsia" w:hint="eastAsia"/>
          <w:i/>
          <w:u w:val="single"/>
        </w:rPr>
        <w:t>추가된 소스코드</w:t>
      </w:r>
      <w:r w:rsidRPr="001A4A33">
        <w:rPr>
          <w:rFonts w:asciiTheme="majorEastAsia" w:eastAsiaTheme="majorEastAsia" w:hAnsiTheme="majorEastAsia" w:hint="eastAsia"/>
          <w:i/>
        </w:rPr>
        <w:t>에 집중해주세요!)</w:t>
      </w:r>
    </w:p>
    <w:p w:rsidR="002E06D3" w:rsidRDefault="002E06D3" w:rsidP="002E06D3">
      <w:pPr>
        <w:rPr>
          <w:rFonts w:asciiTheme="majorEastAsia" w:eastAsiaTheme="majorEastAsia" w:hAnsiTheme="majorEastAsia"/>
        </w:rPr>
      </w:pPr>
    </w:p>
    <w:p w:rsidR="002E06D3" w:rsidRDefault="002E06D3" w:rsidP="002E06D3">
      <w:pPr>
        <w:rPr>
          <w:rFonts w:asciiTheme="majorEastAsia" w:eastAsiaTheme="majorEastAsia" w:hAnsiTheme="majorEastAsia"/>
          <w:b/>
        </w:rPr>
      </w:pPr>
      <w:r w:rsidRPr="001E65F5">
        <w:rPr>
          <w:rFonts w:asciiTheme="majorEastAsia" w:eastAsiaTheme="majorEastAsia" w:hAnsiTheme="majorEastAsia" w:hint="eastAsia"/>
          <w:b/>
        </w:rPr>
        <w:t>Step1.</w:t>
      </w:r>
      <w:r w:rsidRPr="001E65F5">
        <w:rPr>
          <w:rFonts w:asciiTheme="majorEastAsia" w:eastAsiaTheme="majorEastAsia" w:hAnsiTheme="majorEastAsia"/>
          <w:b/>
        </w:rPr>
        <w:t xml:space="preserve"> </w:t>
      </w:r>
      <w:r w:rsidRPr="001E65F5">
        <w:rPr>
          <w:rFonts w:asciiTheme="majorEastAsia" w:eastAsiaTheme="majorEastAsia" w:hAnsiTheme="majorEastAsia" w:hint="eastAsia"/>
          <w:b/>
        </w:rPr>
        <w:t xml:space="preserve">필요한 </w:t>
      </w:r>
      <w:proofErr w:type="spellStart"/>
      <w:r w:rsidRPr="001E65F5">
        <w:rPr>
          <w:rFonts w:asciiTheme="majorEastAsia" w:eastAsiaTheme="majorEastAsia" w:hAnsiTheme="majorEastAsia"/>
          <w:b/>
        </w:rPr>
        <w:t>js</w:t>
      </w:r>
      <w:proofErr w:type="spellEnd"/>
      <w:r w:rsidRPr="001E65F5">
        <w:rPr>
          <w:rFonts w:asciiTheme="majorEastAsia" w:eastAsiaTheme="majorEastAsia" w:hAnsiTheme="majorEastAsia" w:hint="eastAsia"/>
          <w:b/>
        </w:rPr>
        <w:t>라이브러리 연결시키기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064"/>
        <w:gridCol w:w="10255"/>
      </w:tblGrid>
      <w:tr w:rsidR="002E06D3" w:rsidTr="00004BAB">
        <w:trPr>
          <w:jc w:val="center"/>
        </w:trPr>
        <w:tc>
          <w:tcPr>
            <w:tcW w:w="9064" w:type="dxa"/>
          </w:tcPr>
          <w:p w:rsidR="002E06D3" w:rsidRDefault="002E06D3" w:rsidP="00E068B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이번 </w:t>
            </w:r>
            <w:r w:rsidR="00557D2F">
              <w:rPr>
                <w:rFonts w:asciiTheme="majorEastAsia" w:eastAsiaTheme="majorEastAsia" w:hAnsiTheme="majorEastAsia"/>
                <w:sz w:val="20"/>
              </w:rPr>
              <w:t>Fire Ball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예제를 수행하기 위하여 필요한 라이브러리는 총</w:t>
            </w:r>
            <w:r w:rsidR="00557D2F">
              <w:rPr>
                <w:rFonts w:asciiTheme="majorEastAsia" w:eastAsiaTheme="majorEastAsia" w:hAnsiTheme="majorEastAsia" w:hint="eastAsia"/>
                <w:sz w:val="20"/>
              </w:rPr>
              <w:t>9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가지이다.</w:t>
            </w:r>
          </w:p>
          <w:p w:rsidR="002E06D3" w:rsidRDefault="002E06D3" w:rsidP="00E068B8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three.min.js</w:t>
            </w:r>
          </w:p>
          <w:p w:rsidR="00557D2F" w:rsidRDefault="00557D2F" w:rsidP="00E068B8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TrackballControls.js</w:t>
            </w:r>
          </w:p>
          <w:p w:rsidR="00557D2F" w:rsidRDefault="00557D2F" w:rsidP="00E068B8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SphereObject.js</w:t>
            </w:r>
          </w:p>
          <w:p w:rsidR="00557D2F" w:rsidRDefault="00557D2F" w:rsidP="00E068B8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PlaneObject.js</w:t>
            </w:r>
          </w:p>
          <w:p w:rsidR="00557D2F" w:rsidRDefault="00557D2F" w:rsidP="00E068B8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Grid.js</w:t>
            </w:r>
          </w:p>
          <w:p w:rsidR="00557D2F" w:rsidRDefault="00557D2F" w:rsidP="00E068B8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ObjectField.js</w:t>
            </w:r>
          </w:p>
          <w:p w:rsidR="002E06D3" w:rsidRDefault="002E06D3" w:rsidP="00E068B8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ParticleSystem.js</w:t>
            </w:r>
          </w:p>
          <w:p w:rsidR="00557D2F" w:rsidRDefault="00557D2F" w:rsidP="00E068B8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Stat.js</w:t>
            </w:r>
          </w:p>
          <w:p w:rsidR="00557D2F" w:rsidRDefault="00557D2F" w:rsidP="00E068B8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gui.min.js</w:t>
            </w:r>
          </w:p>
          <w:p w:rsidR="002E06D3" w:rsidRDefault="002E06D3" w:rsidP="00E068B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2E06D3" w:rsidRDefault="002E06D3" w:rsidP="00E068B8">
            <w:pPr>
              <w:rPr>
                <w:rFonts w:asciiTheme="majorEastAsia" w:eastAsiaTheme="majorEastAsia" w:hAnsiTheme="majorEastAsia"/>
                <w:sz w:val="20"/>
              </w:rPr>
            </w:pPr>
            <w:r w:rsidRPr="00626F89">
              <w:rPr>
                <w:rFonts w:asciiTheme="majorEastAsia" w:eastAsiaTheme="majorEastAsia" w:hAnsiTheme="majorEastAsia"/>
                <w:sz w:val="20"/>
              </w:rPr>
              <w:t>Three.js</w:t>
            </w:r>
            <w:r w:rsidRPr="00626F89">
              <w:rPr>
                <w:rFonts w:asciiTheme="majorEastAsia" w:eastAsiaTheme="majorEastAsia" w:hAnsiTheme="majorEastAsia" w:hint="eastAsia"/>
                <w:sz w:val="20"/>
              </w:rPr>
              <w:t xml:space="preserve">라이브러리를 사용하기위하여 </w:t>
            </w:r>
            <w:r w:rsidRPr="00626F89">
              <w:rPr>
                <w:rFonts w:asciiTheme="majorEastAsia" w:eastAsiaTheme="majorEastAsia" w:hAnsiTheme="majorEastAsia"/>
                <w:sz w:val="20"/>
              </w:rPr>
              <w:t>three.min.js</w:t>
            </w:r>
            <w:r w:rsidRPr="00626F89">
              <w:rPr>
                <w:rFonts w:asciiTheme="majorEastAsia" w:eastAsiaTheme="majorEastAsia" w:hAnsiTheme="majorEastAsia" w:hint="eastAsia"/>
                <w:sz w:val="20"/>
              </w:rPr>
              <w:t>와 추가적인</w:t>
            </w:r>
            <w:r w:rsidR="00557D2F">
              <w:rPr>
                <w:rFonts w:asciiTheme="majorEastAsia" w:eastAsiaTheme="majorEastAsia" w:hAnsiTheme="majorEastAsia" w:hint="eastAsia"/>
                <w:sz w:val="20"/>
              </w:rPr>
              <w:t xml:space="preserve"> 8</w:t>
            </w:r>
            <w:r w:rsidRPr="00626F89">
              <w:rPr>
                <w:rFonts w:asciiTheme="majorEastAsia" w:eastAsiaTheme="majorEastAsia" w:hAnsiTheme="majorEastAsia" w:hint="eastAsia"/>
                <w:sz w:val="20"/>
              </w:rPr>
              <w:t>가지가 있다.</w:t>
            </w:r>
            <w:r w:rsidRPr="00626F89">
              <w:rPr>
                <w:rFonts w:asciiTheme="majorEastAsia" w:eastAsiaTheme="majorEastAsia" w:hAnsiTheme="majorEastAsia"/>
                <w:sz w:val="20"/>
              </w:rPr>
              <w:t xml:space="preserve"> </w:t>
            </w:r>
          </w:p>
          <w:p w:rsidR="00557D2F" w:rsidRDefault="00557D2F" w:rsidP="00E068B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마우스를 사용하여 화면을 </w:t>
            </w:r>
            <w:r>
              <w:rPr>
                <w:rFonts w:asciiTheme="majorEastAsia" w:eastAsiaTheme="majorEastAsia" w:hAnsiTheme="majorEastAsia"/>
                <w:sz w:val="20"/>
              </w:rPr>
              <w:t>control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할 </w:t>
            </w:r>
            <w:r>
              <w:rPr>
                <w:rFonts w:asciiTheme="majorEastAsia" w:eastAsiaTheme="majorEastAsia" w:hAnsiTheme="majorEastAsia"/>
                <w:sz w:val="20"/>
              </w:rPr>
              <w:t>TrackballControls.</w:t>
            </w:r>
            <w:r>
              <w:rPr>
                <w:rFonts w:asciiTheme="majorEastAsia" w:eastAsiaTheme="majorEastAsia" w:hAnsiTheme="majorEastAsia" w:hint="eastAsia"/>
                <w:sz w:val="20"/>
              </w:rPr>
              <w:t>js가 있고,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구체와 평면을 구현할 </w:t>
            </w:r>
            <w:r>
              <w:rPr>
                <w:rFonts w:asciiTheme="majorEastAsia" w:eastAsiaTheme="majorEastAsia" w:hAnsiTheme="majorEastAsia"/>
                <w:sz w:val="20"/>
              </w:rPr>
              <w:t>SphereObject.js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와 </w:t>
            </w:r>
            <w:r>
              <w:rPr>
                <w:rFonts w:asciiTheme="majorEastAsia" w:eastAsiaTheme="majorEastAsia" w:hAnsiTheme="majorEastAsia"/>
                <w:sz w:val="20"/>
              </w:rPr>
              <w:t>PlaneObject.js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가 있다.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또한 불을 표현하기 위해 가장 중요한 </w:t>
            </w:r>
            <w:r>
              <w:rPr>
                <w:rFonts w:asciiTheme="majorEastAsia" w:eastAsiaTheme="majorEastAsia" w:hAnsiTheme="majorEastAsia"/>
                <w:sz w:val="20"/>
              </w:rPr>
              <w:t>ParticleSystem.js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도 있다.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이 밖의 추가적인 기능 수행을 위해 필요한 라이브러리가 있다.</w:t>
            </w:r>
          </w:p>
          <w:p w:rsidR="00557D2F" w:rsidRPr="00557D2F" w:rsidRDefault="00557D2F" w:rsidP="00E068B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2E06D3" w:rsidRPr="00053B27" w:rsidRDefault="002E06D3" w:rsidP="00557D2F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&lt;코드 1</w:t>
            </w:r>
            <w:r>
              <w:rPr>
                <w:rFonts w:asciiTheme="majorEastAsia" w:eastAsiaTheme="majorEastAsia" w:hAnsiTheme="majorEastAsia"/>
                <w:sz w:val="20"/>
              </w:rPr>
              <w:t>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 w:rsidR="00557D2F">
              <w:rPr>
                <w:rFonts w:asciiTheme="majorEastAsia" w:eastAsiaTheme="majorEastAsia" w:hAnsiTheme="majorEastAsia"/>
                <w:sz w:val="20"/>
              </w:rPr>
              <w:t>6~17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번째줄의 부분이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상대경로를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이용한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js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>라이브러리를 연결시키는 부분이다.</w:t>
            </w:r>
          </w:p>
        </w:tc>
        <w:tc>
          <w:tcPr>
            <w:tcW w:w="10255" w:type="dxa"/>
          </w:tcPr>
          <w:tbl>
            <w:tblPr>
              <w:tblW w:w="5000" w:type="pct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7421"/>
              <w:gridCol w:w="36"/>
            </w:tblGrid>
            <w:tr w:rsidR="00004BAB" w:rsidRPr="00004BAB" w:rsidTr="006C1EB3">
              <w:trPr>
                <w:tblCellSpacing w:w="0" w:type="dxa"/>
              </w:trPr>
              <w:tc>
                <w:tcPr>
                  <w:tcW w:w="264" w:type="pct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04BAB" w:rsidRPr="00004BAB" w:rsidRDefault="00004BAB" w:rsidP="00004BAB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3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4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5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6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7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8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9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10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11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12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13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14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15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16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17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18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4713" w:type="pct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004BAB" w:rsidRPr="00004BAB" w:rsidRDefault="00004BAB" w:rsidP="00004BAB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proofErr w:type="gramStart"/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!DOCTYPE</w:t>
                  </w:r>
                  <w:proofErr w:type="gramEnd"/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004BAB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html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html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004BAB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lang</w:t>
                  </w:r>
                  <w:proofErr w:type="spellEnd"/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004BAB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</w:t>
                  </w:r>
                  <w:proofErr w:type="spellStart"/>
                  <w:r w:rsidRPr="00004BAB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en</w:t>
                  </w:r>
                  <w:proofErr w:type="spellEnd"/>
                  <w:r w:rsidRPr="00004BAB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head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meta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004BAB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charset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004BAB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"UTF-8"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title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&gt;Fire Ball&lt;/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title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004BAB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src</w:t>
                  </w:r>
                  <w:proofErr w:type="spellEnd"/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004BAB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"./three.js-master/build/three.min.js"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&gt;&lt;/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004BAB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src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004BAB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"./three.js-master/examples/js/controls/TrackballControls.js"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&gt;&lt;/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004BAB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src</w:t>
                  </w:r>
                  <w:proofErr w:type="spellEnd"/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004BAB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"./SphereObject.js"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&gt;&lt;/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004BAB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src</w:t>
                  </w:r>
                  <w:proofErr w:type="spellEnd"/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004BAB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"./PlaneObject.js"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&gt;&lt;/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004BAB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src</w:t>
                  </w:r>
                  <w:proofErr w:type="spellEnd"/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004BAB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"./Grid.js"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&gt;&lt;/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004BAB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src</w:t>
                  </w:r>
                  <w:proofErr w:type="spellEnd"/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004BAB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"./ObjectField.js"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&gt;&lt;/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004BAB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src</w:t>
                  </w:r>
                  <w:proofErr w:type="spellEnd"/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004BAB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"./ParticleSystem.js"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&gt;&lt;/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004BAB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src</w:t>
                  </w:r>
                  <w:proofErr w:type="spellEnd"/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004BAB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"./Lab/WEB3D/</w:t>
                  </w:r>
                  <w:proofErr w:type="spellStart"/>
                  <w:r w:rsidRPr="00004BAB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VFXLib</w:t>
                  </w:r>
                  <w:proofErr w:type="spellEnd"/>
                  <w:r w:rsidRPr="00004BAB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/lib/Stats.js"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&gt;&lt;/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004BAB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src</w:t>
                  </w:r>
                  <w:proofErr w:type="spellEnd"/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004BAB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"./dat.gui.min.js"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&gt;&lt;/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&lt;/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head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004BAB" w:rsidRPr="00004BAB" w:rsidRDefault="00004BAB" w:rsidP="00004BAB">
                  <w:pPr>
                    <w:spacing w:after="0" w:line="336" w:lineRule="auto"/>
                    <w:rPr>
                      <w:rFonts w:ascii="굴림" w:eastAsia="굴림" w:hAnsi="굴림" w:cs="굴림"/>
                      <w:i/>
                      <w:iCs/>
                      <w:sz w:val="18"/>
                      <w:szCs w:val="18"/>
                    </w:rPr>
                  </w:pP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</w:t>
                  </w:r>
                  <w:r w:rsidRPr="00004BAB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body</w:t>
                  </w:r>
                  <w:r w:rsidRPr="00004BAB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  <w:hyperlink r:id="rId8" w:anchor="e" w:tgtFrame="_blank" w:history="1">
                    <w:r w:rsidRPr="00004BAB">
                      <w:rPr>
                        <w:rFonts w:ascii="굴림" w:eastAsia="굴림" w:hAnsi="굴림" w:cs="굴림"/>
                        <w:i/>
                        <w:iCs/>
                        <w:color w:val="E5E5E5"/>
                        <w:sz w:val="18"/>
                        <w:szCs w:val="18"/>
                        <w:u w:val="single"/>
                      </w:rPr>
                      <w:t>r</w:t>
                    </w:r>
                  </w:hyperlink>
                </w:p>
              </w:tc>
              <w:tc>
                <w:tcPr>
                  <w:tcW w:w="23" w:type="pct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</w:tcPr>
                <w:p w:rsidR="00004BAB" w:rsidRPr="00004BAB" w:rsidRDefault="00004BAB" w:rsidP="00004BAB">
                  <w:pPr>
                    <w:spacing w:after="0" w:line="336" w:lineRule="auto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</w:p>
              </w:tc>
            </w:tr>
          </w:tbl>
          <w:p w:rsidR="002E06D3" w:rsidRPr="00D14D92" w:rsidRDefault="002E06D3" w:rsidP="00E068B8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</w:p>
        </w:tc>
      </w:tr>
    </w:tbl>
    <w:p w:rsidR="002E06D3" w:rsidRDefault="002E06D3" w:rsidP="002E06D3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                                                                                                                      </w:t>
      </w:r>
      <w:r>
        <w:rPr>
          <w:rFonts w:asciiTheme="majorEastAsia" w:eastAsiaTheme="majorEastAsia" w:hAnsiTheme="majorEastAsia" w:hint="eastAsia"/>
          <w:b/>
        </w:rPr>
        <w:t>&lt;코드1</w:t>
      </w:r>
      <w:r>
        <w:rPr>
          <w:rFonts w:asciiTheme="majorEastAsia" w:eastAsiaTheme="majorEastAsia" w:hAnsiTheme="majorEastAsia"/>
          <w:b/>
        </w:rPr>
        <w:t>&gt;</w:t>
      </w:r>
    </w:p>
    <w:p w:rsidR="00841093" w:rsidRDefault="00841093" w:rsidP="002E06D3">
      <w:pPr>
        <w:jc w:val="center"/>
        <w:rPr>
          <w:rFonts w:asciiTheme="majorEastAsia" w:eastAsiaTheme="majorEastAsia" w:hAnsiTheme="majorEastAsia"/>
          <w:b/>
        </w:rPr>
      </w:pPr>
    </w:p>
    <w:p w:rsidR="002F010E" w:rsidRDefault="002F010E" w:rsidP="002F010E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Step2. 왼쪽 상단의 FPS(Frame</w:t>
      </w:r>
      <w:r>
        <w:rPr>
          <w:rFonts w:asciiTheme="majorEastAsia" w:eastAsiaTheme="majorEastAsia" w:hAnsiTheme="majorEastAsia"/>
          <w:b/>
        </w:rPr>
        <w:t xml:space="preserve"> Per Second)</w:t>
      </w:r>
      <w:r>
        <w:rPr>
          <w:rFonts w:asciiTheme="majorEastAsia" w:eastAsiaTheme="majorEastAsia" w:hAnsiTheme="majorEastAsia" w:hint="eastAsia"/>
          <w:b/>
        </w:rPr>
        <w:t>측정 통계치 만들기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064"/>
        <w:gridCol w:w="10255"/>
      </w:tblGrid>
      <w:tr w:rsidR="002F010E" w:rsidTr="000F3751">
        <w:trPr>
          <w:jc w:val="center"/>
        </w:trPr>
        <w:tc>
          <w:tcPr>
            <w:tcW w:w="9064" w:type="dxa"/>
          </w:tcPr>
          <w:p w:rsidR="002F010E" w:rsidRDefault="002F010E" w:rsidP="00E068B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&lt;코드 </w:t>
            </w:r>
            <w:r>
              <w:rPr>
                <w:rFonts w:asciiTheme="majorEastAsia" w:eastAsiaTheme="majorEastAsia" w:hAnsiTheme="majorEastAsia"/>
                <w:sz w:val="20"/>
              </w:rPr>
              <w:t>2&gt;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 w:rsidR="00C15CAA">
              <w:rPr>
                <w:rFonts w:asciiTheme="majorEastAsia" w:eastAsiaTheme="majorEastAsia" w:hAnsiTheme="majorEastAsia"/>
                <w:sz w:val="20"/>
              </w:rPr>
              <w:t>24~31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 줄까지는 </w:t>
            </w:r>
            <w:r w:rsidR="00C15CAA">
              <w:rPr>
                <w:rFonts w:asciiTheme="majorEastAsia" w:eastAsiaTheme="majorEastAsia" w:hAnsiTheme="majorEastAsia" w:hint="eastAsia"/>
                <w:sz w:val="20"/>
              </w:rPr>
              <w:t>최종 결과물들을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 생성하기 위하여 필요한 변수들을 전역으로 생성하여 주는 코드이다.</w:t>
            </w:r>
          </w:p>
          <w:p w:rsidR="002F010E" w:rsidRDefault="002F010E" w:rsidP="00E068B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2F010E" w:rsidRDefault="00C15CAA" w:rsidP="00E068B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 xml:space="preserve">Line 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2</w:t>
            </w:r>
            <w:r w:rsidR="002F010E">
              <w:rPr>
                <w:rFonts w:asciiTheme="majorEastAsia" w:eastAsiaTheme="majorEastAsia" w:hAnsiTheme="majorEastAsia"/>
                <w:sz w:val="20"/>
              </w:rPr>
              <w:t>4</w:t>
            </w:r>
            <w:r w:rsidR="002F010E">
              <w:rPr>
                <w:rFonts w:asciiTheme="majorEastAsia" w:eastAsiaTheme="majorEastAsia" w:hAnsiTheme="majorEastAsia" w:hint="eastAsia"/>
                <w:sz w:val="20"/>
              </w:rPr>
              <w:t xml:space="preserve"> :</w:t>
            </w:r>
            <w:proofErr w:type="gramEnd"/>
            <w:r w:rsidR="002F010E">
              <w:rPr>
                <w:rFonts w:asciiTheme="majorEastAsia" w:eastAsiaTheme="majorEastAsia" w:hAnsiTheme="majorEastAsia" w:hint="eastAsia"/>
                <w:sz w:val="20"/>
              </w:rPr>
              <w:t xml:space="preserve"> clock변수는 </w:t>
            </w:r>
            <w:r w:rsidR="002F010E">
              <w:rPr>
                <w:rFonts w:asciiTheme="majorEastAsia" w:eastAsiaTheme="majorEastAsia" w:hAnsiTheme="majorEastAsia"/>
                <w:sz w:val="20"/>
              </w:rPr>
              <w:t>Three.js</w:t>
            </w:r>
            <w:r w:rsidR="002F010E">
              <w:rPr>
                <w:rFonts w:asciiTheme="majorEastAsia" w:eastAsiaTheme="majorEastAsia" w:hAnsiTheme="majorEastAsia" w:hint="eastAsia"/>
                <w:sz w:val="20"/>
              </w:rPr>
              <w:t xml:space="preserve">라이브러리의 </w:t>
            </w:r>
            <w:proofErr w:type="spellStart"/>
            <w:r w:rsidR="002F010E">
              <w:rPr>
                <w:rFonts w:asciiTheme="majorEastAsia" w:eastAsiaTheme="majorEastAsia" w:hAnsiTheme="majorEastAsia"/>
                <w:sz w:val="20"/>
              </w:rPr>
              <w:t>THREE.Clock</w:t>
            </w:r>
            <w:proofErr w:type="spellEnd"/>
            <w:r w:rsidR="002F010E">
              <w:rPr>
                <w:rFonts w:asciiTheme="majorEastAsia" w:eastAsiaTheme="majorEastAsia" w:hAnsiTheme="majorEastAsia"/>
                <w:sz w:val="20"/>
              </w:rPr>
              <w:t>( )</w:t>
            </w:r>
            <w:r w:rsidR="002F010E">
              <w:rPr>
                <w:rFonts w:asciiTheme="majorEastAsia" w:eastAsiaTheme="majorEastAsia" w:hAnsiTheme="majorEastAsia" w:hint="eastAsia"/>
                <w:sz w:val="20"/>
              </w:rPr>
              <w:t>을 사용하여 생성하였다.</w:t>
            </w:r>
            <w:r w:rsidR="002F010E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 w:rsidR="002F010E">
              <w:rPr>
                <w:rFonts w:asciiTheme="majorEastAsia" w:eastAsiaTheme="majorEastAsia" w:hAnsiTheme="majorEastAsia" w:hint="eastAsia"/>
                <w:sz w:val="20"/>
              </w:rPr>
              <w:t xml:space="preserve">이 </w:t>
            </w:r>
            <w:r w:rsidR="002F010E">
              <w:rPr>
                <w:rFonts w:asciiTheme="majorEastAsia" w:eastAsiaTheme="majorEastAsia" w:hAnsiTheme="majorEastAsia"/>
                <w:sz w:val="20"/>
              </w:rPr>
              <w:t>clock</w:t>
            </w:r>
            <w:r w:rsidR="002F010E">
              <w:rPr>
                <w:rFonts w:asciiTheme="majorEastAsia" w:eastAsiaTheme="majorEastAsia" w:hAnsiTheme="majorEastAsia" w:hint="eastAsia"/>
                <w:sz w:val="20"/>
              </w:rPr>
              <w:t xml:space="preserve">변수는 이후 </w:t>
            </w:r>
            <w:proofErr w:type="spellStart"/>
            <w:r w:rsidR="002F010E">
              <w:rPr>
                <w:rFonts w:asciiTheme="majorEastAsia" w:eastAsiaTheme="majorEastAsia" w:hAnsiTheme="majorEastAsia"/>
                <w:sz w:val="20"/>
              </w:rPr>
              <w:t>getDelta</w:t>
            </w:r>
            <w:proofErr w:type="spellEnd"/>
            <w:proofErr w:type="gramStart"/>
            <w:r w:rsidR="002F010E">
              <w:rPr>
                <w:rFonts w:asciiTheme="majorEastAsia" w:eastAsiaTheme="majorEastAsia" w:hAnsiTheme="majorEastAsia"/>
                <w:sz w:val="20"/>
              </w:rPr>
              <w:t>( )</w:t>
            </w:r>
            <w:proofErr w:type="gramEnd"/>
            <w:r w:rsidR="002F010E">
              <w:rPr>
                <w:rFonts w:asciiTheme="majorEastAsia" w:eastAsiaTheme="majorEastAsia" w:hAnsiTheme="majorEastAsia" w:hint="eastAsia"/>
                <w:sz w:val="20"/>
              </w:rPr>
              <w:t xml:space="preserve">라는 함수를 사용하여 </w:t>
            </w:r>
            <w:proofErr w:type="spellStart"/>
            <w:r w:rsidR="002F010E">
              <w:rPr>
                <w:rFonts w:asciiTheme="majorEastAsia" w:eastAsiaTheme="majorEastAsia" w:hAnsiTheme="majorEastAsia" w:hint="eastAsia"/>
                <w:sz w:val="20"/>
              </w:rPr>
              <w:t>재귀호출시</w:t>
            </w:r>
            <w:proofErr w:type="spellEnd"/>
            <w:r w:rsidR="002F010E">
              <w:rPr>
                <w:rFonts w:asciiTheme="majorEastAsia" w:eastAsiaTheme="majorEastAsia" w:hAnsiTheme="majorEastAsia" w:hint="eastAsia"/>
                <w:sz w:val="20"/>
              </w:rPr>
              <w:t xml:space="preserve"> 경과한 시간을 가져오는 역할을 </w:t>
            </w:r>
            <w:proofErr w:type="spellStart"/>
            <w:r w:rsidR="002F010E">
              <w:rPr>
                <w:rFonts w:asciiTheme="majorEastAsia" w:eastAsiaTheme="majorEastAsia" w:hAnsiTheme="majorEastAsia" w:hint="eastAsia"/>
                <w:sz w:val="20"/>
              </w:rPr>
              <w:t>할것이다</w:t>
            </w:r>
            <w:proofErr w:type="spellEnd"/>
            <w:r w:rsidR="002F010E">
              <w:rPr>
                <w:rFonts w:asciiTheme="majorEastAsia" w:eastAsiaTheme="majorEastAsia" w:hAnsiTheme="majorEastAsia" w:hint="eastAsia"/>
                <w:sz w:val="20"/>
              </w:rPr>
              <w:t>.</w:t>
            </w:r>
          </w:p>
          <w:p w:rsidR="002F010E" w:rsidRDefault="002F010E" w:rsidP="00E068B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2F010E" w:rsidRDefault="00C15CAA" w:rsidP="00E068B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Line </w:t>
            </w:r>
            <w:proofErr w:type="gramStart"/>
            <w:r>
              <w:rPr>
                <w:rFonts w:asciiTheme="majorEastAsia" w:eastAsiaTheme="majorEastAsia" w:hAnsiTheme="majorEastAsia" w:hint="eastAsia"/>
                <w:sz w:val="20"/>
              </w:rPr>
              <w:t>26 :</w:t>
            </w:r>
            <w:proofErr w:type="gram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FPS측정 통계치를 만들기 위한 </w:t>
            </w:r>
            <w:r>
              <w:rPr>
                <w:rFonts w:asciiTheme="majorEastAsia" w:eastAsiaTheme="majorEastAsia" w:hAnsiTheme="majorEastAsia"/>
                <w:sz w:val="20"/>
              </w:rPr>
              <w:t>stats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변수를 선언한다.</w:t>
            </w:r>
          </w:p>
          <w:p w:rsidR="00C15CAA" w:rsidRDefault="00C15CAA" w:rsidP="00E068B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C15CAA" w:rsidRDefault="00C15CAA" w:rsidP="00E068B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Line 27~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30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생성된 </w:t>
            </w:r>
            <w:r>
              <w:rPr>
                <w:rFonts w:asciiTheme="majorEastAsia" w:eastAsiaTheme="majorEastAsia" w:hAnsiTheme="majorEastAsia"/>
                <w:sz w:val="20"/>
              </w:rPr>
              <w:t>stats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의 위치와 크기를 설정한다.</w:t>
            </w:r>
          </w:p>
          <w:p w:rsidR="00C15CAA" w:rsidRDefault="00C15CAA" w:rsidP="00C15CAA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P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osition </w:t>
            </w:r>
            <w:r>
              <w:rPr>
                <w:rFonts w:asciiTheme="majorEastAsia" w:eastAsiaTheme="majorEastAsia" w:hAnsiTheme="majorEastAsia"/>
                <w:sz w:val="20"/>
              </w:rPr>
              <w:t>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절대위치로서 </w:t>
            </w:r>
            <w:r>
              <w:rPr>
                <w:rFonts w:asciiTheme="majorEastAsia" w:eastAsiaTheme="majorEastAsia" w:hAnsiTheme="majorEastAsia"/>
                <w:sz w:val="20"/>
              </w:rPr>
              <w:t>absolute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로 설정한다.</w:t>
            </w:r>
          </w:p>
          <w:p w:rsidR="00C15CAA" w:rsidRDefault="00C15CAA" w:rsidP="00C15CAA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Left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왼쪽에서 </w:t>
            </w:r>
            <w:r>
              <w:rPr>
                <w:rFonts w:asciiTheme="majorEastAsia" w:eastAsiaTheme="majorEastAsia" w:hAnsiTheme="majorEastAsia"/>
                <w:sz w:val="20"/>
              </w:rPr>
              <w:t>10</w:t>
            </w:r>
            <w:r>
              <w:rPr>
                <w:rFonts w:asciiTheme="majorEastAsia" w:eastAsiaTheme="majorEastAsia" w:hAnsiTheme="majorEastAsia" w:hint="eastAsia"/>
                <w:sz w:val="20"/>
              </w:rPr>
              <w:t>픽셀 거리를 둔다.</w:t>
            </w:r>
          </w:p>
          <w:p w:rsidR="00C15CAA" w:rsidRDefault="00C15CAA" w:rsidP="00C15CAA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Top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위쪽에서 </w:t>
            </w:r>
            <w:r>
              <w:rPr>
                <w:rFonts w:asciiTheme="majorEastAsia" w:eastAsiaTheme="majorEastAsia" w:hAnsiTheme="majorEastAsia"/>
                <w:sz w:val="20"/>
              </w:rPr>
              <w:t>10</w:t>
            </w:r>
            <w:r>
              <w:rPr>
                <w:rFonts w:asciiTheme="majorEastAsia" w:eastAsiaTheme="majorEastAsia" w:hAnsiTheme="majorEastAsia" w:hint="eastAsia"/>
                <w:sz w:val="20"/>
              </w:rPr>
              <w:t>픽셀 거리를 둔다.</w:t>
            </w:r>
          </w:p>
          <w:p w:rsidR="00C15CAA" w:rsidRDefault="00C15CAA" w:rsidP="00C15CAA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Width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너비는 </w:t>
            </w:r>
            <w:r>
              <w:rPr>
                <w:rFonts w:asciiTheme="majorEastAsia" w:eastAsiaTheme="majorEastAsia" w:hAnsiTheme="majorEastAsia"/>
                <w:sz w:val="20"/>
              </w:rPr>
              <w:t>90</w:t>
            </w:r>
            <w:r>
              <w:rPr>
                <w:rFonts w:asciiTheme="majorEastAsia" w:eastAsiaTheme="majorEastAsia" w:hAnsiTheme="majorEastAsia" w:hint="eastAsia"/>
                <w:sz w:val="20"/>
              </w:rPr>
              <w:t>픽셀로 만든다.</w:t>
            </w:r>
          </w:p>
          <w:p w:rsidR="00C15CAA" w:rsidRDefault="00C15CAA" w:rsidP="00C15CAA">
            <w:pPr>
              <w:ind w:left="75"/>
              <w:rPr>
                <w:rFonts w:asciiTheme="majorEastAsia" w:eastAsiaTheme="majorEastAsia" w:hAnsiTheme="majorEastAsia"/>
                <w:sz w:val="20"/>
              </w:rPr>
            </w:pPr>
          </w:p>
          <w:p w:rsidR="002F010E" w:rsidRPr="005E67E0" w:rsidRDefault="00C15CAA" w:rsidP="006C1EB3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Line </w:t>
            </w:r>
            <w:proofErr w:type="gramStart"/>
            <w:r>
              <w:rPr>
                <w:rFonts w:asciiTheme="majorEastAsia" w:eastAsiaTheme="majorEastAsia" w:hAnsiTheme="majorEastAsia" w:hint="eastAsia"/>
                <w:sz w:val="20"/>
              </w:rPr>
              <w:t>31 :</w:t>
            </w:r>
            <w:proofErr w:type="gram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만들어진 stats을 </w:t>
            </w:r>
            <w:r>
              <w:rPr>
                <w:rFonts w:asciiTheme="majorEastAsia" w:eastAsiaTheme="majorEastAsia" w:hAnsiTheme="majorEastAsia"/>
                <w:sz w:val="20"/>
              </w:rPr>
              <w:t>HTML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문서에 붙인다.</w:t>
            </w:r>
          </w:p>
        </w:tc>
        <w:tc>
          <w:tcPr>
            <w:tcW w:w="10255" w:type="dxa"/>
          </w:tcPr>
          <w:tbl>
            <w:tblPr>
              <w:tblW w:w="5000" w:type="pct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4957"/>
              <w:gridCol w:w="36"/>
            </w:tblGrid>
            <w:tr w:rsidR="000F3751" w:rsidRPr="000F3751" w:rsidTr="006C1EB3">
              <w:trPr>
                <w:tblCellSpacing w:w="0" w:type="dxa"/>
              </w:trPr>
              <w:tc>
                <w:tcPr>
                  <w:tcW w:w="385" w:type="pct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0F3751" w:rsidRPr="000F3751" w:rsidRDefault="000F3751" w:rsidP="000F3751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20</w:t>
                  </w:r>
                </w:p>
                <w:p w:rsidR="000F3751" w:rsidRPr="000F3751" w:rsidRDefault="000F3751" w:rsidP="000F3751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21</w:t>
                  </w:r>
                </w:p>
                <w:p w:rsidR="000F3751" w:rsidRPr="000F3751" w:rsidRDefault="000F3751" w:rsidP="000F3751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22</w:t>
                  </w:r>
                </w:p>
                <w:p w:rsidR="000F3751" w:rsidRPr="000F3751" w:rsidRDefault="000F3751" w:rsidP="000F3751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23</w:t>
                  </w:r>
                </w:p>
                <w:p w:rsidR="000F3751" w:rsidRPr="000F3751" w:rsidRDefault="000F3751" w:rsidP="000F3751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24</w:t>
                  </w:r>
                </w:p>
                <w:p w:rsidR="000F3751" w:rsidRPr="000F3751" w:rsidRDefault="000F3751" w:rsidP="000F3751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25</w:t>
                  </w:r>
                </w:p>
                <w:p w:rsidR="000F3751" w:rsidRPr="000F3751" w:rsidRDefault="000F3751" w:rsidP="000F3751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26</w:t>
                  </w:r>
                </w:p>
                <w:p w:rsidR="000F3751" w:rsidRPr="000F3751" w:rsidRDefault="000F3751" w:rsidP="000F3751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27</w:t>
                  </w:r>
                </w:p>
                <w:p w:rsidR="000F3751" w:rsidRPr="000F3751" w:rsidRDefault="000F3751" w:rsidP="000F3751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28</w:t>
                  </w:r>
                </w:p>
                <w:p w:rsidR="000F3751" w:rsidRPr="000F3751" w:rsidRDefault="000F3751" w:rsidP="000F3751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29</w:t>
                  </w:r>
                </w:p>
                <w:p w:rsidR="000F3751" w:rsidRPr="000F3751" w:rsidRDefault="000F3751" w:rsidP="000F3751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30</w:t>
                  </w:r>
                </w:p>
                <w:p w:rsidR="006C1EB3" w:rsidRDefault="000F3751" w:rsidP="006C1EB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31</w:t>
                  </w:r>
                </w:p>
                <w:p w:rsidR="006C1EB3" w:rsidRDefault="006C1EB3" w:rsidP="006C1EB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 w:hint="eastAsia"/>
                      <w:color w:val="666666"/>
                      <w:sz w:val="18"/>
                      <w:szCs w:val="18"/>
                    </w:rPr>
                    <w:t>3</w:t>
                  </w:r>
                  <w:r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</w:t>
                  </w:r>
                </w:p>
                <w:p w:rsidR="006C1EB3" w:rsidRPr="000F3751" w:rsidRDefault="006C1EB3" w:rsidP="006C1EB3">
                  <w:pPr>
                    <w:spacing w:after="0" w:line="336" w:lineRule="auto"/>
                    <w:jc w:val="right"/>
                    <w:rPr>
                      <w:rFonts w:ascii="굴림" w:eastAsia="굴림" w:hAnsi="굴림" w:cs="굴림" w:hint="eastAsia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 w:hint="eastAsia"/>
                      <w:color w:val="666666"/>
                      <w:sz w:val="18"/>
                      <w:szCs w:val="18"/>
                    </w:rPr>
                    <w:t>3</w:t>
                  </w:r>
                  <w:r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4582" w:type="pct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0F3751" w:rsidRPr="000F3751" w:rsidRDefault="000F3751" w:rsidP="000F3751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0F3751" w:rsidRPr="000F3751" w:rsidRDefault="000F3751" w:rsidP="000F3751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</w:t>
                  </w:r>
                  <w:r w:rsidRPr="000F3751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0F3751" w:rsidRPr="000F3751" w:rsidRDefault="000F3751" w:rsidP="000F3751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</w:t>
                  </w:r>
                  <w:r w:rsidRPr="000F3751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//</w:t>
                  </w:r>
                  <w:proofErr w:type="spellStart"/>
                  <w:proofErr w:type="gramStart"/>
                  <w:r w:rsidRPr="000F3751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noise.seed</w:t>
                  </w:r>
                  <w:proofErr w:type="spellEnd"/>
                  <w:proofErr w:type="gramEnd"/>
                  <w:r w:rsidRPr="000F3751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(</w:t>
                  </w:r>
                  <w:proofErr w:type="spellStart"/>
                  <w:r w:rsidRPr="000F3751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Math.random</w:t>
                  </w:r>
                  <w:proofErr w:type="spellEnd"/>
                  <w:r w:rsidRPr="000F3751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());</w:t>
                  </w:r>
                </w:p>
                <w:p w:rsidR="000F3751" w:rsidRPr="000F3751" w:rsidRDefault="000F3751" w:rsidP="000F3751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0F3751" w:rsidRPr="000F3751" w:rsidRDefault="000F3751" w:rsidP="000F3751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r w:rsidRPr="000F3751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clock </w:t>
                  </w:r>
                  <w:r w:rsidRPr="000F3751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=</w:t>
                  </w: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0F3751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new</w:t>
                  </w: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THREE.Clock</w:t>
                  </w:r>
                  <w:proofErr w:type="spellEnd"/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0F3751" w:rsidRPr="000F3751" w:rsidRDefault="000F3751" w:rsidP="000F3751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0F3751" w:rsidRPr="000F3751" w:rsidRDefault="000F3751" w:rsidP="000F3751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r w:rsidRPr="000F3751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stats </w:t>
                  </w:r>
                  <w:r w:rsidRPr="000F3751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=</w:t>
                  </w: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0F3751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new</w:t>
                  </w: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Stats();</w:t>
                  </w:r>
                  <w:r w:rsidRPr="000F3751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//</w:t>
                  </w:r>
                  <w:proofErr w:type="spellStart"/>
                  <w:r w:rsidRPr="000F3751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왼쪽상단의</w:t>
                  </w:r>
                  <w:proofErr w:type="spellEnd"/>
                  <w:r w:rsidRPr="000F3751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FPS측정 통계치</w:t>
                  </w:r>
                </w:p>
                <w:p w:rsidR="000F3751" w:rsidRPr="000F3751" w:rsidRDefault="000F3751" w:rsidP="000F3751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proofErr w:type="gramStart"/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stats.domElement.style</w:t>
                  </w:r>
                  <w:proofErr w:type="gramEnd"/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.position</w:t>
                  </w:r>
                  <w:proofErr w:type="spellEnd"/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0F3751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=</w:t>
                  </w: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0F3751">
                    <w:rPr>
                      <w:rFonts w:ascii="굴림" w:eastAsia="굴림" w:hAnsi="굴림" w:cs="굴림"/>
                      <w:color w:val="993333"/>
                      <w:sz w:val="18"/>
                      <w:szCs w:val="18"/>
                    </w:rPr>
                    <w:t>'absolute'</w:t>
                  </w: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0F3751" w:rsidRPr="000F3751" w:rsidRDefault="000F3751" w:rsidP="000F3751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proofErr w:type="gramStart"/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stats.domElement.style</w:t>
                  </w:r>
                  <w:proofErr w:type="gramEnd"/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.left</w:t>
                  </w:r>
                  <w:proofErr w:type="spellEnd"/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0F3751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=</w:t>
                  </w: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0F3751">
                    <w:rPr>
                      <w:rFonts w:ascii="굴림" w:eastAsia="굴림" w:hAnsi="굴림" w:cs="굴림"/>
                      <w:color w:val="993333"/>
                      <w:sz w:val="18"/>
                      <w:szCs w:val="18"/>
                    </w:rPr>
                    <w:t>'10px'</w:t>
                  </w: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0F3751" w:rsidRPr="000F3751" w:rsidRDefault="000F3751" w:rsidP="000F3751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stats.domElement.style.top</w:t>
                  </w:r>
                  <w:proofErr w:type="spellEnd"/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0F3751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=</w:t>
                  </w: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0F3751">
                    <w:rPr>
                      <w:rFonts w:ascii="굴림" w:eastAsia="굴림" w:hAnsi="굴림" w:cs="굴림"/>
                      <w:color w:val="993333"/>
                      <w:sz w:val="18"/>
                      <w:szCs w:val="18"/>
                    </w:rPr>
                    <w:t>'10px'</w:t>
                  </w: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0F3751" w:rsidRPr="000F3751" w:rsidRDefault="000F3751" w:rsidP="000F3751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proofErr w:type="gramStart"/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stats.domElement.style</w:t>
                  </w:r>
                  <w:proofErr w:type="gramEnd"/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.width</w:t>
                  </w:r>
                  <w:proofErr w:type="spellEnd"/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0F3751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=</w:t>
                  </w: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0F3751">
                    <w:rPr>
                      <w:rFonts w:ascii="굴림" w:eastAsia="굴림" w:hAnsi="굴림" w:cs="굴림"/>
                      <w:color w:val="993333"/>
                      <w:sz w:val="18"/>
                      <w:szCs w:val="18"/>
                    </w:rPr>
                    <w:t>'90px'</w:t>
                  </w:r>
                </w:p>
                <w:p w:rsidR="000F3751" w:rsidRDefault="000F3751" w:rsidP="000F3751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proofErr w:type="gramStart"/>
                  <w:r w:rsidRPr="000F3751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document</w:t>
                  </w:r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.body</w:t>
                  </w:r>
                  <w:proofErr w:type="gramEnd"/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.appendChild</w:t>
                  </w:r>
                  <w:proofErr w:type="spellEnd"/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</w:t>
                  </w:r>
                  <w:proofErr w:type="spellStart"/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stats.domElement</w:t>
                  </w:r>
                  <w:proofErr w:type="spellEnd"/>
                  <w:r w:rsidRPr="000F3751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6C1EB3" w:rsidRDefault="006C1EB3" w:rsidP="000F3751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</w:p>
                <w:p w:rsidR="006C1EB3" w:rsidRPr="000F3751" w:rsidRDefault="006C1EB3" w:rsidP="000F3751">
                  <w:pPr>
                    <w:spacing w:after="0" w:line="336" w:lineRule="auto"/>
                    <w:rPr>
                      <w:rFonts w:ascii="굴림" w:eastAsia="굴림" w:hAnsi="굴림" w:cs="굴림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3" w:type="pct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0F3751" w:rsidRPr="000F3751" w:rsidRDefault="000F3751" w:rsidP="000F3751">
                  <w:pPr>
                    <w:spacing w:after="0" w:line="336" w:lineRule="auto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</w:p>
              </w:tc>
            </w:tr>
          </w:tbl>
          <w:p w:rsidR="002F010E" w:rsidRPr="00D14D92" w:rsidRDefault="002F010E" w:rsidP="00E068B8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</w:p>
        </w:tc>
      </w:tr>
    </w:tbl>
    <w:p w:rsidR="002F010E" w:rsidRDefault="002F010E" w:rsidP="002F010E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                                                                                                                      </w:t>
      </w:r>
      <w:r>
        <w:rPr>
          <w:rFonts w:asciiTheme="majorEastAsia" w:eastAsiaTheme="majorEastAsia" w:hAnsiTheme="majorEastAsia" w:hint="eastAsia"/>
          <w:b/>
        </w:rPr>
        <w:t>&lt;코드2</w:t>
      </w:r>
      <w:r>
        <w:rPr>
          <w:rFonts w:asciiTheme="majorEastAsia" w:eastAsiaTheme="majorEastAsia" w:hAnsiTheme="majorEastAsia"/>
          <w:b/>
        </w:rPr>
        <w:t>&gt;</w:t>
      </w:r>
    </w:p>
    <w:p w:rsidR="00841093" w:rsidRDefault="00841093" w:rsidP="002F010E">
      <w:pPr>
        <w:jc w:val="center"/>
        <w:rPr>
          <w:rFonts w:asciiTheme="majorEastAsia" w:eastAsiaTheme="majorEastAsia" w:hAnsiTheme="majorEastAsia"/>
          <w:b/>
        </w:rPr>
      </w:pPr>
    </w:p>
    <w:p w:rsidR="00035839" w:rsidRDefault="00035839" w:rsidP="00035839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 xml:space="preserve">Step3. </w:t>
      </w:r>
      <w:proofErr w:type="spellStart"/>
      <w:r w:rsidR="00FF53C2">
        <w:rPr>
          <w:rFonts w:asciiTheme="majorEastAsia" w:eastAsiaTheme="majorEastAsia" w:hAnsiTheme="majorEastAsia"/>
          <w:b/>
        </w:rPr>
        <w:t>Init</w:t>
      </w:r>
      <w:proofErr w:type="spellEnd"/>
      <w:proofErr w:type="gramStart"/>
      <w:r w:rsidR="00FF53C2">
        <w:rPr>
          <w:rFonts w:asciiTheme="majorEastAsia" w:eastAsiaTheme="majorEastAsia" w:hAnsiTheme="majorEastAsia"/>
          <w:b/>
        </w:rPr>
        <w:t>( )</w:t>
      </w:r>
      <w:proofErr w:type="gramEnd"/>
      <w:r w:rsidR="00FF53C2">
        <w:rPr>
          <w:rFonts w:asciiTheme="majorEastAsia" w:eastAsiaTheme="majorEastAsia" w:hAnsiTheme="majorEastAsia"/>
          <w:b/>
        </w:rPr>
        <w:t xml:space="preserve"> </w:t>
      </w:r>
      <w:r w:rsidR="00FF53C2">
        <w:rPr>
          <w:rFonts w:asciiTheme="majorEastAsia" w:eastAsiaTheme="majorEastAsia" w:hAnsiTheme="majorEastAsia" w:hint="eastAsia"/>
          <w:b/>
        </w:rPr>
        <w:t>함수 선언 및 정의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900"/>
        <w:gridCol w:w="10419"/>
      </w:tblGrid>
      <w:tr w:rsidR="00035839" w:rsidTr="006C1EB3">
        <w:trPr>
          <w:jc w:val="center"/>
        </w:trPr>
        <w:tc>
          <w:tcPr>
            <w:tcW w:w="9064" w:type="dxa"/>
          </w:tcPr>
          <w:p w:rsidR="008209FA" w:rsidRDefault="008209FA" w:rsidP="008209FA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&lt;코드 </w:t>
            </w:r>
            <w:r>
              <w:rPr>
                <w:rFonts w:asciiTheme="majorEastAsia" w:eastAsiaTheme="majorEastAsia" w:hAnsiTheme="majorEastAsia"/>
                <w:sz w:val="20"/>
              </w:rPr>
              <w:t>3&gt;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34~36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번째 줄은 T</w:t>
            </w:r>
            <w:r>
              <w:rPr>
                <w:rFonts w:asciiTheme="majorEastAsia" w:eastAsiaTheme="majorEastAsia" w:hAnsiTheme="majorEastAsia"/>
                <w:sz w:val="20"/>
              </w:rPr>
              <w:t>hree.js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의 기본적인 객체들을 선언하는 부분이다.</w:t>
            </w:r>
          </w:p>
          <w:p w:rsidR="008209FA" w:rsidRDefault="008209FA" w:rsidP="008209FA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035839" w:rsidRDefault="006C1EB3" w:rsidP="006C1EB3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&lt;코드 </w:t>
            </w:r>
            <w:r>
              <w:rPr>
                <w:rFonts w:asciiTheme="majorEastAsia" w:eastAsiaTheme="majorEastAsia" w:hAnsiTheme="majorEastAsia"/>
                <w:sz w:val="20"/>
              </w:rPr>
              <w:t>3&gt;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48~123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 줄은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init</w:t>
            </w:r>
            <w:proofErr w:type="spellEnd"/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( )</w:t>
            </w:r>
            <w:proofErr w:type="gramEnd"/>
            <w:r>
              <w:rPr>
                <w:rFonts w:asciiTheme="majorEastAsia" w:eastAsiaTheme="majorEastAsia" w:hAnsiTheme="majorEastAsia" w:hint="eastAsia"/>
                <w:sz w:val="20"/>
              </w:rPr>
              <w:t>함수의 선언 및 정의 부분이다.</w:t>
            </w:r>
          </w:p>
          <w:p w:rsidR="006C1EB3" w:rsidRDefault="006C1EB3" w:rsidP="006C1EB3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6C1EB3" w:rsidRPr="006C1EB3" w:rsidRDefault="006C1EB3" w:rsidP="006C1EB3">
            <w:pPr>
              <w:jc w:val="center"/>
              <w:rPr>
                <w:rFonts w:asciiTheme="majorEastAsia" w:eastAsiaTheme="majorEastAsia" w:hAnsiTheme="majorEastAsia" w:hint="eastAsia"/>
                <w:color w:val="FF0000"/>
                <w:sz w:val="20"/>
              </w:rPr>
            </w:pPr>
            <w:r w:rsidRPr="006C1EB3">
              <w:rPr>
                <w:rFonts w:asciiTheme="majorEastAsia" w:eastAsiaTheme="majorEastAsia" w:hAnsiTheme="majorEastAsia"/>
                <w:color w:val="FF0000"/>
                <w:sz w:val="20"/>
              </w:rPr>
              <w:t>*</w:t>
            </w:r>
            <w:r w:rsidRPr="006C1EB3">
              <w:rPr>
                <w:rFonts w:asciiTheme="majorEastAsia" w:eastAsiaTheme="majorEastAsia" w:hAnsiTheme="majorEastAsia" w:hint="eastAsia"/>
                <w:color w:val="FF0000"/>
                <w:sz w:val="20"/>
              </w:rPr>
              <w:t xml:space="preserve">설명하지 않은 부분은 </w:t>
            </w:r>
            <w:r w:rsidRPr="006C1EB3">
              <w:rPr>
                <w:rFonts w:asciiTheme="majorEastAsia" w:eastAsiaTheme="majorEastAsia" w:hAnsiTheme="majorEastAsia"/>
                <w:color w:val="FF0000"/>
                <w:sz w:val="20"/>
              </w:rPr>
              <w:t>Tutorial2</w:t>
            </w:r>
            <w:r w:rsidRPr="006C1EB3">
              <w:rPr>
                <w:rFonts w:asciiTheme="majorEastAsia" w:eastAsiaTheme="majorEastAsia" w:hAnsiTheme="majorEastAsia" w:hint="eastAsia"/>
                <w:color w:val="FF0000"/>
                <w:sz w:val="20"/>
              </w:rPr>
              <w:t xml:space="preserve">와 </w:t>
            </w:r>
            <w:r w:rsidRPr="006C1EB3">
              <w:rPr>
                <w:rFonts w:asciiTheme="majorEastAsia" w:eastAsiaTheme="majorEastAsia" w:hAnsiTheme="majorEastAsia"/>
                <w:color w:val="FF0000"/>
                <w:sz w:val="20"/>
              </w:rPr>
              <w:t>Tutorial2_1</w:t>
            </w:r>
            <w:r w:rsidRPr="006C1EB3">
              <w:rPr>
                <w:rFonts w:asciiTheme="majorEastAsia" w:eastAsiaTheme="majorEastAsia" w:hAnsiTheme="majorEastAsia" w:hint="eastAsia"/>
                <w:color w:val="FF0000"/>
                <w:sz w:val="20"/>
              </w:rPr>
              <w:t>을 꼭 참고해주세요!</w:t>
            </w:r>
          </w:p>
          <w:p w:rsidR="006C1EB3" w:rsidRDefault="006C1EB3" w:rsidP="006C1EB3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6C1EB3" w:rsidRDefault="006C1EB3" w:rsidP="006C1EB3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Line 80~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81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</w:rPr>
              <w:t>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구체 </w:t>
            </w:r>
            <w:r>
              <w:rPr>
                <w:rFonts w:asciiTheme="majorEastAsia" w:eastAsiaTheme="majorEastAsia" w:hAnsiTheme="majorEastAsia"/>
                <w:sz w:val="20"/>
              </w:rPr>
              <w:t>Mesh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객체를 생성하기 위하여 필요한 </w:t>
            </w:r>
            <w:r>
              <w:rPr>
                <w:rFonts w:asciiTheme="majorEastAsia" w:eastAsiaTheme="majorEastAsia" w:hAnsiTheme="majorEastAsia"/>
                <w:sz w:val="20"/>
              </w:rPr>
              <w:t>geometry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와 </w:t>
            </w:r>
            <w:r>
              <w:rPr>
                <w:rFonts w:asciiTheme="majorEastAsia" w:eastAsiaTheme="majorEastAsia" w:hAnsiTheme="majorEastAsia"/>
                <w:sz w:val="20"/>
              </w:rPr>
              <w:t>material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객체를 설정하고 만든다.</w:t>
            </w:r>
          </w:p>
          <w:p w:rsidR="006C1EB3" w:rsidRDefault="006C1EB3" w:rsidP="006C1EB3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6C1EB3" w:rsidRDefault="006C1EB3" w:rsidP="006C1EB3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L</w:t>
            </w:r>
            <w:r>
              <w:rPr>
                <w:rFonts w:asciiTheme="majorEastAsia" w:eastAsiaTheme="majorEastAsia" w:hAnsiTheme="majorEastAsia"/>
                <w:sz w:val="20"/>
              </w:rPr>
              <w:t>ine 83~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85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s</w:t>
            </w:r>
            <w:r>
              <w:rPr>
                <w:rFonts w:asciiTheme="majorEastAsia" w:eastAsiaTheme="majorEastAsia" w:hAnsiTheme="majorEastAsia"/>
                <w:sz w:val="20"/>
              </w:rPr>
              <w:t>phereM</w:t>
            </w:r>
            <w:r>
              <w:rPr>
                <w:rFonts w:asciiTheme="majorEastAsia" w:eastAsiaTheme="majorEastAsia" w:hAnsiTheme="majorEastAsia" w:hint="eastAsia"/>
                <w:sz w:val="20"/>
              </w:rPr>
              <w:t>e</w:t>
            </w:r>
            <w:r>
              <w:rPr>
                <w:rFonts w:asciiTheme="majorEastAsia" w:eastAsiaTheme="majorEastAsia" w:hAnsiTheme="majorEastAsia"/>
                <w:sz w:val="20"/>
              </w:rPr>
              <w:t>sh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>객체를 위에서 만든 두 객체로 선언하고 만든다.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그리고 </w:t>
            </w:r>
            <w:r>
              <w:rPr>
                <w:rFonts w:asciiTheme="majorEastAsia" w:eastAsiaTheme="majorEastAsia" w:hAnsiTheme="majorEastAsia"/>
                <w:sz w:val="20"/>
              </w:rPr>
              <w:t>x, y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위치를 설정한다.</w:t>
            </w:r>
          </w:p>
          <w:p w:rsidR="006C1EB3" w:rsidRDefault="006C1EB3" w:rsidP="006C1EB3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6C1EB3" w:rsidRDefault="006C1EB3" w:rsidP="006C1EB3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Line 87~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92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평면 객체인 p</w:t>
            </w:r>
            <w:r>
              <w:rPr>
                <w:rFonts w:asciiTheme="majorEastAsia" w:eastAsiaTheme="majorEastAsia" w:hAnsiTheme="majorEastAsia"/>
                <w:sz w:val="20"/>
              </w:rPr>
              <w:t>lane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객체를 만든다.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sphere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객체와 같이 필요한 </w:t>
            </w:r>
            <w:r>
              <w:rPr>
                <w:rFonts w:asciiTheme="majorEastAsia" w:eastAsiaTheme="majorEastAsia" w:hAnsiTheme="majorEastAsia"/>
                <w:sz w:val="20"/>
              </w:rPr>
              <w:t>geometry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와 </w:t>
            </w:r>
            <w:r>
              <w:rPr>
                <w:rFonts w:asciiTheme="majorEastAsia" w:eastAsiaTheme="majorEastAsia" w:hAnsiTheme="majorEastAsia"/>
                <w:sz w:val="20"/>
              </w:rPr>
              <w:t>material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객체를 만들어 사용한다. 또한 위치를 설정해준다.</w:t>
            </w:r>
          </w:p>
          <w:p w:rsidR="006C1EB3" w:rsidRDefault="006C1EB3" w:rsidP="006C1EB3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6C1EB3" w:rsidRDefault="006C1EB3" w:rsidP="006C1EB3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Line 93~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95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생성한 </w:t>
            </w:r>
            <w:r>
              <w:rPr>
                <w:rFonts w:asciiTheme="majorEastAsia" w:eastAsiaTheme="majorEastAsia" w:hAnsiTheme="majorEastAsia"/>
                <w:sz w:val="20"/>
              </w:rPr>
              <w:t>plane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과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sphereMesh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객체를 </w:t>
            </w:r>
            <w:r>
              <w:rPr>
                <w:rFonts w:asciiTheme="majorEastAsia" w:eastAsiaTheme="majorEastAsia" w:hAnsiTheme="majorEastAsia"/>
                <w:sz w:val="20"/>
              </w:rPr>
              <w:t>scene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에 붙인다.</w:t>
            </w:r>
          </w:p>
          <w:p w:rsidR="006C1EB3" w:rsidRDefault="006C1EB3" w:rsidP="006C1EB3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6C1EB3" w:rsidRDefault="006C1EB3" w:rsidP="006C1EB3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Line 98~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101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T</w:t>
            </w:r>
            <w:r>
              <w:rPr>
                <w:rFonts w:asciiTheme="majorEastAsia" w:eastAsiaTheme="majorEastAsia" w:hAnsiTheme="majorEastAsia"/>
                <w:sz w:val="20"/>
              </w:rPr>
              <w:t>hree.js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의 m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ain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객체인 </w:t>
            </w:r>
            <w:r>
              <w:rPr>
                <w:rFonts w:asciiTheme="majorEastAsia" w:eastAsiaTheme="majorEastAsia" w:hAnsiTheme="majorEastAsia"/>
                <w:sz w:val="20"/>
              </w:rPr>
              <w:t>Light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객체를 선언하고 </w:t>
            </w:r>
            <w:r>
              <w:rPr>
                <w:rFonts w:asciiTheme="majorEastAsia" w:eastAsiaTheme="majorEastAsia" w:hAnsiTheme="majorEastAsia"/>
                <w:sz w:val="20"/>
              </w:rPr>
              <w:t>scene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에 붙인다.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또한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addShadowedLight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>를 통해 빛의 방향과 색을 정한다.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Light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가 있어야 생성한 </w:t>
            </w:r>
            <w:r>
              <w:rPr>
                <w:rFonts w:asciiTheme="majorEastAsia" w:eastAsiaTheme="majorEastAsia" w:hAnsiTheme="majorEastAsia"/>
                <w:sz w:val="20"/>
              </w:rPr>
              <w:t>plane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과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sphereMe</w:t>
            </w:r>
            <w:r>
              <w:rPr>
                <w:rFonts w:asciiTheme="majorEastAsia" w:eastAsiaTheme="majorEastAsia" w:hAnsiTheme="majorEastAsia" w:hint="eastAsia"/>
                <w:sz w:val="20"/>
              </w:rPr>
              <w:t>s</w:t>
            </w:r>
            <w:r>
              <w:rPr>
                <w:rFonts w:asciiTheme="majorEastAsia" w:eastAsiaTheme="majorEastAsia" w:hAnsiTheme="majorEastAsia"/>
                <w:sz w:val="20"/>
              </w:rPr>
              <w:t>h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가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우리눈에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보일 수 있다.</w:t>
            </w:r>
          </w:p>
          <w:p w:rsidR="006C1EB3" w:rsidRDefault="006C1EB3" w:rsidP="006C1EB3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6C1EB3" w:rsidRDefault="006C1EB3" w:rsidP="006C1EB3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6C1EB3" w:rsidRPr="006C1EB3" w:rsidRDefault="006C1EB3" w:rsidP="006C1EB3">
            <w:pPr>
              <w:rPr>
                <w:rFonts w:asciiTheme="majorEastAsia" w:eastAsiaTheme="majorEastAsia" w:hAnsiTheme="majorEastAsia" w:hint="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*</w:t>
            </w: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addShadowedLight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함수에 대해서는 </w:t>
            </w:r>
            <w:r>
              <w:rPr>
                <w:rFonts w:asciiTheme="majorEastAsia" w:eastAsiaTheme="majorEastAsia" w:hAnsiTheme="majorEastAsia"/>
                <w:sz w:val="20"/>
              </w:rPr>
              <w:t>Step4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에서 설명 할 예정이다.</w:t>
            </w:r>
          </w:p>
        </w:tc>
        <w:tc>
          <w:tcPr>
            <w:tcW w:w="10255" w:type="dxa"/>
          </w:tcPr>
          <w:tbl>
            <w:tblPr>
              <w:tblW w:w="5000" w:type="pct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9"/>
              <w:gridCol w:w="9648"/>
              <w:gridCol w:w="36"/>
            </w:tblGrid>
            <w:tr w:rsidR="00FF53C2" w:rsidRPr="00AC1800" w:rsidTr="006C1EB3">
              <w:trPr>
                <w:tblCellSpacing w:w="0" w:type="dxa"/>
              </w:trPr>
              <w:tc>
                <w:tcPr>
                  <w:tcW w:w="254" w:type="pct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FF53C2" w:rsidRPr="00FF53C2" w:rsidRDefault="00FF53C2" w:rsidP="00FF53C2">
                  <w:pPr>
                    <w:spacing w:line="336" w:lineRule="auto"/>
                    <w:jc w:val="right"/>
                    <w:divId w:val="32507817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34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825005177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35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638609841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36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323973982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37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256597790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38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895630855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39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003508690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40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304306889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41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407803107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42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402215566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43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336886978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44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484278192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45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2129933425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46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926575897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47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430272438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48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17650507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49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691806814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50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76557127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51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235163998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52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2029139380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53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570842470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54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987932268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55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979259076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56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599068216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57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2146659804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58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026563001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59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225730184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60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853999739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61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2130465459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62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006980745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63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71895236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64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103233642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65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387413791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66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355039128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67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689532789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68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2712111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69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381857541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70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657801579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71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254293167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72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930628944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73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405231306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74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542256180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75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682471066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76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522163297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77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083451475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78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415249663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79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097598955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80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489907578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81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59407626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82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32217454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83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2070809227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84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854421126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85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311522740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86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496848485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87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648024782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88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816022111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89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2107382444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90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192762999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91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435901583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92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405109723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93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94346841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94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795758898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95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463743813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96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351612775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97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619264043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98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911428780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99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212302462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100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814832504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101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503057345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102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2033988729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103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341131029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104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847061164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105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32216456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106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828588480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107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527790782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108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596399419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109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641547059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110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008943605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111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2130077008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112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458261760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113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071346519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114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2142191820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115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923447136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116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223875186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117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928541572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118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619413222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119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2051958193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120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509296818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121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527135912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122</w:t>
                  </w:r>
                </w:p>
                <w:p w:rsidR="00FF53C2" w:rsidRPr="00FF53C2" w:rsidRDefault="00FF53C2" w:rsidP="00FF53C2">
                  <w:pPr>
                    <w:spacing w:line="336" w:lineRule="auto"/>
                    <w:jc w:val="right"/>
                    <w:divId w:val="1144274804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123</w:t>
                  </w:r>
                </w:p>
              </w:tc>
              <w:tc>
                <w:tcPr>
                  <w:tcW w:w="4728" w:type="pct"/>
                  <w:shd w:val="clear" w:color="auto" w:fill="auto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FF53C2" w:rsidRPr="00FF53C2" w:rsidRDefault="00FF53C2" w:rsidP="00FF53C2">
                  <w:pPr>
                    <w:spacing w:line="336" w:lineRule="auto"/>
                    <w:divId w:val="485635807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scene, camera, renderer;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242687772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controls;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2032798275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particleSystem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989024077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244877906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/*   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var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gui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,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ParamConfig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= {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5158075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seedVelDir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: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new THREE.Vector3(0.7, -2, 0),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094090675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seedVelMag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: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500.0,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376318332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seedLife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: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1000,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63325577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seedSize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: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200,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558131405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seedSpread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: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0.15,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08623392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colorBase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: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new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THREE.Color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(0Xfffafa),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462577178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       </w:t>
                  </w:r>
                  <w:proofErr w:type="gramStart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tex :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THREE.ImageUtils.loadTexture("./textures/snowflake.png")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870332346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   };*/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050150778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472554624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function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init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 {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737433275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669790696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renderer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THREE.WebGLRenderer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478959853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renderer.setSize</w:t>
                  </w:r>
                  <w:proofErr w:type="spellEnd"/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window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.innerWidth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window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.innerHeight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94932835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renderer.setClearColor</w:t>
                  </w:r>
                  <w:proofErr w:type="spellEnd"/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0x000000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575936991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395982597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document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.body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.appendChild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renderer.domElement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082802876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310599051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camera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THREE.PerspectiveCamera(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60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proofErr w:type="gramStart"/>
                  <w:r w:rsidRPr="00FF53C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window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.innerWidth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/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window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.innerHeight,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0.1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100000 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418331070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camera.position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.z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2000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444838050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243373368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controls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THREE.TrackballControls</w:t>
                  </w:r>
                  <w:proofErr w:type="spellEnd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camera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390930768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69682410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controls.rotateSpeed</w:t>
                  </w:r>
                  <w:proofErr w:type="spellEnd"/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10.0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587928129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controls.zoomSpeed</w:t>
                  </w:r>
                  <w:proofErr w:type="spellEnd"/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5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548445854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controls.panSpeed</w:t>
                  </w:r>
                  <w:proofErr w:type="spellEnd"/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2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566887649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717824839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controls.noZoom</w:t>
                  </w:r>
                  <w:proofErr w:type="spellEnd"/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false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580864288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controls.noPan</w:t>
                  </w:r>
                  <w:proofErr w:type="spellEnd"/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false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380785622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454106139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controls.staticMoving</w:t>
                  </w:r>
                  <w:proofErr w:type="spellEnd"/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true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935557450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controls.dynamicDampingFactor</w:t>
                  </w:r>
                  <w:proofErr w:type="spellEnd"/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0.3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174301886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775396864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scene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THREE.Scene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2021470904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413164922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gramStart"/>
                  <w:r w:rsidRPr="00FF53C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window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</w:t>
                  </w:r>
                  <w:r w:rsidRPr="00FF53C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addEventListener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</w:t>
                  </w:r>
                  <w:r w:rsidRPr="00FF53C2">
                    <w:rPr>
                      <w:rFonts w:ascii="굴림" w:eastAsia="굴림" w:hAnsi="굴림"/>
                      <w:color w:val="993333"/>
                      <w:sz w:val="18"/>
                      <w:szCs w:val="18"/>
                    </w:rPr>
                    <w:t>'resize'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onWindowResize,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false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20134027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133211027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particleSystem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ParticleSystem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510290906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particleSystem.initialize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100000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2095592848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632706550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scene.add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particleSystem.getMesh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());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839393967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947811764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sphereGeometry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THREE.SphereGeometry</w:t>
                  </w:r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300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32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32 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372266021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sphereMaterial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THREE.MeshPhongMaterial</w:t>
                  </w:r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{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color: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0xaa00000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specular: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0x111111 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} 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721637575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5065320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sphereMesh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THREE.Mesh(sphereGeometry, sphereMaterial);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40585800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sphereMesh.position.x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700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75580873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sphereMesh.position.y</w:t>
                  </w:r>
                  <w:proofErr w:type="spellEnd"/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-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200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974484181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289240426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plane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THREE.Mesh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717310985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       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THREE.PlaneBufferGeometry</w:t>
                  </w:r>
                  <w:proofErr w:type="spellEnd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30000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30000 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),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859923131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       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THREE.MeshPhongMaterial</w:t>
                  </w:r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{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color: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0x111111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specular: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0x222222 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} )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477259288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017779736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plane.rotation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.x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-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Math.PI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/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2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411196068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plane.position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.y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-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1500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665087111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scene.add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plane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706326969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207423809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scene.add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sphereMesh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510294521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997683676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 Lights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86391768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scene.add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THREE.AmbientLight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0x777777 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 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450737208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689793577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addShadowedLight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0xffffff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1.35 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342557419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addShadowedLight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0.5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-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0xffaa00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1 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940527633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452288345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       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gui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= new 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dat.GUI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(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964798397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        </w:t>
                  </w:r>
                  <w:proofErr w:type="gramStart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gui.add(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ParamConfig, 'seedVelMag', 200, 1000).onChange(function(value){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2045713237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velMag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{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seedVelMag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: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450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};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624896455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particleSystem.setParameters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velMag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381127854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        });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2090688754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254706157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        </w:t>
                  </w:r>
                  <w:proofErr w:type="gramStart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gui.add(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ParamConfig, 'seedLife', 1, 2000).onChange(function(value){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642539951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life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{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seedLife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: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3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};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788356282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particleSystem.setParameters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(life);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298216657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        });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53303368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351959307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        </w:t>
                  </w:r>
                  <w:proofErr w:type="gramStart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gui.add(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ParamConfig, 'seedSize', 100, 1000).onChange(function(value){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156531342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seed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{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seedSize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: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200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};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505095930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particleSystem.setParameters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(seed);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260792366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        });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800029631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922639455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        </w:t>
                  </w:r>
                  <w:proofErr w:type="gramStart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gui.add(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ParamConfig, 'seedSpread', 0.1, 4.0).onChange(function(value){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759567933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spread </w:t>
                  </w:r>
                  <w:r w:rsidRPr="00FF53C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{</w:t>
                  </w:r>
                  <w:proofErr w:type="spellStart"/>
                  <w:proofErr w:type="gram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seedSpread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:</w:t>
                  </w:r>
                  <w:proofErr w:type="gram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FF53C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0.35</w:t>
                  </w: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};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926768224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particleSystem.setParameters</w:t>
                  </w:r>
                  <w:proofErr w:type="spellEnd"/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(spread);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695114424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        });</w:t>
                  </w:r>
                </w:p>
                <w:p w:rsidR="00FF53C2" w:rsidRPr="00FF53C2" w:rsidRDefault="00FF53C2" w:rsidP="00FF53C2">
                  <w:pPr>
                    <w:spacing w:line="336" w:lineRule="auto"/>
                    <w:divId w:val="164784806"/>
                    <w:rPr>
                      <w:rFonts w:ascii="굴림" w:eastAsia="굴림" w:hAnsi="굴림"/>
                      <w:i/>
                      <w:iCs/>
                      <w:sz w:val="18"/>
                      <w:szCs w:val="18"/>
                    </w:rPr>
                  </w:pPr>
                  <w:r w:rsidRPr="00FF53C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}</w:t>
                  </w:r>
                  <w:r w:rsidRPr="00FF53C2">
                    <w:rPr>
                      <w:rFonts w:ascii="굴림" w:eastAsia="굴림" w:hAnsi="굴림"/>
                      <w:i/>
                      <w:iCs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8" w:type="pct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</w:tcPr>
                <w:p w:rsidR="00FF53C2" w:rsidRPr="00AC1800" w:rsidRDefault="00FF53C2" w:rsidP="00FF53C2">
                  <w:pPr>
                    <w:spacing w:line="336" w:lineRule="auto"/>
                    <w:rPr>
                      <w:rFonts w:ascii="굴림" w:eastAsia="굴림" w:hAnsi="굴림"/>
                      <w:sz w:val="18"/>
                      <w:szCs w:val="18"/>
                    </w:rPr>
                  </w:pPr>
                </w:p>
              </w:tc>
            </w:tr>
          </w:tbl>
          <w:p w:rsidR="00035839" w:rsidRPr="00456232" w:rsidRDefault="00035839" w:rsidP="00456232">
            <w:pPr>
              <w:rPr>
                <w:rFonts w:ascii="굴림" w:eastAsia="굴림" w:hAnsi="굴림" w:hint="eastAsia"/>
                <w:b/>
                <w:sz w:val="18"/>
                <w:szCs w:val="18"/>
              </w:rPr>
            </w:pPr>
          </w:p>
        </w:tc>
      </w:tr>
    </w:tbl>
    <w:p w:rsidR="00035839" w:rsidRDefault="00035839" w:rsidP="00035839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                                                                                                                      </w:t>
      </w:r>
      <w:r>
        <w:rPr>
          <w:rFonts w:asciiTheme="majorEastAsia" w:eastAsiaTheme="majorEastAsia" w:hAnsiTheme="majorEastAsia" w:hint="eastAsia"/>
          <w:b/>
        </w:rPr>
        <w:t>&lt;코드3</w:t>
      </w:r>
      <w:r>
        <w:rPr>
          <w:rFonts w:asciiTheme="majorEastAsia" w:eastAsiaTheme="majorEastAsia" w:hAnsiTheme="majorEastAsia"/>
          <w:b/>
        </w:rPr>
        <w:t>&gt;</w:t>
      </w:r>
    </w:p>
    <w:p w:rsidR="00841093" w:rsidRDefault="00841093" w:rsidP="00035839">
      <w:pPr>
        <w:jc w:val="center"/>
        <w:rPr>
          <w:rFonts w:asciiTheme="majorEastAsia" w:eastAsiaTheme="majorEastAsia" w:hAnsiTheme="majorEastAsia"/>
          <w:b/>
        </w:rPr>
      </w:pPr>
    </w:p>
    <w:p w:rsidR="00E068B8" w:rsidRDefault="00E068B8" w:rsidP="00E068B8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Step</w:t>
      </w:r>
      <w:r>
        <w:rPr>
          <w:rFonts w:asciiTheme="majorEastAsia" w:eastAsiaTheme="majorEastAsia" w:hAnsiTheme="majorEastAsia"/>
          <w:b/>
        </w:rPr>
        <w:t>4</w:t>
      </w:r>
      <w:r>
        <w:rPr>
          <w:rFonts w:asciiTheme="majorEastAsia" w:eastAsiaTheme="majorEastAsia" w:hAnsiTheme="majorEastAsia" w:hint="eastAsia"/>
          <w:b/>
        </w:rPr>
        <w:t xml:space="preserve">. </w:t>
      </w:r>
      <w:proofErr w:type="spellStart"/>
      <w:r>
        <w:rPr>
          <w:rFonts w:asciiTheme="majorEastAsia" w:eastAsiaTheme="majorEastAsia" w:hAnsiTheme="majorEastAsia" w:hint="eastAsia"/>
          <w:b/>
        </w:rPr>
        <w:t>a</w:t>
      </w:r>
      <w:r>
        <w:rPr>
          <w:rFonts w:asciiTheme="majorEastAsia" w:eastAsiaTheme="majorEastAsia" w:hAnsiTheme="majorEastAsia"/>
          <w:b/>
        </w:rPr>
        <w:t>ddShadowedLight</w:t>
      </w:r>
      <w:proofErr w:type="spellEnd"/>
      <w:proofErr w:type="gramStart"/>
      <w:r>
        <w:rPr>
          <w:rFonts w:asciiTheme="majorEastAsia" w:eastAsiaTheme="majorEastAsia" w:hAnsiTheme="majorEastAsia"/>
          <w:b/>
        </w:rPr>
        <w:t>( )</w:t>
      </w:r>
      <w:proofErr w:type="gramEnd"/>
      <w:r>
        <w:rPr>
          <w:rFonts w:asciiTheme="majorEastAsia" w:eastAsiaTheme="majorEastAsia" w:hAnsiTheme="majorEastAsia"/>
          <w:b/>
        </w:rPr>
        <w:t xml:space="preserve"> </w:t>
      </w:r>
      <w:r>
        <w:rPr>
          <w:rFonts w:asciiTheme="majorEastAsia" w:eastAsiaTheme="majorEastAsia" w:hAnsiTheme="majorEastAsia" w:hint="eastAsia"/>
          <w:b/>
        </w:rPr>
        <w:t>함수 선언 및 정의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064"/>
        <w:gridCol w:w="10255"/>
      </w:tblGrid>
      <w:tr w:rsidR="00E068B8" w:rsidTr="00E068B8">
        <w:trPr>
          <w:jc w:val="center"/>
        </w:trPr>
        <w:tc>
          <w:tcPr>
            <w:tcW w:w="9064" w:type="dxa"/>
          </w:tcPr>
          <w:p w:rsidR="00E068B8" w:rsidRDefault="00E068B8" w:rsidP="00E068B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&lt;코드 </w:t>
            </w:r>
            <w:r>
              <w:rPr>
                <w:rFonts w:asciiTheme="majorEastAsia" w:eastAsiaTheme="majorEastAsia" w:hAnsiTheme="majorEastAsia"/>
                <w:sz w:val="20"/>
              </w:rPr>
              <w:t>4&gt;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125~149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 줄은 &lt;코드 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3&gt;의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i</w:t>
            </w:r>
            <w:r>
              <w:rPr>
                <w:rFonts w:asciiTheme="majorEastAsia" w:eastAsiaTheme="majorEastAsia" w:hAnsiTheme="majorEastAsia"/>
                <w:sz w:val="20"/>
              </w:rPr>
              <w:t>nit</w:t>
            </w:r>
            <w:proofErr w:type="spellEnd"/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( )</w:t>
            </w:r>
            <w:proofErr w:type="gram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함수에서 사용한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addShadowedLight</w:t>
            </w:r>
            <w:proofErr w:type="spellEnd"/>
            <w:r>
              <w:rPr>
                <w:rFonts w:asciiTheme="majorEastAsia" w:eastAsiaTheme="majorEastAsia" w:hAnsiTheme="majorEastAsia"/>
                <w:sz w:val="20"/>
              </w:rPr>
              <w:t>( )</w:t>
            </w:r>
            <w:r>
              <w:rPr>
                <w:rFonts w:asciiTheme="majorEastAsia" w:eastAsiaTheme="majorEastAsia" w:hAnsiTheme="majorEastAsia" w:hint="eastAsia"/>
                <w:sz w:val="20"/>
              </w:rPr>
              <w:t>함수에 대한 정의 부분이다.</w:t>
            </w:r>
          </w:p>
          <w:p w:rsidR="00E068B8" w:rsidRDefault="00E068B8" w:rsidP="00E068B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E068B8" w:rsidRDefault="00E068B8" w:rsidP="00E068B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Line</w:t>
            </w:r>
            <w:r w:rsidR="003F2522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proofErr w:type="gramStart"/>
            <w:r w:rsidR="003F2522">
              <w:rPr>
                <w:rFonts w:asciiTheme="majorEastAsia" w:eastAsiaTheme="majorEastAsia" w:hAnsiTheme="majorEastAsia"/>
                <w:sz w:val="20"/>
              </w:rPr>
              <w:t>125 :</w:t>
            </w:r>
            <w:proofErr w:type="gramEnd"/>
            <w:r w:rsidR="003F2522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proofErr w:type="spellStart"/>
            <w:r w:rsidR="003F2522">
              <w:rPr>
                <w:rFonts w:asciiTheme="majorEastAsia" w:eastAsiaTheme="majorEastAsia" w:hAnsiTheme="majorEastAsia" w:hint="eastAsia"/>
                <w:sz w:val="20"/>
              </w:rPr>
              <w:t>a</w:t>
            </w:r>
            <w:r w:rsidR="003F2522">
              <w:rPr>
                <w:rFonts w:asciiTheme="majorEastAsia" w:eastAsiaTheme="majorEastAsia" w:hAnsiTheme="majorEastAsia"/>
                <w:sz w:val="20"/>
              </w:rPr>
              <w:t>ddShadowedLight</w:t>
            </w:r>
            <w:proofErr w:type="spellEnd"/>
            <w:r w:rsidR="003F2522">
              <w:rPr>
                <w:rFonts w:asciiTheme="majorEastAsia" w:eastAsiaTheme="majorEastAsia" w:hAnsiTheme="majorEastAsia" w:hint="eastAsia"/>
                <w:sz w:val="20"/>
              </w:rPr>
              <w:t xml:space="preserve">함수는 매개변수로 </w:t>
            </w:r>
            <w:r w:rsidR="003F2522">
              <w:rPr>
                <w:rFonts w:asciiTheme="majorEastAsia" w:eastAsiaTheme="majorEastAsia" w:hAnsiTheme="majorEastAsia"/>
                <w:sz w:val="20"/>
              </w:rPr>
              <w:t>5</w:t>
            </w:r>
            <w:r w:rsidR="003F2522">
              <w:rPr>
                <w:rFonts w:asciiTheme="majorEastAsia" w:eastAsiaTheme="majorEastAsia" w:hAnsiTheme="majorEastAsia" w:hint="eastAsia"/>
                <w:sz w:val="20"/>
              </w:rPr>
              <w:t>가지를 받는다.</w:t>
            </w:r>
          </w:p>
          <w:p w:rsidR="003F2522" w:rsidRDefault="003F2522" w:rsidP="003F2522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X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절대위치의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</w:rPr>
              <w:t>x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축 값을 의미한다.</w:t>
            </w:r>
          </w:p>
          <w:p w:rsidR="003F2522" w:rsidRDefault="003F2522" w:rsidP="003F2522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Y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절대위치의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</w:rPr>
              <w:t>y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축 값을 의미한다.</w:t>
            </w:r>
          </w:p>
          <w:p w:rsidR="003F2522" w:rsidRDefault="003F2522" w:rsidP="003F2522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Z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절대위치의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</w:rPr>
              <w:t>z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축 값을 의미한다.</w:t>
            </w:r>
          </w:p>
          <w:p w:rsidR="003F2522" w:rsidRDefault="003F2522" w:rsidP="003F2522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Color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빛의 색상을 의미하며 </w:t>
            </w:r>
            <w:r>
              <w:rPr>
                <w:rFonts w:asciiTheme="majorEastAsia" w:eastAsiaTheme="majorEastAsia" w:hAnsiTheme="majorEastAsia"/>
                <w:sz w:val="20"/>
              </w:rPr>
              <w:t>RGB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값으로 표현한다.</w:t>
            </w:r>
          </w:p>
          <w:p w:rsidR="003F2522" w:rsidRDefault="003F2522" w:rsidP="003F2522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Intensity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빛의 강도를 의미한다.</w:t>
            </w:r>
          </w:p>
          <w:p w:rsidR="003F2522" w:rsidRDefault="003F2522" w:rsidP="003F2522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3F2522" w:rsidRDefault="003F2522" w:rsidP="003F2522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L</w:t>
            </w:r>
            <w:r>
              <w:rPr>
                <w:rFonts w:asciiTheme="majorEastAsia" w:eastAsiaTheme="majorEastAsia" w:hAnsiTheme="majorEastAsia"/>
                <w:sz w:val="20"/>
              </w:rPr>
              <w:t>ine 127~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129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directionLight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>라는 빛의 방향성을 결정할 객체를 선언한다.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객체의 위치를 </w:t>
            </w:r>
            <w:r>
              <w:rPr>
                <w:rFonts w:asciiTheme="majorEastAsia" w:eastAsiaTheme="majorEastAsia" w:hAnsiTheme="majorEastAsia"/>
                <w:sz w:val="20"/>
              </w:rPr>
              <w:t>x, y, z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로 설정을 한 뒤 </w:t>
            </w:r>
            <w:r>
              <w:rPr>
                <w:rFonts w:asciiTheme="majorEastAsia" w:eastAsiaTheme="majorEastAsia" w:hAnsiTheme="majorEastAsia"/>
                <w:sz w:val="20"/>
              </w:rPr>
              <w:t>scene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에 붙인다.</w:t>
            </w:r>
          </w:p>
          <w:p w:rsidR="003F2522" w:rsidRDefault="003F2522" w:rsidP="003F2522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3F2522" w:rsidRDefault="003F2522" w:rsidP="003F2522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 xml:space="preserve">Line 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131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앞서 만든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d</w:t>
            </w:r>
            <w:r>
              <w:rPr>
                <w:rFonts w:asciiTheme="majorEastAsia" w:eastAsiaTheme="majorEastAsia" w:hAnsiTheme="majorEastAsia"/>
                <w:sz w:val="20"/>
              </w:rPr>
              <w:t>irectionLight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라는 객체에 그림자효과를 </w:t>
            </w:r>
            <w:r>
              <w:rPr>
                <w:rFonts w:asciiTheme="majorEastAsia" w:eastAsiaTheme="majorEastAsia" w:hAnsiTheme="majorEastAsia"/>
                <w:sz w:val="20"/>
              </w:rPr>
              <w:t>true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로 설정한다.</w:t>
            </w:r>
          </w:p>
          <w:p w:rsidR="003F2522" w:rsidRDefault="003F2522" w:rsidP="003F2522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3F2522" w:rsidRDefault="003F2522" w:rsidP="003F2522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L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ine 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134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1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과 </w:t>
            </w:r>
            <w:r>
              <w:rPr>
                <w:rFonts w:asciiTheme="majorEastAsia" w:eastAsiaTheme="majorEastAsia" w:hAnsiTheme="majorEastAsia"/>
                <w:sz w:val="20"/>
              </w:rPr>
              <w:t>-1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로 사용할 변수 </w:t>
            </w:r>
            <w:r>
              <w:rPr>
                <w:rFonts w:asciiTheme="majorEastAsia" w:eastAsiaTheme="majorEastAsia" w:hAnsiTheme="majorEastAsia"/>
                <w:sz w:val="20"/>
              </w:rPr>
              <w:t>d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선언</w:t>
            </w:r>
          </w:p>
          <w:p w:rsidR="003F2522" w:rsidRDefault="003F2522" w:rsidP="003F2522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3F2522" w:rsidRDefault="003F2522" w:rsidP="003F2522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L</w:t>
            </w:r>
            <w:r>
              <w:rPr>
                <w:rFonts w:asciiTheme="majorEastAsia" w:eastAsiaTheme="majorEastAsia" w:hAnsiTheme="majorEastAsia"/>
                <w:sz w:val="20"/>
              </w:rPr>
              <w:t>ine 135~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138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 w:rsidR="000A5239">
              <w:rPr>
                <w:rFonts w:asciiTheme="majorEastAsia" w:eastAsiaTheme="majorEastAsia" w:hAnsiTheme="majorEastAsia" w:hint="eastAsia"/>
                <w:sz w:val="20"/>
              </w:rPr>
              <w:t>각 좌, 우,</w:t>
            </w:r>
            <w:r w:rsidR="000A5239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 w:rsidR="000A5239">
              <w:rPr>
                <w:rFonts w:asciiTheme="majorEastAsia" w:eastAsiaTheme="majorEastAsia" w:hAnsiTheme="majorEastAsia" w:hint="eastAsia"/>
                <w:sz w:val="20"/>
              </w:rPr>
              <w:t>위,</w:t>
            </w:r>
            <w:r w:rsidR="000A5239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 w:rsidR="000A5239">
              <w:rPr>
                <w:rFonts w:asciiTheme="majorEastAsia" w:eastAsiaTheme="majorEastAsia" w:hAnsiTheme="majorEastAsia" w:hint="eastAsia"/>
                <w:sz w:val="20"/>
              </w:rPr>
              <w:t xml:space="preserve">아래의 카메라가 그림자를 표현하는 수치를 </w:t>
            </w:r>
            <w:r w:rsidR="000A5239">
              <w:rPr>
                <w:rFonts w:asciiTheme="majorEastAsia" w:eastAsiaTheme="majorEastAsia" w:hAnsiTheme="majorEastAsia"/>
                <w:sz w:val="20"/>
              </w:rPr>
              <w:t>1</w:t>
            </w:r>
            <w:r w:rsidR="000A5239">
              <w:rPr>
                <w:rFonts w:asciiTheme="majorEastAsia" w:eastAsiaTheme="majorEastAsia" w:hAnsiTheme="majorEastAsia" w:hint="eastAsia"/>
                <w:sz w:val="20"/>
              </w:rPr>
              <w:t xml:space="preserve">과 </w:t>
            </w:r>
            <w:r w:rsidR="000A5239">
              <w:rPr>
                <w:rFonts w:asciiTheme="majorEastAsia" w:eastAsiaTheme="majorEastAsia" w:hAnsiTheme="majorEastAsia"/>
                <w:sz w:val="20"/>
              </w:rPr>
              <w:t>-1</w:t>
            </w:r>
            <w:r w:rsidR="000A5239">
              <w:rPr>
                <w:rFonts w:asciiTheme="majorEastAsia" w:eastAsiaTheme="majorEastAsia" w:hAnsiTheme="majorEastAsia" w:hint="eastAsia"/>
                <w:sz w:val="20"/>
              </w:rPr>
              <w:t>로 조절한다.</w:t>
            </w:r>
          </w:p>
          <w:p w:rsidR="000A5239" w:rsidRDefault="000A5239" w:rsidP="003F2522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0A5239" w:rsidRDefault="000A5239" w:rsidP="003F2522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L</w:t>
            </w:r>
            <w:r>
              <w:rPr>
                <w:rFonts w:asciiTheme="majorEastAsia" w:eastAsiaTheme="majorEastAsia" w:hAnsiTheme="majorEastAsia"/>
                <w:sz w:val="20"/>
              </w:rPr>
              <w:t>ine 140~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141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카메라가 그림자를 식별하는 거리감을 </w:t>
            </w:r>
            <w:r>
              <w:rPr>
                <w:rFonts w:asciiTheme="majorEastAsia" w:eastAsiaTheme="majorEastAsia" w:hAnsiTheme="majorEastAsia"/>
                <w:sz w:val="20"/>
              </w:rPr>
              <w:t>near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와 </w:t>
            </w:r>
            <w:r>
              <w:rPr>
                <w:rFonts w:asciiTheme="majorEastAsia" w:eastAsiaTheme="majorEastAsia" w:hAnsiTheme="majorEastAsia"/>
                <w:sz w:val="20"/>
              </w:rPr>
              <w:t>far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로 조절한다.</w:t>
            </w:r>
          </w:p>
          <w:p w:rsidR="000A5239" w:rsidRDefault="000A5239" w:rsidP="003F2522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0A5239" w:rsidRDefault="000A5239" w:rsidP="003F2522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Line 143~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144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픽셀적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수치에 있어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그림자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맵의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텍스쳐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너비와 높이를 설정한다.</w:t>
            </w:r>
          </w:p>
          <w:p w:rsidR="000A5239" w:rsidRDefault="000A5239" w:rsidP="003F2522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0A5239" w:rsidRPr="003F2522" w:rsidRDefault="000A5239" w:rsidP="003F2522">
            <w:pPr>
              <w:rPr>
                <w:rFonts w:asciiTheme="majorEastAsia" w:eastAsiaTheme="majorEastAsia" w:hAnsiTheme="majorEastAsia" w:hint="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Line 146~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147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그림자의 표면을 결정할 때,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표준화된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깊이로부터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얼마의 수치만큼 빼고 더할 것인지를 정하는 </w:t>
            </w:r>
            <w:r>
              <w:rPr>
                <w:rFonts w:asciiTheme="majorEastAsia" w:eastAsiaTheme="majorEastAsia" w:hAnsiTheme="majorEastAsia"/>
                <w:sz w:val="20"/>
              </w:rPr>
              <w:t>Bias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와 그림자의 어두운 정도를 표현하는 </w:t>
            </w:r>
            <w:r>
              <w:rPr>
                <w:rFonts w:asciiTheme="majorEastAsia" w:eastAsiaTheme="majorEastAsia" w:hAnsiTheme="majorEastAsia"/>
                <w:sz w:val="20"/>
              </w:rPr>
              <w:t>Darkness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를 설정한다.</w:t>
            </w:r>
          </w:p>
          <w:p w:rsidR="00E068B8" w:rsidRPr="006C1EB3" w:rsidRDefault="00E068B8" w:rsidP="00E068B8">
            <w:pPr>
              <w:rPr>
                <w:rFonts w:asciiTheme="majorEastAsia" w:eastAsiaTheme="majorEastAsia" w:hAnsiTheme="majorEastAsia" w:hint="eastAsia"/>
                <w:sz w:val="20"/>
              </w:rPr>
            </w:pPr>
          </w:p>
        </w:tc>
        <w:tc>
          <w:tcPr>
            <w:tcW w:w="10255" w:type="dxa"/>
          </w:tcPr>
          <w:tbl>
            <w:tblPr>
              <w:tblW w:w="5000" w:type="pct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9"/>
              <w:gridCol w:w="6653"/>
              <w:gridCol w:w="36"/>
            </w:tblGrid>
            <w:tr w:rsidR="00E068B8" w:rsidTr="00E068B8">
              <w:trPr>
                <w:tblCellSpacing w:w="0" w:type="dxa"/>
              </w:trPr>
              <w:tc>
                <w:tcPr>
                  <w:tcW w:w="360" w:type="pct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124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125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126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127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128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129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130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131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132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133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134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135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136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137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138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139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140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141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142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143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144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145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146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147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148</w:t>
                  </w:r>
                </w:p>
                <w:p w:rsidR="00E068B8" w:rsidRPr="00E068B8" w:rsidRDefault="00E068B8" w:rsidP="00E068B8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149</w:t>
                  </w:r>
                </w:p>
              </w:tc>
              <w:tc>
                <w:tcPr>
                  <w:tcW w:w="4615" w:type="pct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r w:rsidRPr="00E068B8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function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addShadowedLight</w:t>
                  </w:r>
                  <w:proofErr w:type="spellEnd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x</w:t>
                  </w:r>
                  <w:proofErr w:type="gramEnd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y, z, color, intensity ) {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r w:rsidRPr="00E068B8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directionalLight </w:t>
                  </w:r>
                  <w:r w:rsidRPr="00E068B8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E068B8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THREE.DirectionalLight</w:t>
                  </w:r>
                  <w:proofErr w:type="gramStart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color</w:t>
                  </w:r>
                  <w:proofErr w:type="gramEnd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intensity );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directionalLight.position.set</w:t>
                  </w:r>
                  <w:proofErr w:type="spellEnd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x</w:t>
                  </w:r>
                  <w:proofErr w:type="gramEnd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y, z )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scene.add</w:t>
                  </w:r>
                  <w:proofErr w:type="spellEnd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</w:t>
                  </w:r>
                  <w:proofErr w:type="spellStart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</w:t>
                  </w:r>
                  <w:proofErr w:type="spellEnd"/>
                  <w:proofErr w:type="gramEnd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);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directionalLight.castShadow</w:t>
                  </w:r>
                  <w:proofErr w:type="spellEnd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E068B8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E068B8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true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r w:rsidRPr="00E068B8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</w:t>
                  </w:r>
                  <w:proofErr w:type="spellStart"/>
                  <w:r w:rsidRPr="00E068B8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directionalLight.shadowCameraVisible</w:t>
                  </w:r>
                  <w:proofErr w:type="spellEnd"/>
                  <w:r w:rsidRPr="00E068B8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= true;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E068B8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d </w:t>
                  </w:r>
                  <w:r w:rsidRPr="00E068B8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E068B8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directionalLight.shadowCameraLeft</w:t>
                  </w:r>
                  <w:proofErr w:type="spellEnd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E068B8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E068B8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-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d;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directionalLight.shadowCameraRight</w:t>
                  </w:r>
                  <w:proofErr w:type="spellEnd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E068B8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d;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directionalLight.shadowCameraTop</w:t>
                  </w:r>
                  <w:proofErr w:type="spellEnd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E068B8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d;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directionalLight.shadowCameraBottom</w:t>
                  </w:r>
                  <w:proofErr w:type="spellEnd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E068B8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E068B8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-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d;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directionalLight.shadowCameraNear</w:t>
                  </w:r>
                  <w:proofErr w:type="spellEnd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E068B8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E068B8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directionalLight.shadowCameraFar</w:t>
                  </w:r>
                  <w:proofErr w:type="spellEnd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E068B8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E068B8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4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directionalLight.shadowMapWidth</w:t>
                  </w:r>
                  <w:proofErr w:type="spellEnd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E068B8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E068B8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1024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directionalLight.shadowMapHeight</w:t>
                  </w:r>
                  <w:proofErr w:type="spellEnd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E068B8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E068B8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1024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directionalLight.shadowBias</w:t>
                  </w:r>
                  <w:proofErr w:type="spellEnd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E068B8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E068B8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-</w:t>
                  </w:r>
                  <w:r w:rsidRPr="00E068B8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0.005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directionalLight.shadowDarkness</w:t>
                  </w:r>
                  <w:proofErr w:type="spellEnd"/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E068B8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E068B8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0.15</w:t>
                  </w: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E068B8" w:rsidRPr="00E068B8" w:rsidRDefault="00E068B8" w:rsidP="00E068B8">
                  <w:pPr>
                    <w:spacing w:line="336" w:lineRule="auto"/>
                    <w:rPr>
                      <w:rFonts w:ascii="굴림" w:eastAsia="굴림" w:hAnsi="굴림"/>
                      <w:i/>
                      <w:iCs/>
                      <w:sz w:val="18"/>
                      <w:szCs w:val="18"/>
                    </w:rPr>
                  </w:pPr>
                  <w:r w:rsidRPr="00E068B8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}</w:t>
                  </w:r>
                  <w:hyperlink r:id="rId9" w:anchor="e" w:tgtFrame="_blank" w:history="1"/>
                </w:p>
              </w:tc>
              <w:tc>
                <w:tcPr>
                  <w:tcW w:w="25" w:type="pct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</w:tcPr>
                <w:p w:rsidR="00E068B8" w:rsidRDefault="00E068B8" w:rsidP="00E068B8">
                  <w:pPr>
                    <w:spacing w:line="336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68B8" w:rsidRPr="00456232" w:rsidRDefault="00E068B8" w:rsidP="00E068B8">
            <w:pPr>
              <w:rPr>
                <w:rFonts w:ascii="굴림" w:eastAsia="굴림" w:hAnsi="굴림" w:hint="eastAsia"/>
                <w:b/>
                <w:sz w:val="18"/>
                <w:szCs w:val="18"/>
              </w:rPr>
            </w:pPr>
          </w:p>
        </w:tc>
      </w:tr>
    </w:tbl>
    <w:p w:rsidR="00C318BE" w:rsidRDefault="00E068B8" w:rsidP="005B293A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                                                                                                                      </w:t>
      </w:r>
      <w:r>
        <w:rPr>
          <w:rFonts w:asciiTheme="majorEastAsia" w:eastAsiaTheme="majorEastAsia" w:hAnsiTheme="majorEastAsia" w:hint="eastAsia"/>
          <w:b/>
        </w:rPr>
        <w:t>&lt;코드</w:t>
      </w:r>
      <w:r>
        <w:rPr>
          <w:rFonts w:asciiTheme="majorEastAsia" w:eastAsiaTheme="majorEastAsia" w:hAnsiTheme="majorEastAsia"/>
          <w:b/>
        </w:rPr>
        <w:t>4&gt;</w:t>
      </w:r>
    </w:p>
    <w:p w:rsidR="00841093" w:rsidRPr="005B293A" w:rsidRDefault="00841093" w:rsidP="005B293A">
      <w:pPr>
        <w:jc w:val="center"/>
        <w:rPr>
          <w:rFonts w:asciiTheme="majorEastAsia" w:eastAsiaTheme="majorEastAsia" w:hAnsiTheme="majorEastAsia" w:hint="eastAsia"/>
          <w:b/>
        </w:rPr>
      </w:pPr>
    </w:p>
    <w:p w:rsidR="005B293A" w:rsidRDefault="005B293A" w:rsidP="005B293A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Step</w:t>
      </w:r>
      <w:r>
        <w:rPr>
          <w:rFonts w:asciiTheme="majorEastAsia" w:eastAsiaTheme="majorEastAsia" w:hAnsiTheme="majorEastAsia"/>
          <w:b/>
        </w:rPr>
        <w:t>5</w:t>
      </w:r>
      <w:r>
        <w:rPr>
          <w:rFonts w:asciiTheme="majorEastAsia" w:eastAsiaTheme="majorEastAsia" w:hAnsiTheme="majorEastAsia" w:hint="eastAsia"/>
          <w:b/>
        </w:rPr>
        <w:t>.</w:t>
      </w:r>
      <w:r>
        <w:rPr>
          <w:rFonts w:asciiTheme="majorEastAsia" w:eastAsiaTheme="majorEastAsia" w:hAnsiTheme="majorEastAsia"/>
          <w:b/>
        </w:rPr>
        <w:t xml:space="preserve"> animate</w:t>
      </w:r>
      <w:proofErr w:type="gramStart"/>
      <w:r>
        <w:rPr>
          <w:rFonts w:asciiTheme="majorEastAsia" w:eastAsiaTheme="majorEastAsia" w:hAnsiTheme="majorEastAsia"/>
          <w:b/>
        </w:rPr>
        <w:t>( )</w:t>
      </w:r>
      <w:proofErr w:type="gramEnd"/>
      <w:r>
        <w:rPr>
          <w:rFonts w:asciiTheme="majorEastAsia" w:eastAsiaTheme="majorEastAsia" w:hAnsiTheme="majorEastAsia"/>
          <w:b/>
        </w:rPr>
        <w:t xml:space="preserve"> </w:t>
      </w:r>
      <w:r>
        <w:rPr>
          <w:rFonts w:asciiTheme="majorEastAsia" w:eastAsiaTheme="majorEastAsia" w:hAnsiTheme="majorEastAsia" w:hint="eastAsia"/>
          <w:b/>
        </w:rPr>
        <w:t>함수 선언 및 정의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064"/>
        <w:gridCol w:w="10255"/>
      </w:tblGrid>
      <w:tr w:rsidR="005B293A" w:rsidTr="00422CAF">
        <w:trPr>
          <w:jc w:val="center"/>
        </w:trPr>
        <w:tc>
          <w:tcPr>
            <w:tcW w:w="9064" w:type="dxa"/>
          </w:tcPr>
          <w:p w:rsidR="005B293A" w:rsidRDefault="005B293A" w:rsidP="005B293A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&lt;코드 </w:t>
            </w:r>
            <w:r>
              <w:rPr>
                <w:rFonts w:asciiTheme="majorEastAsia" w:eastAsiaTheme="majorEastAsia" w:hAnsiTheme="majorEastAsia"/>
                <w:sz w:val="20"/>
              </w:rPr>
              <w:t>5</w:t>
            </w:r>
            <w:r>
              <w:rPr>
                <w:rFonts w:asciiTheme="majorEastAsia" w:eastAsiaTheme="majorEastAsia" w:hAnsiTheme="majorEastAsia"/>
                <w:sz w:val="20"/>
              </w:rPr>
              <w:t>&gt;</w:t>
            </w:r>
            <w:r w:rsidR="00EC6C75">
              <w:rPr>
                <w:rFonts w:asciiTheme="majorEastAsia" w:eastAsiaTheme="majorEastAsia" w:hAnsiTheme="majorEastAsia" w:hint="eastAsia"/>
                <w:sz w:val="20"/>
              </w:rPr>
              <w:t>의</w:t>
            </w:r>
            <w:r w:rsidRPr="006C1EB3">
              <w:rPr>
                <w:rFonts w:asciiTheme="majorEastAsia" w:eastAsiaTheme="majorEastAsia" w:hAnsiTheme="majorEastAsia" w:hint="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</w:rPr>
              <w:t>151~159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번째 줄은 w</w:t>
            </w:r>
            <w:r>
              <w:rPr>
                <w:rFonts w:asciiTheme="majorEastAsia" w:eastAsiaTheme="majorEastAsia" w:hAnsiTheme="majorEastAsia"/>
                <w:sz w:val="20"/>
              </w:rPr>
              <w:t>indow</w:t>
            </w:r>
            <w:r w:rsidR="00EC6C75">
              <w:rPr>
                <w:rFonts w:asciiTheme="majorEastAsia" w:eastAsiaTheme="majorEastAsia" w:hAnsiTheme="majorEastAsia" w:hint="eastAsia"/>
                <w:sz w:val="20"/>
              </w:rPr>
              <w:t xml:space="preserve">창을 변경했을 때 다시 렌더링을 해주는 </w:t>
            </w:r>
            <w:proofErr w:type="spellStart"/>
            <w:r w:rsidR="00EC6C75">
              <w:rPr>
                <w:rFonts w:asciiTheme="majorEastAsia" w:eastAsiaTheme="majorEastAsia" w:hAnsiTheme="majorEastAsia"/>
                <w:sz w:val="20"/>
              </w:rPr>
              <w:t>onWindowResize</w:t>
            </w:r>
            <w:proofErr w:type="spellEnd"/>
            <w:proofErr w:type="gramStart"/>
            <w:r w:rsidR="00EC6C75">
              <w:rPr>
                <w:rFonts w:asciiTheme="majorEastAsia" w:eastAsiaTheme="majorEastAsia" w:hAnsiTheme="majorEastAsia"/>
                <w:sz w:val="20"/>
              </w:rPr>
              <w:t>( )</w:t>
            </w:r>
            <w:proofErr w:type="gramEnd"/>
            <w:r w:rsidR="00EC6C75">
              <w:rPr>
                <w:rFonts w:asciiTheme="majorEastAsia" w:eastAsiaTheme="majorEastAsia" w:hAnsiTheme="majorEastAsia" w:hint="eastAsia"/>
                <w:sz w:val="20"/>
              </w:rPr>
              <w:t>함수에 대한 부분이다.</w:t>
            </w:r>
          </w:p>
          <w:p w:rsidR="005B293A" w:rsidRDefault="005B293A" w:rsidP="005B293A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5B293A" w:rsidRDefault="005B293A" w:rsidP="005B293A">
            <w:pPr>
              <w:jc w:val="center"/>
              <w:rPr>
                <w:rFonts w:asciiTheme="majorEastAsia" w:eastAsiaTheme="majorEastAsia" w:hAnsiTheme="majorEastAsia"/>
                <w:color w:val="FF0000"/>
                <w:sz w:val="20"/>
              </w:rPr>
            </w:pPr>
            <w:r w:rsidRPr="006C1EB3">
              <w:rPr>
                <w:rFonts w:asciiTheme="majorEastAsia" w:eastAsiaTheme="majorEastAsia" w:hAnsiTheme="majorEastAsia"/>
                <w:color w:val="FF0000"/>
                <w:sz w:val="20"/>
              </w:rPr>
              <w:t>*</w:t>
            </w:r>
            <w:r w:rsidRPr="006C1EB3">
              <w:rPr>
                <w:rFonts w:asciiTheme="majorEastAsia" w:eastAsiaTheme="majorEastAsia" w:hAnsiTheme="majorEastAsia" w:hint="eastAsia"/>
                <w:color w:val="FF0000"/>
                <w:sz w:val="20"/>
              </w:rPr>
              <w:t xml:space="preserve">설명하지 않은 부분은 </w:t>
            </w:r>
            <w:r w:rsidRPr="006C1EB3">
              <w:rPr>
                <w:rFonts w:asciiTheme="majorEastAsia" w:eastAsiaTheme="majorEastAsia" w:hAnsiTheme="majorEastAsia"/>
                <w:color w:val="FF0000"/>
                <w:sz w:val="20"/>
              </w:rPr>
              <w:t>Tutorial2</w:t>
            </w:r>
            <w:r w:rsidRPr="006C1EB3">
              <w:rPr>
                <w:rFonts w:asciiTheme="majorEastAsia" w:eastAsiaTheme="majorEastAsia" w:hAnsiTheme="majorEastAsia" w:hint="eastAsia"/>
                <w:color w:val="FF0000"/>
                <w:sz w:val="20"/>
              </w:rPr>
              <w:t xml:space="preserve">와 </w:t>
            </w:r>
            <w:r w:rsidRPr="006C1EB3">
              <w:rPr>
                <w:rFonts w:asciiTheme="majorEastAsia" w:eastAsiaTheme="majorEastAsia" w:hAnsiTheme="majorEastAsia"/>
                <w:color w:val="FF0000"/>
                <w:sz w:val="20"/>
              </w:rPr>
              <w:t>Tutorial2_1</w:t>
            </w:r>
            <w:r w:rsidRPr="006C1EB3">
              <w:rPr>
                <w:rFonts w:asciiTheme="majorEastAsia" w:eastAsiaTheme="majorEastAsia" w:hAnsiTheme="majorEastAsia" w:hint="eastAsia"/>
                <w:color w:val="FF0000"/>
                <w:sz w:val="20"/>
              </w:rPr>
              <w:t>을 꼭 참고해주세요!</w:t>
            </w:r>
          </w:p>
          <w:p w:rsidR="00EC6C75" w:rsidRDefault="00EC6C75" w:rsidP="00EC6C75">
            <w:pPr>
              <w:rPr>
                <w:rFonts w:asciiTheme="majorEastAsia" w:eastAsiaTheme="majorEastAsia" w:hAnsiTheme="majorEastAsia"/>
                <w:color w:val="FF0000"/>
                <w:sz w:val="20"/>
              </w:rPr>
            </w:pPr>
          </w:p>
          <w:p w:rsidR="00EC6C75" w:rsidRDefault="00EC6C75" w:rsidP="00EC6C75">
            <w:pPr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&lt;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 xml:space="preserve">코드 </w:t>
            </w: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5&gt;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161~184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 xml:space="preserve">번째 줄은 </w:t>
            </w: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animate</w:t>
            </w: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( )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함수에 대한 부분이다.</w:t>
            </w:r>
          </w:p>
          <w:p w:rsidR="00EC6C75" w:rsidRDefault="00EC6C75" w:rsidP="00EC6C75">
            <w:pPr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</w:p>
          <w:p w:rsidR="007E1FFC" w:rsidRDefault="007E1FFC" w:rsidP="00EC6C75">
            <w:pPr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L</w:t>
            </w: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 xml:space="preserve">ine </w:t>
            </w: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163 :</w:t>
            </w:r>
            <w:proofErr w:type="gramEnd"/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 xml:space="preserve"> FPS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 xml:space="preserve">측정 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통계치로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 xml:space="preserve"> 만든 </w:t>
            </w: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stats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객체를 시작 시킨다.</w:t>
            </w:r>
          </w:p>
          <w:p w:rsidR="007E1FFC" w:rsidRDefault="007E1FFC" w:rsidP="00EC6C75">
            <w:pPr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</w:p>
          <w:p w:rsidR="007E1FFC" w:rsidRDefault="007E1FFC" w:rsidP="00EC6C75">
            <w:pP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L</w:t>
            </w: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 xml:space="preserve">ine </w:t>
            </w: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181 :</w:t>
            </w:r>
            <w:proofErr w:type="gramEnd"/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F</w:t>
            </w: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PS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 xml:space="preserve">측정 통계치를 </w:t>
            </w: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animate( )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함수가 종료되기 직전에 종료시킨다.</w:t>
            </w: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a</w:t>
            </w: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nimate</w:t>
            </w: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( )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 xml:space="preserve">함수는 계속해서 재귀적으로 호출이 되기 때문에 이화 함께 </w:t>
            </w: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stats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객체도 시작과 종료를 반복하며 측정하게 된다.</w:t>
            </w:r>
          </w:p>
          <w:p w:rsidR="007E1FFC" w:rsidRDefault="007E1FFC" w:rsidP="00EC6C75">
            <w:pPr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</w:p>
          <w:p w:rsidR="007E1FFC" w:rsidRPr="00EC6C75" w:rsidRDefault="007E1FFC" w:rsidP="00EC6C75">
            <w:pP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</w:pPr>
          </w:p>
        </w:tc>
        <w:tc>
          <w:tcPr>
            <w:tcW w:w="10255" w:type="dxa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"/>
              <w:gridCol w:w="8735"/>
              <w:gridCol w:w="134"/>
            </w:tblGrid>
            <w:tr w:rsidR="005B293A" w:rsidTr="005B293A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150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151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152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153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154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155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156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157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158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159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160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161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162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163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164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165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166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167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168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169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170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171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172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173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174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175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176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177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178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179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180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181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182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183</w:t>
                  </w:r>
                </w:p>
                <w:p w:rsidR="005B293A" w:rsidRPr="005B293A" w:rsidRDefault="005B293A" w:rsidP="005B293A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184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r w:rsidRPr="005B293A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function</w:t>
                  </w: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onWindowResize</w:t>
                  </w:r>
                  <w:proofErr w:type="spell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gram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 {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camera.aspect</w:t>
                  </w:r>
                  <w:proofErr w:type="spellEnd"/>
                  <w:proofErr w:type="gram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5B293A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5B293A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window</w:t>
                  </w: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.innerWidth</w:t>
                  </w:r>
                  <w:proofErr w:type="spell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5B293A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/</w:t>
                  </w: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5B293A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window</w:t>
                  </w: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.innerHeight</w:t>
                  </w:r>
                  <w:proofErr w:type="spell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camera.updateProjectionMatrix</w:t>
                  </w:r>
                  <w:proofErr w:type="spellEnd"/>
                  <w:proofErr w:type="gram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gramStart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renderer.setSize</w:t>
                  </w:r>
                  <w:proofErr w:type="gram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</w:t>
                  </w:r>
                  <w:r w:rsidRPr="005B293A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window</w:t>
                  </w: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.innerWidth, </w:t>
                  </w:r>
                  <w:r w:rsidRPr="005B293A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window</w:t>
                  </w: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.innerHeight );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controls.handleResize</w:t>
                  </w:r>
                  <w:proofErr w:type="spellEnd"/>
                  <w:proofErr w:type="gram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}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r w:rsidRPr="005B293A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function</w:t>
                  </w: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gramStart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animate(</w:t>
                  </w:r>
                  <w:proofErr w:type="gram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 {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stats.begin</w:t>
                  </w:r>
                  <w:proofErr w:type="spellEnd"/>
                  <w:proofErr w:type="gram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5B293A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cen</w:t>
                  </w:r>
                  <w:proofErr w:type="spell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5B293A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5B293A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THREE.Vector3(</w:t>
                  </w:r>
                  <w:proofErr w:type="gramStart"/>
                  <w:r w:rsidRPr="005B293A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</w:t>
                  </w: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</w:t>
                  </w:r>
                  <w:r w:rsidRPr="005B293A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-</w:t>
                  </w:r>
                  <w:proofErr w:type="gramEnd"/>
                  <w:r w:rsidRPr="005B293A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300</w:t>
                  </w: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</w:t>
                  </w:r>
                  <w:r w:rsidRPr="005B293A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</w:t>
                  </w: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5B293A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nor </w:t>
                  </w:r>
                  <w:r w:rsidRPr="005B293A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5B293A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THREE.Vector3(</w:t>
                  </w:r>
                  <w:r w:rsidRPr="005B293A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</w:t>
                  </w: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</w:t>
                  </w:r>
                  <w:r w:rsidRPr="005B293A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</w:t>
                  </w: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</w:t>
                  </w:r>
                  <w:r w:rsidRPr="005B293A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</w:t>
                  </w: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5B293A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rad </w:t>
                  </w:r>
                  <w:r w:rsidRPr="005B293A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5B293A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150</w:t>
                  </w: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r w:rsidRPr="005B293A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</w:t>
                  </w:r>
                  <w:proofErr w:type="spellStart"/>
                  <w:r w:rsidRPr="005B293A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particleSystem.addParticlesFromSphere</w:t>
                  </w:r>
                  <w:proofErr w:type="spellEnd"/>
                  <w:r w:rsidRPr="005B293A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(100, </w:t>
                  </w:r>
                  <w:proofErr w:type="spellStart"/>
                  <w:r w:rsidRPr="005B293A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cen</w:t>
                  </w:r>
                  <w:proofErr w:type="spellEnd"/>
                  <w:r w:rsidRPr="005B293A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, rad);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particleSystem.addParticlesFromDisk</w:t>
                  </w:r>
                  <w:proofErr w:type="spell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r w:rsidRPr="005B293A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50</w:t>
                  </w: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proofErr w:type="spellStart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cen</w:t>
                  </w:r>
                  <w:proofErr w:type="spell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nor, rad);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particleSystem.updateParticles</w:t>
                  </w:r>
                  <w:proofErr w:type="spell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clock.getDelta</w:t>
                  </w:r>
                  <w:proofErr w:type="spellEnd"/>
                  <w:proofErr w:type="gram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());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controls.update</w:t>
                  </w:r>
                  <w:proofErr w:type="spellEnd"/>
                  <w:proofErr w:type="gram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renderer.clear</w:t>
                  </w:r>
                  <w:proofErr w:type="spellEnd"/>
                  <w:proofErr w:type="gram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renderer.clearDepth</w:t>
                  </w:r>
                  <w:proofErr w:type="spellEnd"/>
                  <w:proofErr w:type="gram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renderer.render</w:t>
                  </w:r>
                  <w:proofErr w:type="spellEnd"/>
                  <w:proofErr w:type="gram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scene, camera );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stats.end</w:t>
                  </w:r>
                  <w:proofErr w:type="spell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gram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requestAnimationFrame</w:t>
                  </w:r>
                  <w:proofErr w:type="spell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animate</w:t>
                  </w:r>
                  <w:proofErr w:type="gramEnd"/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);</w:t>
                  </w:r>
                </w:p>
                <w:p w:rsidR="005B293A" w:rsidRPr="005B293A" w:rsidRDefault="005B293A" w:rsidP="005B293A">
                  <w:pPr>
                    <w:spacing w:line="336" w:lineRule="auto"/>
                    <w:rPr>
                      <w:rFonts w:ascii="굴림" w:eastAsia="굴림" w:hAnsi="굴림"/>
                      <w:i/>
                      <w:iCs/>
                      <w:sz w:val="18"/>
                      <w:szCs w:val="18"/>
                    </w:rPr>
                  </w:pPr>
                  <w:r w:rsidRPr="005B293A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}</w:t>
                  </w:r>
                  <w:hyperlink r:id="rId10" w:anchor="e" w:tgtFrame="_blank" w:history="1"/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</w:tcPr>
                <w:p w:rsidR="005B293A" w:rsidRDefault="005B293A" w:rsidP="005B293A">
                  <w:pPr>
                    <w:spacing w:line="336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B293A" w:rsidRPr="00456232" w:rsidRDefault="005B293A" w:rsidP="00422CAF">
            <w:pPr>
              <w:rPr>
                <w:rFonts w:ascii="굴림" w:eastAsia="굴림" w:hAnsi="굴림" w:hint="eastAsia"/>
                <w:b/>
                <w:sz w:val="18"/>
                <w:szCs w:val="18"/>
              </w:rPr>
            </w:pPr>
          </w:p>
        </w:tc>
      </w:tr>
    </w:tbl>
    <w:p w:rsidR="005B293A" w:rsidRDefault="005B293A" w:rsidP="005B293A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                                                                                                                      </w:t>
      </w:r>
      <w:r>
        <w:rPr>
          <w:rFonts w:asciiTheme="majorEastAsia" w:eastAsiaTheme="majorEastAsia" w:hAnsiTheme="majorEastAsia" w:hint="eastAsia"/>
          <w:b/>
        </w:rPr>
        <w:t>&lt;코드</w:t>
      </w:r>
      <w:r>
        <w:rPr>
          <w:rFonts w:asciiTheme="majorEastAsia" w:eastAsiaTheme="majorEastAsia" w:hAnsiTheme="majorEastAsia"/>
          <w:b/>
        </w:rPr>
        <w:t>5</w:t>
      </w:r>
      <w:r>
        <w:rPr>
          <w:rFonts w:asciiTheme="majorEastAsia" w:eastAsiaTheme="majorEastAsia" w:hAnsiTheme="majorEastAsia"/>
          <w:b/>
        </w:rPr>
        <w:t>&gt;</w:t>
      </w:r>
    </w:p>
    <w:p w:rsidR="00841093" w:rsidRDefault="00841093" w:rsidP="005B293A">
      <w:pPr>
        <w:jc w:val="center"/>
        <w:rPr>
          <w:rFonts w:asciiTheme="majorEastAsia" w:eastAsiaTheme="majorEastAsia" w:hAnsiTheme="majorEastAsia"/>
          <w:b/>
        </w:rPr>
      </w:pPr>
    </w:p>
    <w:p w:rsidR="00D703CD" w:rsidRDefault="00D703CD" w:rsidP="00D703CD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Step</w:t>
      </w:r>
      <w:r>
        <w:rPr>
          <w:rFonts w:asciiTheme="majorEastAsia" w:eastAsiaTheme="majorEastAsia" w:hAnsiTheme="majorEastAsia"/>
          <w:b/>
        </w:rPr>
        <w:t>6</w:t>
      </w:r>
      <w:r>
        <w:rPr>
          <w:rFonts w:asciiTheme="majorEastAsia" w:eastAsiaTheme="majorEastAsia" w:hAnsiTheme="majorEastAsia" w:hint="eastAsia"/>
          <w:b/>
        </w:rPr>
        <w:t>.</w:t>
      </w:r>
      <w:r>
        <w:rPr>
          <w:rFonts w:asciiTheme="majorEastAsia" w:eastAsiaTheme="majorEastAsia" w:hAnsiTheme="majorEastAsia"/>
          <w:b/>
        </w:rPr>
        <w:t xml:space="preserve"> </w:t>
      </w:r>
      <w:r>
        <w:rPr>
          <w:rFonts w:asciiTheme="majorEastAsia" w:eastAsiaTheme="majorEastAsia" w:hAnsiTheme="majorEastAsia" w:hint="eastAsia"/>
          <w:b/>
        </w:rPr>
        <w:t>필요 함수 실행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064"/>
        <w:gridCol w:w="10255"/>
      </w:tblGrid>
      <w:tr w:rsidR="00D703CD" w:rsidTr="00422CAF">
        <w:trPr>
          <w:jc w:val="center"/>
        </w:trPr>
        <w:tc>
          <w:tcPr>
            <w:tcW w:w="9064" w:type="dxa"/>
          </w:tcPr>
          <w:p w:rsidR="00D703CD" w:rsidRDefault="00D703CD" w:rsidP="00D703CD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&lt;코드 </w:t>
            </w:r>
            <w:r>
              <w:rPr>
                <w:rFonts w:asciiTheme="majorEastAsia" w:eastAsiaTheme="majorEastAsia" w:hAnsiTheme="majorEastAsia"/>
                <w:sz w:val="20"/>
              </w:rPr>
              <w:t>6</w:t>
            </w:r>
            <w:r>
              <w:rPr>
                <w:rFonts w:asciiTheme="majorEastAsia" w:eastAsiaTheme="majorEastAsia" w:hAnsiTheme="majorEastAsia"/>
                <w:sz w:val="20"/>
              </w:rPr>
              <w:t>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의 나머지는 실행에 필요한 함수를 실행하는 부분과 태그를 닫는 부분이다.</w:t>
            </w:r>
          </w:p>
          <w:p w:rsidR="00D703CD" w:rsidRDefault="00D703CD" w:rsidP="00D703CD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D703CD" w:rsidRDefault="00D703CD" w:rsidP="00D703CD">
            <w:pP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Line 185~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186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위에서 만든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init</w:t>
            </w:r>
            <w:proofErr w:type="spellEnd"/>
            <w:r>
              <w:rPr>
                <w:rFonts w:asciiTheme="majorEastAsia" w:eastAsiaTheme="majorEastAsia" w:hAnsiTheme="majorEastAsia"/>
                <w:sz w:val="20"/>
              </w:rPr>
              <w:t>( )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함수와 </w:t>
            </w:r>
            <w:r>
              <w:rPr>
                <w:rFonts w:asciiTheme="majorEastAsia" w:eastAsiaTheme="majorEastAsia" w:hAnsiTheme="majorEastAsia"/>
                <w:sz w:val="20"/>
              </w:rPr>
              <w:t>animate( )</w:t>
            </w:r>
            <w:r>
              <w:rPr>
                <w:rFonts w:asciiTheme="majorEastAsia" w:eastAsiaTheme="majorEastAsia" w:hAnsiTheme="majorEastAsia" w:hint="eastAsia"/>
                <w:sz w:val="20"/>
              </w:rPr>
              <w:t>함수를 실행하는 부분이다.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Animate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( )</w:t>
            </w:r>
            <w:proofErr w:type="gram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함수는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함수내의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requestAnimationFrame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>함수를 통해 재귀적으로 계속 호출될 것이다.</w:t>
            </w:r>
          </w:p>
          <w:p w:rsidR="00D703CD" w:rsidRDefault="00D703CD" w:rsidP="00422CAF">
            <w:pPr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</w:p>
          <w:p w:rsidR="00D703CD" w:rsidRPr="00EC6C75" w:rsidRDefault="00D703CD" w:rsidP="00422CAF">
            <w:pP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</w:pPr>
          </w:p>
        </w:tc>
        <w:tc>
          <w:tcPr>
            <w:tcW w:w="10255" w:type="dxa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"/>
              <w:gridCol w:w="8735"/>
              <w:gridCol w:w="134"/>
            </w:tblGrid>
            <w:tr w:rsidR="00D703CD" w:rsidTr="00D703CD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D703CD" w:rsidRPr="00D703CD" w:rsidRDefault="00D703CD" w:rsidP="00D703CD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D703CD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185</w:t>
                  </w:r>
                </w:p>
                <w:p w:rsidR="00D703CD" w:rsidRPr="00D703CD" w:rsidRDefault="00D703CD" w:rsidP="00D703CD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D703CD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186</w:t>
                  </w:r>
                </w:p>
                <w:p w:rsidR="00D703CD" w:rsidRPr="00D703CD" w:rsidRDefault="00D703CD" w:rsidP="00D703CD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D703CD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187</w:t>
                  </w:r>
                </w:p>
                <w:p w:rsidR="00D703CD" w:rsidRPr="00D703CD" w:rsidRDefault="00D703CD" w:rsidP="00D703CD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D703CD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188</w:t>
                  </w:r>
                </w:p>
                <w:p w:rsidR="00D703CD" w:rsidRPr="00D703CD" w:rsidRDefault="00D703CD" w:rsidP="00D703CD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D703CD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189</w:t>
                  </w:r>
                </w:p>
                <w:p w:rsidR="00D703CD" w:rsidRPr="00D703CD" w:rsidRDefault="00D703CD" w:rsidP="00D703CD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D703CD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190</w:t>
                  </w:r>
                </w:p>
                <w:p w:rsidR="00D703CD" w:rsidRPr="00D703CD" w:rsidRDefault="00D703CD" w:rsidP="00D703CD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D703CD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191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D703CD" w:rsidRPr="00D703CD" w:rsidRDefault="00D703CD" w:rsidP="00D703CD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D703CD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proofErr w:type="gramStart"/>
                  <w:r w:rsidRPr="00D703CD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init</w:t>
                  </w:r>
                  <w:proofErr w:type="spellEnd"/>
                  <w:r w:rsidRPr="00D703CD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gramEnd"/>
                  <w:r w:rsidRPr="00D703CD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D703CD" w:rsidRPr="00D703CD" w:rsidRDefault="00D703CD" w:rsidP="00D703CD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D703CD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proofErr w:type="gramStart"/>
                  <w:r w:rsidRPr="00D703CD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animate(</w:t>
                  </w:r>
                  <w:proofErr w:type="gramEnd"/>
                  <w:r w:rsidRPr="00D703CD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D703CD" w:rsidRPr="00D703CD" w:rsidRDefault="00D703CD" w:rsidP="00D703CD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D703CD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703CD" w:rsidRPr="00D703CD" w:rsidRDefault="00D703CD" w:rsidP="00D703CD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D703CD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&lt;/</w:t>
                  </w:r>
                  <w:r w:rsidRPr="00D703CD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script</w:t>
                  </w:r>
                  <w:r w:rsidRPr="00D703CD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D703CD" w:rsidRPr="00D703CD" w:rsidRDefault="00D703CD" w:rsidP="00D703CD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D703CD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703CD" w:rsidRPr="00D703CD" w:rsidRDefault="00D703CD" w:rsidP="00D703CD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D703CD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&lt;/</w:t>
                  </w:r>
                  <w:r w:rsidRPr="00D703CD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body</w:t>
                  </w:r>
                  <w:r w:rsidRPr="00D703CD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D703CD" w:rsidRPr="00D703CD" w:rsidRDefault="00D703CD" w:rsidP="00D703CD">
                  <w:pPr>
                    <w:spacing w:line="336" w:lineRule="auto"/>
                    <w:rPr>
                      <w:rFonts w:ascii="굴림" w:eastAsia="굴림" w:hAnsi="굴림"/>
                      <w:i/>
                      <w:iCs/>
                      <w:sz w:val="18"/>
                      <w:szCs w:val="18"/>
                    </w:rPr>
                  </w:pPr>
                  <w:r w:rsidRPr="00D703CD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&lt;/</w:t>
                  </w:r>
                  <w:r w:rsidRPr="00D703CD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html</w:t>
                  </w:r>
                  <w:r w:rsidRPr="00D703CD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</w:tcPr>
                <w:p w:rsidR="00D703CD" w:rsidRDefault="00D703CD" w:rsidP="00D703CD">
                  <w:pPr>
                    <w:spacing w:line="336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703CD" w:rsidRPr="00456232" w:rsidRDefault="00D703CD" w:rsidP="00422CAF">
            <w:pPr>
              <w:rPr>
                <w:rFonts w:ascii="굴림" w:eastAsia="굴림" w:hAnsi="굴림" w:hint="eastAsia"/>
                <w:b/>
                <w:sz w:val="18"/>
                <w:szCs w:val="18"/>
              </w:rPr>
            </w:pPr>
          </w:p>
        </w:tc>
      </w:tr>
    </w:tbl>
    <w:p w:rsidR="00D703CD" w:rsidRDefault="00D703CD" w:rsidP="00D703CD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                                                                                                                      </w:t>
      </w:r>
      <w:r>
        <w:rPr>
          <w:rFonts w:asciiTheme="majorEastAsia" w:eastAsiaTheme="majorEastAsia" w:hAnsiTheme="majorEastAsia" w:hint="eastAsia"/>
          <w:b/>
        </w:rPr>
        <w:t>&lt;코드</w:t>
      </w:r>
      <w:r>
        <w:rPr>
          <w:rFonts w:asciiTheme="majorEastAsia" w:eastAsiaTheme="majorEastAsia" w:hAnsiTheme="majorEastAsia"/>
          <w:b/>
        </w:rPr>
        <w:t>6</w:t>
      </w:r>
      <w:r>
        <w:rPr>
          <w:rFonts w:asciiTheme="majorEastAsia" w:eastAsiaTheme="majorEastAsia" w:hAnsiTheme="majorEastAsia"/>
          <w:b/>
        </w:rPr>
        <w:t>&gt;</w:t>
      </w:r>
    </w:p>
    <w:p w:rsidR="00841093" w:rsidRDefault="00841093" w:rsidP="00D703CD">
      <w:pPr>
        <w:jc w:val="center"/>
        <w:rPr>
          <w:rFonts w:asciiTheme="majorEastAsia" w:eastAsiaTheme="majorEastAsia" w:hAnsiTheme="majorEastAsia"/>
          <w:b/>
        </w:rPr>
      </w:pPr>
    </w:p>
    <w:p w:rsidR="003A4C02" w:rsidRDefault="003A4C02" w:rsidP="003A4C02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Step</w:t>
      </w:r>
      <w:r>
        <w:rPr>
          <w:rFonts w:asciiTheme="majorEastAsia" w:eastAsiaTheme="majorEastAsia" w:hAnsiTheme="majorEastAsia"/>
          <w:b/>
        </w:rPr>
        <w:t>7</w:t>
      </w:r>
      <w:r>
        <w:rPr>
          <w:rFonts w:asciiTheme="majorEastAsia" w:eastAsiaTheme="majorEastAsia" w:hAnsiTheme="majorEastAsia" w:hint="eastAsia"/>
          <w:b/>
        </w:rPr>
        <w:t>.</w:t>
      </w:r>
      <w:r>
        <w:rPr>
          <w:rFonts w:asciiTheme="majorEastAsia" w:eastAsiaTheme="majorEastAsia" w:hAnsiTheme="majorEastAsia"/>
          <w:b/>
        </w:rPr>
        <w:t xml:space="preserve"> </w:t>
      </w:r>
      <w:r>
        <w:rPr>
          <w:rFonts w:asciiTheme="majorEastAsia" w:eastAsiaTheme="majorEastAsia" w:hAnsiTheme="majorEastAsia" w:hint="eastAsia"/>
          <w:b/>
        </w:rPr>
        <w:t>전체 코드 공개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316"/>
        <w:gridCol w:w="9003"/>
      </w:tblGrid>
      <w:tr w:rsidR="003A4C02" w:rsidTr="003A4C02">
        <w:trPr>
          <w:jc w:val="center"/>
        </w:trPr>
        <w:tc>
          <w:tcPr>
            <w:tcW w:w="9064" w:type="dxa"/>
          </w:tcPr>
          <w:tbl>
            <w:tblPr>
              <w:tblW w:w="5000" w:type="pct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9648"/>
              <w:gridCol w:w="36"/>
            </w:tblGrid>
            <w:tr w:rsidR="003A4C02" w:rsidTr="003A4C02">
              <w:trPr>
                <w:tblCellSpacing w:w="0" w:type="dxa"/>
              </w:trPr>
              <w:tc>
                <w:tcPr>
                  <w:tcW w:w="206" w:type="pct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2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3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4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5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6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7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8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9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10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11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12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13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14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15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16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17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18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19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20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21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22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23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24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25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26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27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28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29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30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31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32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33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34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35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36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37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38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39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40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41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42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43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44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45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46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47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48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49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50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51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52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53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54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55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56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57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58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59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60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61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62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63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64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65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66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67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68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69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70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71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72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73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74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75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76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77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78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79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80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81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82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83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84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85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86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87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88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89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90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91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92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93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94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95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96</w:t>
                  </w:r>
                </w:p>
              </w:tc>
              <w:tc>
                <w:tcPr>
                  <w:tcW w:w="4776" w:type="pct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&lt;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!DOCTYPE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html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&lt;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html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lang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52BE14"/>
                      <w:sz w:val="18"/>
                      <w:szCs w:val="18"/>
                    </w:rPr>
                    <w:t>"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52BE14"/>
                      <w:sz w:val="18"/>
                      <w:szCs w:val="18"/>
                    </w:rPr>
                    <w:t>en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52BE14"/>
                      <w:sz w:val="18"/>
                      <w:szCs w:val="18"/>
                    </w:rPr>
                    <w:t>"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&lt;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head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&lt;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meta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charset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52BE14"/>
                      <w:sz w:val="18"/>
                      <w:szCs w:val="18"/>
                    </w:rPr>
                    <w:t>"UTF-8"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&lt;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title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&gt;Fire Ball&lt;/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title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&lt;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script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src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52BE14"/>
                      <w:sz w:val="18"/>
                      <w:szCs w:val="18"/>
                    </w:rPr>
                    <w:t>"./three.js-master/build/three.min.js"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&gt;&lt;/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script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&lt;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script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src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52BE14"/>
                      <w:sz w:val="18"/>
                      <w:szCs w:val="18"/>
                    </w:rPr>
                    <w:t>"./three.js-master/examples/js/controls/TrackballControls.js"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&gt;&lt;/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script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&lt;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script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src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52BE14"/>
                      <w:sz w:val="18"/>
                      <w:szCs w:val="18"/>
                    </w:rPr>
                    <w:t>"./SphereObject.js"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&gt;&lt;/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script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&lt;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script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src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52BE14"/>
                      <w:sz w:val="18"/>
                      <w:szCs w:val="18"/>
                    </w:rPr>
                    <w:t>"./PlaneObject.js"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&gt;&lt;/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script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&lt;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script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src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52BE14"/>
                      <w:sz w:val="18"/>
                      <w:szCs w:val="18"/>
                    </w:rPr>
                    <w:t>"./Grid.js"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&gt;&lt;/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script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&lt;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script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src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52BE14"/>
                      <w:sz w:val="18"/>
                      <w:szCs w:val="18"/>
                    </w:rPr>
                    <w:t>"./ObjectField.js"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&gt;&lt;/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script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&lt;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script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src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52BE14"/>
                      <w:sz w:val="18"/>
                      <w:szCs w:val="18"/>
                    </w:rPr>
                    <w:t>"./ParticleSystem.js"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&gt;&lt;/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script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&lt;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script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src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52BE14"/>
                      <w:sz w:val="18"/>
                      <w:szCs w:val="18"/>
                    </w:rPr>
                    <w:t>"./Lab/WEB3D/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52BE14"/>
                      <w:sz w:val="18"/>
                      <w:szCs w:val="18"/>
                    </w:rPr>
                    <w:t>VFXLib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52BE14"/>
                      <w:sz w:val="18"/>
                      <w:szCs w:val="18"/>
                    </w:rPr>
                    <w:t>/lib/Stats.js"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&gt;&lt;/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script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&lt;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script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src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52BE14"/>
                      <w:sz w:val="18"/>
                      <w:szCs w:val="18"/>
                    </w:rPr>
                    <w:t>"./dat.gui.min.js"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&gt;&lt;/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script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&lt;/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head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&lt;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body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&lt;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script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noise.seed</w:t>
                  </w:r>
                  <w:proofErr w:type="spellEnd"/>
                  <w:proofErr w:type="gram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(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Math.random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());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clock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THREE.Clock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stats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Stats();</w:t>
                  </w: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왼쪽상단의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FPS측정 통계치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stats.domElement.style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.position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993333"/>
                      <w:sz w:val="18"/>
                      <w:szCs w:val="18"/>
                    </w:rPr>
                    <w:t>'absolute'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stats.domElement.style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.left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993333"/>
                      <w:sz w:val="18"/>
                      <w:szCs w:val="18"/>
                    </w:rPr>
                    <w:t>'10px'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stats.domElement.style.top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993333"/>
                      <w:sz w:val="18"/>
                      <w:szCs w:val="18"/>
                    </w:rPr>
                    <w:t>'10px'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stats.domElement.style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.width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993333"/>
                      <w:sz w:val="18"/>
                      <w:szCs w:val="18"/>
                    </w:rPr>
                    <w:t>'90px'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document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.body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.appendChild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stats.domElement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scene, camera, renderer;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controls;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particleSystem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/*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var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gui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,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ParamConfig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= {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seedVelDir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: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new THREE.Vector3(0.7, -2, 0),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seedVelMag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: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500.0,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seedLife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: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1000,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seedSize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: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200,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seedSpread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: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0.15,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colorBase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: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new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THREE.Color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(0Xfffafa),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       </w:t>
                  </w:r>
                  <w:proofErr w:type="gram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tex :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THREE.ImageUtils.loadTexture("./textures/snowflake.png")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   };*/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function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init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 {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renderer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THREE.WebGLRenderer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renderer.setSize</w:t>
                  </w:r>
                  <w:proofErr w:type="spellEnd"/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window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.innerWidth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window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.innerHeight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renderer.setClearColor</w:t>
                  </w:r>
                  <w:proofErr w:type="spellEnd"/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0x000000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document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.body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.appendChild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renderer.domElement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camera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THREE.PerspectiveCamera(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60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proofErr w:type="gramStart"/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window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.innerWidth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/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window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.innerHeight,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0.1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100000 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camera.position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.z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2000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controls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THREE.TrackballControls</w:t>
                  </w:r>
                  <w:proofErr w:type="spellEnd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camera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controls.rotateSpeed</w:t>
                  </w:r>
                  <w:proofErr w:type="spellEnd"/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10.0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controls.zoomSpeed</w:t>
                  </w:r>
                  <w:proofErr w:type="spellEnd"/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5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controls.panSpeed</w:t>
                  </w:r>
                  <w:proofErr w:type="spellEnd"/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2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controls.noZoom</w:t>
                  </w:r>
                  <w:proofErr w:type="spellEnd"/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false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controls.noPan</w:t>
                  </w:r>
                  <w:proofErr w:type="spellEnd"/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false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controls.staticMoving</w:t>
                  </w:r>
                  <w:proofErr w:type="spellEnd"/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true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controls.dynamicDampingFactor</w:t>
                  </w:r>
                  <w:proofErr w:type="spellEnd"/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0.3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scene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THREE.Scene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gramStart"/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window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</w:t>
                  </w:r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addEventListener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</w:t>
                  </w:r>
                  <w:r w:rsidRPr="003A4C02">
                    <w:rPr>
                      <w:rFonts w:ascii="굴림" w:eastAsia="굴림" w:hAnsi="굴림"/>
                      <w:color w:val="993333"/>
                      <w:sz w:val="18"/>
                      <w:szCs w:val="18"/>
                    </w:rPr>
                    <w:t>'resize'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onWindowResize,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false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particleSystem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ParticleSystem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particleSystem.initialize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100000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scene.add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particleSystem.getMesh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());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sphereGeometry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THREE.SphereGeometry</w:t>
                  </w:r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300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32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32 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sphereMaterial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THREE.MeshPhongMaterial</w:t>
                  </w:r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{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color: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0xaa00000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specular: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0x111111 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} 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sphereMesh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THREE.Mesh(sphereGeometry, sphereMaterial);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sphereMesh.position.x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700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sphereMesh.position.y</w:t>
                  </w:r>
                  <w:proofErr w:type="spellEnd"/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-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200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plane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THREE.Mesh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       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THREE.PlaneBufferGeometry</w:t>
                  </w:r>
                  <w:proofErr w:type="spellEnd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30000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30000 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),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       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THREE.MeshPhongMaterial</w:t>
                  </w:r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{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color: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0x111111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specular: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0x222222 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} )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plane.rotation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.x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-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Math.PI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/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2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plane.position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.y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-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1500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scene.add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plane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scene.add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sphereMesh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i/>
                      <w:iCs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hyperlink r:id="rId11" w:anchor="e" w:tgtFrame="_blank" w:history="1"/>
                </w:p>
              </w:tc>
              <w:tc>
                <w:tcPr>
                  <w:tcW w:w="18" w:type="pct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</w:tcPr>
                <w:p w:rsidR="003A4C02" w:rsidRDefault="003A4C02" w:rsidP="003A4C02">
                  <w:pPr>
                    <w:spacing w:line="336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A4C02" w:rsidRPr="00EC6C75" w:rsidRDefault="003A4C02" w:rsidP="00422CAF">
            <w:pP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</w:pPr>
          </w:p>
        </w:tc>
        <w:tc>
          <w:tcPr>
            <w:tcW w:w="10255" w:type="dxa"/>
          </w:tcPr>
          <w:tbl>
            <w:tblPr>
              <w:tblW w:w="5000" w:type="pct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9"/>
              <w:gridCol w:w="7354"/>
              <w:gridCol w:w="36"/>
            </w:tblGrid>
            <w:tr w:rsidR="003A4C02" w:rsidTr="003A4C02">
              <w:trPr>
                <w:tblCellSpacing w:w="0" w:type="dxa"/>
              </w:trPr>
              <w:tc>
                <w:tcPr>
                  <w:tcW w:w="328" w:type="pct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97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98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99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100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101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102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103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104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105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106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107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108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109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110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111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112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113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114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115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116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117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118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119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120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121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122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123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124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125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126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127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128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129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130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131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132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133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134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135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136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137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138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139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140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141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142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143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144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145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146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147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148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149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150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151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152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153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154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155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156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157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158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159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160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161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162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163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164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165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166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167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168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169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170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171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172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173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174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175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176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177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178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179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180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181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182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183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184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185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186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187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188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189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190</w:t>
                  </w:r>
                </w:p>
                <w:p w:rsidR="003A4C02" w:rsidRPr="003A4C02" w:rsidRDefault="003A4C02" w:rsidP="003A4C02">
                  <w:pPr>
                    <w:spacing w:line="336" w:lineRule="auto"/>
                    <w:jc w:val="right"/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666666"/>
                      <w:sz w:val="18"/>
                      <w:szCs w:val="18"/>
                    </w:rPr>
                    <w:t>191</w:t>
                  </w:r>
                </w:p>
              </w:tc>
              <w:tc>
                <w:tcPr>
                  <w:tcW w:w="4649" w:type="pct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 Lights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scene.add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THREE.AmbientLight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0x777777 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 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addShadowedLight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0xffffff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1.35 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addShadowedLight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0.5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-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0xffaa00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1 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gui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= new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dat.GUI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(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        </w:t>
                  </w:r>
                  <w:proofErr w:type="gram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gui.add(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ParamConfig, 'seedVelMag', 200, 1000).onChange(function(value){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velMag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{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seedVelMag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: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450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};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particleSystem.setParameters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velMag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        });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        </w:t>
                  </w:r>
                  <w:proofErr w:type="gram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gui.add(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ParamConfig, 'seedLife', 1, 2000).onChange(function(value){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life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{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seedLife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: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3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};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particleSystem.setParameters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(life);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        });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        </w:t>
                  </w:r>
                  <w:proofErr w:type="gram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gui.add(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ParamConfig, 'seedSize', 100, 1000).onChange(function(value){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seed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{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seedSize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: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200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};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particleSystem.setParameters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(seed);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        });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        </w:t>
                  </w:r>
                  <w:proofErr w:type="gram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gui.add(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ParamConfig, 'seedSpread', 0.1, 4.0).onChange(function(value){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spread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{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seedSpread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: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0.35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};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particleSystem.setParameters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(spread);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        });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}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function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addShadowedLight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x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y, z, color, intensity ) {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directionalLight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THREE.DirectionalLight</w:t>
                  </w:r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color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intensity 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directionalLight.position.set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x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y, z )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scene.add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</w:t>
                  </w:r>
                  <w:proofErr w:type="spellEnd"/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directionalLight.castShadow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true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directionalLight.shadowCameraVisible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 = true;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d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directionalLight.shadowCameraLeft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-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directionalLight.shadowCameraRight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d;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directionalLight.shadowCameraTop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d;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directionalLight.shadowCameraBottom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-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directionalLight.shadowCameraNear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directionalLight.shadowCameraFar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4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directionalLight.shadowMapWidth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1024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directionalLight.shadowMapHeight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1024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directionalLight.shadowBias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-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0.005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directionalLight.shadowDarkness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0.15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}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function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onWindowResize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 {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camera.aspect</w:t>
                  </w:r>
                  <w:proofErr w:type="spellEnd"/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window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.innerWidth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/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window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.innerHeight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camera.updateProjectionMatrix</w:t>
                  </w:r>
                  <w:proofErr w:type="spellEnd"/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renderer.setSize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</w:t>
                  </w:r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window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.innerWidth, </w:t>
                  </w:r>
                  <w:r w:rsidRPr="003A4C02">
                    <w:rPr>
                      <w:rFonts w:ascii="굴림" w:eastAsia="굴림" w:hAnsi="굴림"/>
                      <w:color w:val="0099CC"/>
                      <w:sz w:val="18"/>
                      <w:szCs w:val="18"/>
                    </w:rPr>
                    <w:t>window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.innerHeight 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controls.handleResize</w:t>
                  </w:r>
                  <w:proofErr w:type="spellEnd"/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}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function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animate(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 {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stats.begin</w:t>
                  </w:r>
                  <w:proofErr w:type="spellEnd"/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cen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THREE.Vector3(</w:t>
                  </w:r>
                  <w:proofErr w:type="gramStart"/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-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300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nor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new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THREE.Vector3(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0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rad 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=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150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//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particleSystem.addParticlesFromSphere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(100, 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cen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999999"/>
                      <w:sz w:val="18"/>
                      <w:szCs w:val="18"/>
                    </w:rPr>
                    <w:t>, rad);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particleSystem.addParticlesFromDisk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r w:rsidRPr="003A4C02">
                    <w:rPr>
                      <w:rFonts w:ascii="굴림" w:eastAsia="굴림" w:hAnsi="굴림"/>
                      <w:color w:val="308CE5"/>
                      <w:sz w:val="18"/>
                      <w:szCs w:val="18"/>
                    </w:rPr>
                    <w:t>50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cen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, nor, rad);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particleSystem.updateParticles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clock.getDelta</w:t>
                  </w:r>
                  <w:proofErr w:type="spellEnd"/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());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controls.update</w:t>
                  </w:r>
                  <w:proofErr w:type="spellEnd"/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renderer.clear</w:t>
                  </w:r>
                  <w:proofErr w:type="spellEnd"/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renderer.clearDepth</w:t>
                  </w:r>
                  <w:proofErr w:type="spellEnd"/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renderer.render</w:t>
                  </w:r>
                  <w:proofErr w:type="spellEnd"/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scene, camera 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stats.end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requestAnimationFrame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 animate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}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init</w:t>
                  </w:r>
                  <w:proofErr w:type="spell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(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   </w:t>
                  </w:r>
                  <w:proofErr w:type="gramStart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animate(</w:t>
                  </w:r>
                  <w:proofErr w:type="gramEnd"/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&lt;/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script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&lt;/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body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3A4C02" w:rsidRPr="003A4C02" w:rsidRDefault="003A4C02" w:rsidP="003A4C02">
                  <w:pPr>
                    <w:spacing w:line="336" w:lineRule="auto"/>
                    <w:rPr>
                      <w:rFonts w:ascii="굴림" w:eastAsia="굴림" w:hAnsi="굴림"/>
                      <w:i/>
                      <w:iCs/>
                      <w:sz w:val="18"/>
                      <w:szCs w:val="18"/>
                    </w:rPr>
                  </w:pP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&lt;/</w:t>
                  </w:r>
                  <w:r w:rsidRPr="003A4C02">
                    <w:rPr>
                      <w:rFonts w:ascii="굴림" w:eastAsia="굴림" w:hAnsi="굴림"/>
                      <w:color w:val="FF3399"/>
                      <w:sz w:val="18"/>
                      <w:szCs w:val="18"/>
                    </w:rPr>
                    <w:t>html</w:t>
                  </w:r>
                  <w:r w:rsidRPr="003A4C02">
                    <w:rPr>
                      <w:rFonts w:ascii="굴림" w:eastAsia="굴림" w:hAnsi="굴림"/>
                      <w:color w:val="010101"/>
                      <w:sz w:val="18"/>
                      <w:szCs w:val="18"/>
                    </w:rPr>
                    <w:t>&gt;</w:t>
                  </w:r>
                  <w:hyperlink r:id="rId12" w:anchor="e" w:tgtFrame="_blank" w:history="1"/>
                </w:p>
              </w:tc>
              <w:tc>
                <w:tcPr>
                  <w:tcW w:w="23" w:type="pct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</w:tcPr>
                <w:p w:rsidR="003A4C02" w:rsidRDefault="003A4C02" w:rsidP="003A4C02">
                  <w:pPr>
                    <w:spacing w:line="336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A4C02" w:rsidRPr="00456232" w:rsidRDefault="003A4C02" w:rsidP="00422CAF">
            <w:pPr>
              <w:rPr>
                <w:rFonts w:ascii="굴림" w:eastAsia="굴림" w:hAnsi="굴림" w:hint="eastAsia"/>
                <w:b/>
                <w:sz w:val="18"/>
                <w:szCs w:val="18"/>
              </w:rPr>
            </w:pPr>
          </w:p>
        </w:tc>
      </w:tr>
    </w:tbl>
    <w:p w:rsidR="003A4C02" w:rsidRDefault="003A4C02" w:rsidP="003A4C02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                                                                                                                      </w:t>
      </w:r>
      <w:r>
        <w:rPr>
          <w:rFonts w:asciiTheme="majorEastAsia" w:eastAsiaTheme="majorEastAsia" w:hAnsiTheme="majorEastAsia" w:hint="eastAsia"/>
          <w:b/>
        </w:rPr>
        <w:t>&lt;코드</w:t>
      </w:r>
      <w:r>
        <w:rPr>
          <w:rFonts w:asciiTheme="majorEastAsia" w:eastAsiaTheme="majorEastAsia" w:hAnsiTheme="majorEastAsia"/>
          <w:b/>
        </w:rPr>
        <w:t>7</w:t>
      </w:r>
      <w:r>
        <w:rPr>
          <w:rFonts w:asciiTheme="majorEastAsia" w:eastAsiaTheme="majorEastAsia" w:hAnsiTheme="majorEastAsia"/>
          <w:b/>
        </w:rPr>
        <w:t>&gt;</w:t>
      </w:r>
    </w:p>
    <w:p w:rsidR="00841093" w:rsidRDefault="00841093" w:rsidP="003A4C02">
      <w:pPr>
        <w:jc w:val="center"/>
        <w:rPr>
          <w:rFonts w:asciiTheme="majorEastAsia" w:eastAsiaTheme="majorEastAsia" w:hAnsiTheme="majorEastAsia"/>
          <w:b/>
        </w:rPr>
      </w:pPr>
    </w:p>
    <w:p w:rsidR="000F7B89" w:rsidRDefault="000F7B89" w:rsidP="000F7B89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Step</w:t>
      </w:r>
      <w:r>
        <w:rPr>
          <w:rFonts w:asciiTheme="majorEastAsia" w:eastAsiaTheme="majorEastAsia" w:hAnsiTheme="majorEastAsia"/>
          <w:b/>
        </w:rPr>
        <w:t>8</w:t>
      </w:r>
      <w:r>
        <w:rPr>
          <w:rFonts w:asciiTheme="majorEastAsia" w:eastAsiaTheme="majorEastAsia" w:hAnsiTheme="majorEastAsia" w:hint="eastAsia"/>
          <w:b/>
        </w:rPr>
        <w:t>.</w:t>
      </w:r>
      <w:r>
        <w:rPr>
          <w:rFonts w:asciiTheme="majorEastAsia" w:eastAsiaTheme="majorEastAsia" w:hAnsiTheme="majorEastAsia"/>
          <w:b/>
        </w:rPr>
        <w:t xml:space="preserve"> </w:t>
      </w:r>
      <w:r>
        <w:rPr>
          <w:rFonts w:asciiTheme="majorEastAsia" w:eastAsiaTheme="majorEastAsia" w:hAnsiTheme="majorEastAsia" w:hint="eastAsia"/>
          <w:b/>
        </w:rPr>
        <w:t>만들어진 최종 결과물 객체 확인하기</w:t>
      </w:r>
      <w:bookmarkStart w:id="0" w:name="_GoBack"/>
      <w:bookmarkEnd w:id="0"/>
    </w:p>
    <w:p w:rsidR="000F7B89" w:rsidRDefault="000F7B89" w:rsidP="000F7B89">
      <w:pPr>
        <w:jc w:val="center"/>
        <w:rPr>
          <w:color w:val="44546A" w:themeColor="text2"/>
          <w:sz w:val="20"/>
        </w:rPr>
      </w:pPr>
      <w:r w:rsidRPr="00112B65">
        <w:rPr>
          <w:color w:val="44546A" w:themeColor="text2"/>
          <w:sz w:val="20"/>
        </w:rPr>
        <w:t>(</w:t>
      </w:r>
      <w:r w:rsidRPr="00112B65">
        <w:rPr>
          <w:rFonts w:hint="eastAsia"/>
          <w:color w:val="44546A" w:themeColor="text2"/>
          <w:sz w:val="20"/>
        </w:rPr>
        <w:t>자</w:t>
      </w:r>
      <w:r w:rsidRPr="00112B65">
        <w:rPr>
          <w:rFonts w:hint="eastAsia"/>
          <w:color w:val="44546A" w:themeColor="text2"/>
          <w:sz w:val="20"/>
        </w:rPr>
        <w:t>~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오늘은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실전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예제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color w:val="44546A" w:themeColor="text2"/>
          <w:sz w:val="20"/>
        </w:rPr>
        <w:t>“</w:t>
      </w:r>
      <w:r>
        <w:rPr>
          <w:rFonts w:hint="eastAsia"/>
          <w:color w:val="44546A" w:themeColor="text2"/>
          <w:sz w:val="20"/>
        </w:rPr>
        <w:t>F</w:t>
      </w:r>
      <w:r>
        <w:rPr>
          <w:color w:val="44546A" w:themeColor="text2"/>
          <w:sz w:val="20"/>
        </w:rPr>
        <w:t>ire Ball”</w:t>
      </w:r>
      <w:r>
        <w:rPr>
          <w:rFonts w:hint="eastAsia"/>
          <w:color w:val="44546A" w:themeColor="text2"/>
          <w:sz w:val="20"/>
        </w:rPr>
        <w:t>을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배워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보았습니다</w:t>
      </w:r>
      <w:r w:rsidRPr="00112B65">
        <w:rPr>
          <w:rFonts w:hint="eastAsia"/>
          <w:color w:val="44546A" w:themeColor="text2"/>
          <w:sz w:val="20"/>
        </w:rPr>
        <w:t>!</w:t>
      </w:r>
      <w:r>
        <w:rPr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역시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결과물을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확인해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봐야겠죠</w:t>
      </w:r>
      <w:r>
        <w:rPr>
          <w:rFonts w:hint="eastAsia"/>
          <w:color w:val="44546A" w:themeColor="text2"/>
          <w:sz w:val="20"/>
        </w:rPr>
        <w:t>?</w:t>
      </w:r>
      <w:r w:rsidRPr="00112B65">
        <w:rPr>
          <w:color w:val="44546A" w:themeColor="text2"/>
          <w:sz w:val="20"/>
        </w:rPr>
        <w:t>)</w:t>
      </w:r>
    </w:p>
    <w:p w:rsidR="000F7B89" w:rsidRDefault="000F7B89" w:rsidP="000F7B8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▶ </w:t>
      </w:r>
      <w:r>
        <w:rPr>
          <w:rFonts w:ascii="맑은 고딕" w:eastAsia="맑은 고딕" w:hAnsi="맑은 고딕" w:cs="맑은 고딕" w:hint="eastAsia"/>
        </w:rPr>
        <w:t xml:space="preserve">실전 예제 </w:t>
      </w:r>
      <w:r>
        <w:rPr>
          <w:rFonts w:ascii="맑은 고딕" w:eastAsia="맑은 고딕" w:hAnsi="맑은 고딕" w:cs="맑은 고딕"/>
        </w:rPr>
        <w:t>Fire Ball</w:t>
      </w:r>
      <w:r>
        <w:rPr>
          <w:rFonts w:ascii="맑은 고딕" w:eastAsia="맑은 고딕" w:hAnsi="맑은 고딕" w:cs="맑은 고딕" w:hint="eastAsia"/>
        </w:rPr>
        <w:t>입니다</w:t>
      </w:r>
      <w:r>
        <w:rPr>
          <w:rFonts w:ascii="맑은 고딕" w:eastAsia="맑은 고딕" w:hAnsi="맑은 고딕" w:cs="맑은 고딕" w:hint="eastAsia"/>
        </w:rPr>
        <w:t>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자세히 설명되지 않은 부분은 꼭 앞부분 </w:t>
      </w:r>
      <w:r>
        <w:rPr>
          <w:rFonts w:ascii="맑은 고딕" w:eastAsia="맑은 고딕" w:hAnsi="맑은 고딕" w:cs="맑은 고딕"/>
        </w:rPr>
        <w:t>Tutorial</w:t>
      </w:r>
      <w:r>
        <w:rPr>
          <w:rFonts w:ascii="맑은 고딕" w:eastAsia="맑은 고딕" w:hAnsi="맑은 고딕" w:cs="맑은 고딕" w:hint="eastAsia"/>
        </w:rPr>
        <w:t>들을 공부하고 난 뒤 이해하고 넘어 갑시다!</w:t>
      </w:r>
    </w:p>
    <w:p w:rsidR="000F7B89" w:rsidRDefault="000F7B89" w:rsidP="00B034AD">
      <w:pPr>
        <w:pStyle w:val="a4"/>
        <w:numPr>
          <w:ilvl w:val="0"/>
          <w:numId w:val="6"/>
        </w:numPr>
      </w:pPr>
      <w:r>
        <w:t>“</w:t>
      </w:r>
      <w:r>
        <w:rPr>
          <w:rFonts w:hint="eastAsia"/>
        </w:rPr>
        <w:t>F</w:t>
      </w:r>
      <w:r>
        <w:t xml:space="preserve">ire Ball” </w:t>
      </w:r>
      <w:r>
        <w:rPr>
          <w:rFonts w:hint="eastAsia"/>
        </w:rPr>
        <w:t>결과물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hyperlink r:id="rId13" w:history="1">
        <w:r w:rsidR="00B034AD" w:rsidRPr="00396717">
          <w:rPr>
            <w:rStyle w:val="aa"/>
          </w:rPr>
          <w:t>https://vimeo.com/154476303</w:t>
        </w:r>
      </w:hyperlink>
      <w:r w:rsidR="00B034AD">
        <w:t xml:space="preserve"> </w:t>
      </w:r>
    </w:p>
    <w:p w:rsidR="000F7B89" w:rsidRPr="002F7315" w:rsidRDefault="000F7B89" w:rsidP="000F7B89">
      <w:pPr>
        <w:pStyle w:val="a4"/>
        <w:ind w:left="760"/>
        <w:jc w:val="center"/>
        <w:rPr>
          <w:b/>
          <w:i/>
        </w:rPr>
      </w:pPr>
      <w:r w:rsidRPr="002F7315">
        <w:rPr>
          <w:rFonts w:hint="eastAsia"/>
          <w:b/>
          <w:i/>
        </w:rPr>
        <w:t>다음</w:t>
      </w:r>
      <w:r w:rsidRPr="002F7315"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번에는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더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재미있는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실전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예제로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실습해</w:t>
      </w:r>
      <w:r w:rsidRPr="002F7315">
        <w:rPr>
          <w:b/>
          <w:i/>
        </w:rPr>
        <w:t>봅시다</w:t>
      </w:r>
      <w:r>
        <w:rPr>
          <w:rFonts w:hint="eastAsia"/>
          <w:b/>
          <w:i/>
        </w:rPr>
        <w:t xml:space="preserve"> </w:t>
      </w:r>
      <w:proofErr w:type="gramStart"/>
      <w:r w:rsidRPr="002F7315">
        <w:rPr>
          <w:rFonts w:hint="eastAsia"/>
          <w:b/>
          <w:i/>
        </w:rPr>
        <w:t>~</w:t>
      </w:r>
      <w:r>
        <w:rPr>
          <w:b/>
          <w:i/>
        </w:rPr>
        <w:t xml:space="preserve"> !</w:t>
      </w:r>
      <w:proofErr w:type="gramEnd"/>
    </w:p>
    <w:p w:rsidR="00010658" w:rsidRPr="000F7B89" w:rsidRDefault="00010658"/>
    <w:sectPr w:rsidR="00010658" w:rsidRPr="000F7B89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1D88"/>
    <w:multiLevelType w:val="hybridMultilevel"/>
    <w:tmpl w:val="F23EDE1A"/>
    <w:lvl w:ilvl="0" w:tplc="0BF887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1311BB"/>
    <w:multiLevelType w:val="hybridMultilevel"/>
    <w:tmpl w:val="C998760A"/>
    <w:lvl w:ilvl="0" w:tplc="2C46C1B4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hint="default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345E94"/>
    <w:multiLevelType w:val="hybridMultilevel"/>
    <w:tmpl w:val="28E40C18"/>
    <w:lvl w:ilvl="0" w:tplc="CFAC7036">
      <w:start w:val="48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960DC3"/>
    <w:multiLevelType w:val="hybridMultilevel"/>
    <w:tmpl w:val="C998760A"/>
    <w:lvl w:ilvl="0" w:tplc="2C46C1B4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hint="default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7B6DF1"/>
    <w:multiLevelType w:val="hybridMultilevel"/>
    <w:tmpl w:val="46B27190"/>
    <w:lvl w:ilvl="0" w:tplc="B39A95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1F65541"/>
    <w:multiLevelType w:val="hybridMultilevel"/>
    <w:tmpl w:val="B43601EE"/>
    <w:lvl w:ilvl="0" w:tplc="498ABD18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4C5303"/>
    <w:rsid w:val="00004BAB"/>
    <w:rsid w:val="000105A9"/>
    <w:rsid w:val="00010658"/>
    <w:rsid w:val="00035839"/>
    <w:rsid w:val="00050184"/>
    <w:rsid w:val="000A5239"/>
    <w:rsid w:val="000F3751"/>
    <w:rsid w:val="000F7B89"/>
    <w:rsid w:val="00133F95"/>
    <w:rsid w:val="002E06D3"/>
    <w:rsid w:val="002F010E"/>
    <w:rsid w:val="003A4C02"/>
    <w:rsid w:val="003F2522"/>
    <w:rsid w:val="00456232"/>
    <w:rsid w:val="004C5303"/>
    <w:rsid w:val="00557252"/>
    <w:rsid w:val="00557D2F"/>
    <w:rsid w:val="005667D4"/>
    <w:rsid w:val="005B293A"/>
    <w:rsid w:val="006C1EB3"/>
    <w:rsid w:val="00724FCB"/>
    <w:rsid w:val="007E1FFC"/>
    <w:rsid w:val="008209FA"/>
    <w:rsid w:val="00841093"/>
    <w:rsid w:val="0087151F"/>
    <w:rsid w:val="00993B4D"/>
    <w:rsid w:val="00A364FF"/>
    <w:rsid w:val="00AC1800"/>
    <w:rsid w:val="00B034AD"/>
    <w:rsid w:val="00B21B43"/>
    <w:rsid w:val="00B46831"/>
    <w:rsid w:val="00C15CAA"/>
    <w:rsid w:val="00C318BE"/>
    <w:rsid w:val="00D703CD"/>
    <w:rsid w:val="00E068B8"/>
    <w:rsid w:val="00EC6C75"/>
    <w:rsid w:val="00FF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F44C"/>
  <w15:docId w15:val="{2F6FDC4E-D9B1-4F8F-992A-B5469532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table" w:styleId="a9">
    <w:name w:val="Table Grid"/>
    <w:basedOn w:val="a1"/>
    <w:uiPriority w:val="59"/>
    <w:rsid w:val="002E06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24F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9243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3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15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8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1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16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1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1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1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2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1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8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4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96947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4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3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17926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7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0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1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2764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4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9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5638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1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6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2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2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65884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35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7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04044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6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7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2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29957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4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2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9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21071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4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667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2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85754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3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9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1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8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1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1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6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0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4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8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7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4589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5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8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3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8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4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23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5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7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4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5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6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615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5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2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3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5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6197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1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4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9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2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9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7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0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7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9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3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834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6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1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8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0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6541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9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5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0021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5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1904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5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9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7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9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15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7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7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0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3247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4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7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96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1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8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6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7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5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1937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6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0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75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3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5889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hyperlink" Target="https://vimeo.com/154476303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://colorscripter.com/inf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lorscripter.com/info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colorscripter.com/info" TargetMode="External"/><Relationship Id="rId4" Type="http://schemas.openxmlformats.org/officeDocument/2006/relationships/styles" Target="styles.xml"/><Relationship Id="rId9" Type="http://schemas.openxmlformats.org/officeDocument/2006/relationships/hyperlink" Target="http://colorscripter.com/info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ohjh\AppData\Roaming\Microsoft\Templates\&#48660;&#47196;&#44536;%20&#44172;&#49884;&#4793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8699D99-CEFC-4F29-B67E-5577BCEEE965}"/>
      </w:docPartPr>
      <w:docPartBody>
        <w:p w:rsidR="007A4497" w:rsidRDefault="007A4497">
          <w:r w:rsidRPr="00396717">
            <w:rPr>
              <w:rStyle w:val="a3"/>
              <w:rFonts w:hint="eastAsia"/>
            </w:rPr>
            <w:t>[여기에 게시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3E"/>
    <w:rsid w:val="0056433E"/>
    <w:rsid w:val="007A4497"/>
    <w:rsid w:val="00B1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44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[실전 예제 : Fire Ball]</PostTitle>
  <PostDate/>
  <PostID/>
  <Category1/>
  <Category2/>
  <Category3/>
  <Category4/>
  <Category5/>
  <Category6/>
  <Category7/>
  <Category8/>
  <Category9/>
  <Category10/>
  <Account>f874513b-e0ea-4636-8840-69fc3f52cef0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478E6EEB-5CB9-4FD2-8289-0C0C30A1A7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블로그 게시물.dotx</Template>
  <TotalTime>393</TotalTime>
  <Pages>1</Pages>
  <Words>2601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Ianohjh</dc:creator>
  <cp:keywords/>
  <dc:description/>
  <cp:lastModifiedBy>JM Hong</cp:lastModifiedBy>
  <cp:revision>23</cp:revision>
  <dcterms:created xsi:type="dcterms:W3CDTF">2016-02-06T13:50:00Z</dcterms:created>
  <dcterms:modified xsi:type="dcterms:W3CDTF">2016-02-07T12:46:00Z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