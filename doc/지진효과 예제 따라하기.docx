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hint="eastAsia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D3632A" w:rsidRDefault="00B95D8D">
              <w:pPr>
                <w:pStyle w:val="Publishwithline"/>
              </w:pPr>
              <w:r>
                <w:rPr>
                  <w:rFonts w:hint="eastAsia"/>
                </w:rPr>
                <w:t>지진효과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D3632A" w:rsidRDefault="00D3632A">
          <w:pPr>
            <w:pStyle w:val="underline"/>
          </w:pPr>
        </w:p>
        <w:p w:rsidR="00B95D8D" w:rsidRDefault="00B95D8D" w:rsidP="00B95D8D">
          <w:pPr>
            <w:pStyle w:val="PadderBetweenTitleandProperties"/>
          </w:pPr>
        </w:p>
        <w:p w:rsidR="00B95D8D" w:rsidRDefault="00B95D8D" w:rsidP="00B95D8D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1323318391"/>
              <w:dataBinding w:prefixMappings="xmlns:ns0 = 'http://www.microsoft.com/Office/Word/BlogTool'" w:xpath="/ns0:BlogPostInfo/ns0:Account" w:storeItemID="{5F329CAD-B019-4FA6-9FEF-74898909AD20}"/>
              <w:dropDownList w:lastValue="3ae7dd50-abdc-4b7b-8175-49c4e202dae0">
                <w:listItem w:displayText="비쥬얼 시뮬레이션 연구실" w:value="3ae7dd50-abdc-4b7b-8175-49c4e202dae0"/>
                <w:listItem w:displayText="jhunkim" w:value="64ed4544-441c-4430-90a4-8a597e798a7e"/>
                <w:listItem w:displayText="jaegwang" w:value="ed4efb62-ce9b-4baf-afa5-746457b5c484"/>
              </w:dropDownList>
            </w:sdtPr>
            <w:sdtContent>
              <w:r w:rsidR="00DF55C3">
                <w:rPr>
                  <w:rFonts w:eastAsia="바탕" w:hint="eastAsia"/>
                </w:rPr>
                <w:t>비쥬얼</w:t>
              </w:r>
              <w:r w:rsidR="00DF55C3">
                <w:rPr>
                  <w:rFonts w:eastAsia="바탕" w:hint="eastAsia"/>
                </w:rPr>
                <w:t xml:space="preserve"> </w:t>
              </w:r>
              <w:r w:rsidR="00DF55C3">
                <w:rPr>
                  <w:rFonts w:eastAsia="바탕" w:hint="eastAsia"/>
                </w:rPr>
                <w:t>시뮬레이션</w:t>
              </w:r>
              <w:r w:rsidR="00DF55C3">
                <w:rPr>
                  <w:rFonts w:eastAsia="바탕" w:hint="eastAsia"/>
                </w:rPr>
                <w:t xml:space="preserve"> </w:t>
              </w:r>
              <w:r w:rsidR="00DF55C3">
                <w:rPr>
                  <w:rFonts w:eastAsia="바탕" w:hint="eastAsia"/>
                </w:rPr>
                <w:t>연구실</w:t>
              </w:r>
            </w:sdtContent>
          </w:sdt>
        </w:p>
        <w:p w:rsidR="00D3632A" w:rsidRDefault="00DF55C3">
          <w:pPr>
            <w:pStyle w:val="PadderBetweenControlandBody"/>
          </w:pPr>
        </w:p>
      </w:sdtContent>
    </w:sdt>
    <w:p w:rsidR="00D3632A" w:rsidRDefault="00B95D8D">
      <w:bookmarkStart w:id="0" w:name="_GoBack"/>
      <w:bookmarkEnd w:id="0"/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지진이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구성하기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Three.js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달리게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B95D8D" w:rsidRDefault="00B95D8D" w:rsidP="00B95D8D">
      <w:pPr>
        <w:pStyle w:val="a4"/>
        <w:numPr>
          <w:ilvl w:val="0"/>
          <w:numId w:val="1"/>
        </w:numPr>
      </w:pPr>
      <w:r>
        <w:rPr>
          <w:rFonts w:hint="eastAsia"/>
        </w:rPr>
        <w:t>지진효과</w:t>
      </w:r>
      <w:r>
        <w:rPr>
          <w:rFonts w:hint="eastAsia"/>
        </w:rPr>
        <w:t xml:space="preserve"> </w:t>
      </w:r>
      <w:r>
        <w:rPr>
          <w:rFonts w:hint="eastAsia"/>
        </w:rPr>
        <w:t>부여하기</w:t>
      </w:r>
      <w:r>
        <w:rPr>
          <w:rFonts w:hint="eastAsia"/>
        </w:rPr>
        <w:t>.</w:t>
      </w:r>
    </w:p>
    <w:p w:rsidR="00B95D8D" w:rsidRDefault="00B95D8D" w:rsidP="00B95D8D"/>
    <w:p w:rsidR="00B95D8D" w:rsidRPr="00F50235" w:rsidRDefault="00B95D8D" w:rsidP="00B95D8D">
      <w:pPr>
        <w:rPr>
          <w:b/>
        </w:rPr>
      </w:pPr>
      <w:r w:rsidRPr="00F50235">
        <w:rPr>
          <w:rFonts w:hint="eastAsia"/>
          <w:b/>
        </w:rPr>
        <w:t xml:space="preserve">Step 1. </w:t>
      </w:r>
      <w:r w:rsidRPr="00F50235">
        <w:rPr>
          <w:rFonts w:hint="eastAsia"/>
          <w:b/>
        </w:rPr>
        <w:t>기본적인</w:t>
      </w:r>
      <w:r w:rsidRPr="00F50235">
        <w:rPr>
          <w:rFonts w:hint="eastAsia"/>
          <w:b/>
        </w:rPr>
        <w:t xml:space="preserve"> html </w:t>
      </w:r>
      <w:r w:rsidRPr="00F50235">
        <w:rPr>
          <w:rFonts w:hint="eastAsia"/>
          <w:b/>
        </w:rPr>
        <w:t>페이지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구성하기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64"/>
      </w:tblGrid>
      <w:tr w:rsidR="009521B6" w:rsidRPr="009521B6" w:rsidTr="00DF55C3">
        <w:tc>
          <w:tcPr>
            <w:tcW w:w="1372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code1&gt;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</w:tc>
        <w:tc>
          <w:tcPr>
            <w:tcW w:w="12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A73644" w:rsidRDefault="00A73644" w:rsidP="00B95D8D"/>
    <w:p w:rsidR="00B95D8D" w:rsidRDefault="00A73644" w:rsidP="00B95D8D">
      <w:r>
        <w:rPr>
          <w:rFonts w:hint="eastAsia"/>
        </w:rPr>
        <w:t>&lt;c</w:t>
      </w:r>
      <w:r>
        <w:t>ode1&gt;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구성했다</w:t>
      </w:r>
      <w:r>
        <w:rPr>
          <w:rFonts w:hint="eastAsia"/>
        </w:rPr>
        <w:t>.</w:t>
      </w:r>
      <w:r>
        <w:t xml:space="preserve"> 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지진효과가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안내하고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안내문을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  <w:r>
        <w:t xml:space="preserve"> </w:t>
      </w:r>
    </w:p>
    <w:p w:rsidR="00A73644" w:rsidRDefault="00A73644" w:rsidP="00B95D8D">
      <w:r>
        <w:t>24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줄에서부터</w:t>
      </w:r>
      <w:r>
        <w:rPr>
          <w:rFonts w:hint="eastAsia"/>
        </w:rPr>
        <w:t xml:space="preserve"> </w:t>
      </w:r>
      <w:r>
        <w:t>27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줄까지에는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구현하는데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연결시켜놨다</w:t>
      </w:r>
      <w:r>
        <w:rPr>
          <w:rFonts w:hint="eastAsia"/>
        </w:rPr>
        <w:t>.</w:t>
      </w:r>
    </w:p>
    <w:p w:rsidR="00A73644" w:rsidRPr="009521B6" w:rsidRDefault="00A73644" w:rsidP="00B95D8D"/>
    <w:p w:rsidR="00B95D8D" w:rsidRPr="00F50235" w:rsidRDefault="00B95D8D" w:rsidP="00B95D8D">
      <w:pPr>
        <w:rPr>
          <w:b/>
        </w:rPr>
      </w:pPr>
      <w:r w:rsidRPr="00F50235">
        <w:rPr>
          <w:rFonts w:hint="eastAsia"/>
          <w:b/>
        </w:rPr>
        <w:t>Step 2.</w:t>
      </w:r>
      <w:r w:rsidRPr="00F50235">
        <w:rPr>
          <w:b/>
        </w:rPr>
        <w:t xml:space="preserve"> </w:t>
      </w:r>
      <w:r w:rsidRPr="00F50235">
        <w:rPr>
          <w:rFonts w:hint="eastAsia"/>
          <w:b/>
        </w:rPr>
        <w:t>기본적인</w:t>
      </w:r>
      <w:r w:rsidRPr="00F50235">
        <w:rPr>
          <w:rFonts w:hint="eastAsia"/>
          <w:b/>
        </w:rPr>
        <w:t xml:space="preserve"> </w:t>
      </w:r>
      <w:r w:rsidRPr="00F50235">
        <w:rPr>
          <w:b/>
        </w:rPr>
        <w:t>Three.js</w:t>
      </w:r>
      <w:r w:rsidRPr="00F50235">
        <w:rPr>
          <w:rFonts w:hint="eastAsia"/>
          <w:b/>
        </w:rPr>
        <w:t>의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요소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설정하기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604"/>
      </w:tblGrid>
      <w:tr w:rsidR="009521B6" w:rsidRPr="009521B6" w:rsidTr="00DF55C3">
        <w:tc>
          <w:tcPr>
            <w:tcW w:w="135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code2&gt;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</w:tc>
        <w:tc>
          <w:tcPr>
            <w:tcW w:w="12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F50235" w:rsidRDefault="00F50235" w:rsidP="00B95D8D"/>
    <w:p w:rsidR="00F50235" w:rsidRDefault="00F50235" w:rsidP="00B95D8D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Camera, controls, scene, renderer</w:t>
      </w:r>
      <w:r>
        <w:rPr>
          <w:rFonts w:hint="eastAsia"/>
        </w:rPr>
        <w:t>, light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light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설정들은</w:t>
      </w:r>
      <w:r>
        <w:rPr>
          <w:rFonts w:hint="eastAsia"/>
        </w:rPr>
        <w:t xml:space="preserve"> </w:t>
      </w:r>
      <w:r>
        <w:rPr>
          <w:rFonts w:hint="eastAsia"/>
        </w:rPr>
        <w:t>그림자효과를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설정들이다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rPr>
          <w:rFonts w:hint="eastAsia"/>
        </w:rPr>
        <w:t>크기변화에</w:t>
      </w:r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연결하고</w:t>
      </w:r>
      <w:r>
        <w:rPr>
          <w:rFonts w:hint="eastAsia"/>
        </w:rPr>
        <w:t xml:space="preserve">,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눌렸을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연결했다</w:t>
      </w:r>
      <w:r>
        <w:rPr>
          <w:rFonts w:hint="eastAsia"/>
        </w:rPr>
        <w:t>.</w:t>
      </w:r>
      <w:r>
        <w:t xml:space="preserve"> &lt;code2&gt;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73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t>“69”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버튼의</w:t>
      </w:r>
      <w:r>
        <w:rPr>
          <w:rFonts w:hint="eastAsia"/>
        </w:rPr>
        <w:t xml:space="preserve"> </w:t>
      </w:r>
      <w:r>
        <w:rPr>
          <w:rFonts w:hint="eastAsia"/>
        </w:rPr>
        <w:t>고유번호를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함수에서의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t>‘e’</w:t>
      </w:r>
      <w:r>
        <w:rPr>
          <w:rFonts w:hint="eastAsia"/>
        </w:rPr>
        <w:t>버튼으로</w:t>
      </w:r>
      <w:r>
        <w:rPr>
          <w:rFonts w:hint="eastAsia"/>
        </w:rPr>
        <w:t xml:space="preserve"> </w:t>
      </w:r>
      <w:r>
        <w:t>quake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t>Step5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quake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</w:p>
    <w:p w:rsidR="00F50235" w:rsidRDefault="00F50235" w:rsidP="00B95D8D"/>
    <w:p w:rsidR="00B95D8D" w:rsidRPr="00F50235" w:rsidRDefault="00B95D8D" w:rsidP="00B95D8D">
      <w:pPr>
        <w:rPr>
          <w:b/>
        </w:rPr>
      </w:pPr>
      <w:r w:rsidRPr="00F50235">
        <w:rPr>
          <w:b/>
        </w:rPr>
        <w:t xml:space="preserve">Step 3. </w:t>
      </w:r>
      <w:r w:rsidRPr="00F50235">
        <w:rPr>
          <w:rFonts w:hint="eastAsia"/>
          <w:b/>
        </w:rPr>
        <w:t>땅</w:t>
      </w:r>
      <w:r w:rsidRPr="00F50235">
        <w:rPr>
          <w:rFonts w:hint="eastAsia"/>
          <w:b/>
        </w:rPr>
        <w:t>,</w:t>
      </w:r>
      <w:r w:rsidRPr="00F50235">
        <w:rPr>
          <w:b/>
        </w:rPr>
        <w:t xml:space="preserve"> </w:t>
      </w:r>
      <w:r w:rsidRPr="00F50235">
        <w:rPr>
          <w:rFonts w:hint="eastAsia"/>
          <w:b/>
        </w:rPr>
        <w:t>안개</w:t>
      </w:r>
      <w:r w:rsidRPr="00F50235">
        <w:rPr>
          <w:rFonts w:hint="eastAsia"/>
          <w:b/>
        </w:rPr>
        <w:t>,</w:t>
      </w:r>
      <w:r w:rsidRPr="00F50235">
        <w:rPr>
          <w:b/>
        </w:rPr>
        <w:t xml:space="preserve"> </w:t>
      </w:r>
      <w:r w:rsidRPr="00F50235">
        <w:rPr>
          <w:rFonts w:hint="eastAsia"/>
          <w:b/>
        </w:rPr>
        <w:t>글자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생성하기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244"/>
      </w:tblGrid>
      <w:tr w:rsidR="009521B6" w:rsidRPr="009521B6" w:rsidTr="00DF55C3">
        <w:tc>
          <w:tcPr>
            <w:tcW w:w="1520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code3&gt;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175</w:t>
            </w:r>
          </w:p>
        </w:tc>
        <w:tc>
          <w:tcPr>
            <w:tcW w:w="1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clock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THREE.Clock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animate();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0x59472b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renderer.setClearColor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scene.fog.color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renderer.shadowMap.type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THREE.PCFSoftShadowMap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geometry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THREE.PlaneBufferGeometry(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planeMaterial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0xffdd99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ground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geometry,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planeMaterial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FLOOR,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ground.rotation.x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ground.scale.set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ground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220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170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THREE.FontLoader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'lib/three/examples/fonts/helvetiker_bold.typeface.js'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( font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THREE.TextGeometry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"THREE.JS"</w:t>
            </w:r>
            <w:r w:rsidRPr="009521B6">
              <w:rPr>
                <w:rFonts w:ascii="Consolas" w:eastAsia="굴림" w:hAnsi="Consolas" w:cs="Consolas"/>
                <w:sz w:val="20"/>
              </w:rPr>
              <w:t>,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font: font,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size: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height: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curveSegments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bevelThickness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bevelSize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textGeo.computeBoundingBox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centerOffset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( textGeo.boundingBox.max.x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textGeo.boundingBox.min.x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textMaterial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0xff0000</w:t>
            </w:r>
            <w:r w:rsidRPr="009521B6">
              <w:rPr>
                <w:rFonts w:ascii="Consolas" w:eastAsia="굴림" w:hAnsi="Consolas" w:cs="Consolas"/>
                <w:sz w:val="20"/>
              </w:rPr>
              <w:t>, specular: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centerOffset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67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animate()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requestAnimationFrame( animate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delta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clock.getDelta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F50235" w:rsidRDefault="00F50235" w:rsidP="00B95D8D"/>
    <w:p w:rsidR="00F50235" w:rsidRDefault="000E1808" w:rsidP="00B95D8D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단계에서는</w:t>
      </w:r>
      <w:r>
        <w:rPr>
          <w:rFonts w:hint="eastAsia"/>
        </w:rPr>
        <w:t xml:space="preserve"> </w:t>
      </w:r>
      <w:r>
        <w:rPr>
          <w:rFonts w:hint="eastAsia"/>
        </w:rPr>
        <w:t>땅과</w:t>
      </w:r>
      <w:r>
        <w:rPr>
          <w:rFonts w:hint="eastAsia"/>
        </w:rPr>
        <w:t xml:space="preserve"> </w:t>
      </w:r>
      <w:r>
        <w:rPr>
          <w:rFonts w:hint="eastAsia"/>
        </w:rPr>
        <w:t>안개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t>&lt;code3&gt;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37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지면의</w:t>
      </w:r>
      <w:r>
        <w:rPr>
          <w:rFonts w:hint="eastAsia"/>
        </w:rPr>
        <w:t xml:space="preserve"> </w:t>
      </w:r>
      <w:r>
        <w:rPr>
          <w:rFonts w:hint="eastAsia"/>
        </w:rPr>
        <w:t>높이를</w:t>
      </w:r>
      <w:r>
        <w:rPr>
          <w:rFonts w:hint="eastAsia"/>
        </w:rPr>
        <w:t xml:space="preserve"> </w:t>
      </w:r>
      <w:r>
        <w:rPr>
          <w:rFonts w:hint="eastAsia"/>
        </w:rPr>
        <w:t>일치시키기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FLOOR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안개를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52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장면에</w:t>
      </w:r>
      <w:r>
        <w:rPr>
          <w:rFonts w:hint="eastAsia"/>
        </w:rPr>
        <w:t xml:space="preserve"> </w:t>
      </w:r>
      <w:r>
        <w:rPr>
          <w:rFonts w:hint="eastAsia"/>
        </w:rPr>
        <w:t>안개를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fog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안개의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안개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가시거리를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글자일수록</w:t>
      </w:r>
      <w:r>
        <w:rPr>
          <w:rFonts w:hint="eastAsia"/>
        </w:rPr>
        <w:t xml:space="preserve"> </w:t>
      </w:r>
      <w:r>
        <w:rPr>
          <w:rFonts w:hint="eastAsia"/>
        </w:rPr>
        <w:t>뿌옇게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안개가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74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줄처럼</w:t>
      </w:r>
      <w:r>
        <w:rPr>
          <w:rFonts w:hint="eastAsia"/>
        </w:rPr>
        <w:t xml:space="preserve"> </w:t>
      </w:r>
      <w:r>
        <w:t>renderer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배경색상도</w:t>
      </w:r>
      <w:r>
        <w:rPr>
          <w:rFonts w:hint="eastAsia"/>
        </w:rPr>
        <w:t xml:space="preserve"> </w:t>
      </w:r>
      <w:r>
        <w:rPr>
          <w:rFonts w:hint="eastAsia"/>
        </w:rPr>
        <w:t>안개의</w:t>
      </w:r>
      <w:r>
        <w:rPr>
          <w:rFonts w:hint="eastAsia"/>
        </w:rPr>
        <w:t xml:space="preserve"> </w:t>
      </w:r>
      <w:r>
        <w:rPr>
          <w:rFonts w:hint="eastAsia"/>
        </w:rPr>
        <w:t>색과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FB1AB7" w:rsidRDefault="00FB1AB7" w:rsidP="00B95D8D">
      <w:proofErr w:type="spellStart"/>
      <w:r>
        <w:rPr>
          <w:rFonts w:hint="eastAsia"/>
        </w:rPr>
        <w:t>createScene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지면과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proofErr w:type="spellStart"/>
      <w:r>
        <w:t>createScene</w:t>
      </w:r>
      <w:proofErr w:type="spellEnd"/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init</w:t>
      </w:r>
      <w:r>
        <w:rPr>
          <w:rFonts w:hint="eastAsia"/>
        </w:rPr>
        <w:t>함수안에서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  <w:r>
        <w:t xml:space="preserve"> 10</w:t>
      </w:r>
      <w:r w:rsidR="00623085"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proofErr w:type="spellStart"/>
      <w:r>
        <w:t>createScene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지면을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proofErr w:type="spellStart"/>
      <w:r>
        <w:t>PlaneBufferGeometry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t>ground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g</w:t>
      </w:r>
      <w:r>
        <w:rPr>
          <w:rFonts w:hint="eastAsia"/>
        </w:rPr>
        <w:t>roun</w:t>
      </w:r>
      <w:r>
        <w:t>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1</w:t>
      </w:r>
      <w:r w:rsidR="00623085">
        <w:t>10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t>11</w:t>
      </w:r>
      <w:r w:rsidR="00623085">
        <w:t>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줄까지에</w:t>
      </w:r>
      <w:r>
        <w:rPr>
          <w:rFonts w:hint="eastAsia"/>
        </w:rPr>
        <w:t xml:space="preserve"> </w:t>
      </w:r>
      <w:r>
        <w:rPr>
          <w:rFonts w:hint="eastAsia"/>
        </w:rPr>
        <w:t>나와있다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받히는</w:t>
      </w:r>
      <w:r>
        <w:rPr>
          <w:rFonts w:hint="eastAsia"/>
        </w:rPr>
        <w:t xml:space="preserve"> </w:t>
      </w:r>
      <w:r>
        <w:t>box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Box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겹치게</w:t>
      </w:r>
      <w:r>
        <w:rPr>
          <w:rFonts w:hint="eastAsia"/>
        </w:rPr>
        <w:t xml:space="preserve"> </w:t>
      </w:r>
      <w:r>
        <w:rPr>
          <w:rFonts w:hint="eastAsia"/>
        </w:rPr>
        <w:t>놓아서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계단이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FontLoader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13</w:t>
      </w:r>
      <w:r w:rsidR="00623085">
        <w:t>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proofErr w:type="spellStart"/>
      <w:r>
        <w:t>textGeo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7273F7">
        <w:t xml:space="preserve"> </w:t>
      </w:r>
      <w:r w:rsidR="007273F7">
        <w:rPr>
          <w:rFonts w:hint="eastAsia"/>
        </w:rPr>
        <w:t>만드는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글자의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위치를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지정하기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위해서</w:t>
      </w:r>
      <w:r w:rsidR="007273F7">
        <w:rPr>
          <w:rFonts w:hint="eastAsia"/>
        </w:rPr>
        <w:t xml:space="preserve"> </w:t>
      </w:r>
      <w:proofErr w:type="spellStart"/>
      <w:r w:rsidR="007273F7">
        <w:t>computeBoundingBox</w:t>
      </w:r>
      <w:proofErr w:type="spellEnd"/>
      <w:r w:rsidR="007273F7">
        <w:rPr>
          <w:rFonts w:hint="eastAsia"/>
        </w:rPr>
        <w:t>함수를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사용했다</w:t>
      </w:r>
      <w:r w:rsidR="007273F7">
        <w:rPr>
          <w:rFonts w:hint="eastAsia"/>
        </w:rPr>
        <w:t>.</w:t>
      </w:r>
      <w:r w:rsidR="007273F7">
        <w:t xml:space="preserve"> </w:t>
      </w:r>
      <w:r w:rsidR="007273F7">
        <w:rPr>
          <w:rFonts w:hint="eastAsia"/>
        </w:rPr>
        <w:t>이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함수로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글자를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감싸는</w:t>
      </w:r>
      <w:r w:rsidR="007273F7">
        <w:rPr>
          <w:rFonts w:hint="eastAsia"/>
        </w:rPr>
        <w:t xml:space="preserve"> </w:t>
      </w:r>
      <w:r w:rsidR="007273F7">
        <w:t>box</w:t>
      </w:r>
      <w:r w:rsidR="007273F7">
        <w:rPr>
          <w:rFonts w:hint="eastAsia"/>
        </w:rPr>
        <w:t>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계산한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후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중심위치를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계산해서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만들어둔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단위에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올릴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수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있도록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위치를</w:t>
      </w:r>
      <w:r w:rsidR="007273F7">
        <w:rPr>
          <w:rFonts w:hint="eastAsia"/>
        </w:rPr>
        <w:t xml:space="preserve"> </w:t>
      </w:r>
      <w:r w:rsidR="007273F7">
        <w:rPr>
          <w:rFonts w:hint="eastAsia"/>
        </w:rPr>
        <w:t>조정한다</w:t>
      </w:r>
      <w:r w:rsidR="007273F7">
        <w:rPr>
          <w:rFonts w:hint="eastAsia"/>
        </w:rPr>
        <w:t>.</w:t>
      </w:r>
    </w:p>
    <w:p w:rsidR="002E501D" w:rsidRDefault="002E501D" w:rsidP="00B95D8D"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땅과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, </w:t>
      </w:r>
      <w:r>
        <w:rPr>
          <w:rFonts w:hint="eastAsia"/>
        </w:rPr>
        <w:t>단을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animate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animate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t>animate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rend</w:t>
      </w:r>
      <w:r>
        <w:rPr>
          <w:rFonts w:hint="eastAsia"/>
        </w:rPr>
        <w:t>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그려주게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2E501D" w:rsidRPr="000E1808" w:rsidRDefault="002E501D" w:rsidP="00B95D8D">
      <w:r>
        <w:t>&lt;code3&gt;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실행시키면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안개와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, </w:t>
      </w:r>
      <w:r>
        <w:rPr>
          <w:rFonts w:hint="eastAsia"/>
        </w:rPr>
        <w:t>단이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808" w:rsidTr="000E1808">
        <w:tc>
          <w:tcPr>
            <w:tcW w:w="9350" w:type="dxa"/>
          </w:tcPr>
          <w:p w:rsidR="000E1808" w:rsidRDefault="000E1808" w:rsidP="00FB1AB7">
            <w:r>
              <w:rPr>
                <w:noProof/>
              </w:rPr>
              <w:drawing>
                <wp:inline distT="0" distB="0" distL="0" distR="0" wp14:anchorId="25CF599A" wp14:editId="4E562530">
                  <wp:extent cx="7831586" cy="7797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3073" cy="779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08" w:rsidTr="000E1808">
        <w:tc>
          <w:tcPr>
            <w:tcW w:w="9350" w:type="dxa"/>
          </w:tcPr>
          <w:p w:rsidR="000E1808" w:rsidRDefault="000E1808" w:rsidP="00B95D8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</w:tr>
    </w:tbl>
    <w:p w:rsidR="00F50235" w:rsidRDefault="00F50235" w:rsidP="00B95D8D"/>
    <w:p w:rsidR="00B95D8D" w:rsidRPr="00F50235" w:rsidRDefault="00B95D8D" w:rsidP="00B95D8D">
      <w:pPr>
        <w:rPr>
          <w:b/>
        </w:rPr>
      </w:pPr>
      <w:r w:rsidRPr="00F50235">
        <w:rPr>
          <w:b/>
        </w:rPr>
        <w:t xml:space="preserve">Step 4. </w:t>
      </w:r>
      <w:r w:rsidRPr="00F50235">
        <w:rPr>
          <w:rFonts w:hint="eastAsia"/>
          <w:b/>
        </w:rPr>
        <w:t>말이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달리게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65"/>
      </w:tblGrid>
      <w:tr w:rsidR="009521B6" w:rsidRPr="009521B6" w:rsidTr="00DF55C3">
        <w:tc>
          <w:tcPr>
            <w:tcW w:w="1542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code4&gt;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239</w:t>
            </w:r>
          </w:p>
        </w:tc>
        <w:tc>
          <w:tcPr>
            <w:tcW w:w="14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clock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THREE.Clock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morph, morphs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[], mixer,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animate();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0x59472b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renderer.setClearColor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scene.fog.color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renderer.shadowMap.type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THREE.PCFSoftShadowMap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geometry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THREE.PlaneBufferGeometry(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planeMaterial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0xffdd99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ground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geometry,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planeMaterial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FLOOR,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ground.rotation.x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ground.scale.set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ground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220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170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THREE.FontLoader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'lib/three/examples/fonts/helvetiker_bold.typeface.js'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( font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THREE.TextGeometry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"THREE.JS"</w:t>
            </w:r>
            <w:r w:rsidRPr="009521B6">
              <w:rPr>
                <w:rFonts w:ascii="Consolas" w:eastAsia="굴림" w:hAnsi="Consolas" w:cs="Consolas"/>
                <w:sz w:val="20"/>
              </w:rPr>
              <w:t>,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font: font,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size: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height: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curveSegments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bevelThickness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bevelSize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textGeo.computeBoundingBox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centerOffset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( textGeo.boundingBox.max.x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textGeo.boundingBox.min.x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textMaterial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0xff0000</w:t>
            </w:r>
            <w:r w:rsidRPr="009521B6">
              <w:rPr>
                <w:rFonts w:ascii="Consolas" w:eastAsia="굴림" w:hAnsi="Consolas" w:cs="Consolas"/>
                <w:sz w:val="20"/>
              </w:rPr>
              <w:t>, specular: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centerOffset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67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mixer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THREE.AnimationMixer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!==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THREE.AnimationObjectGroup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THREE.JSONLoader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"lib/three/examples/models/animated/horse.js"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( geometry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601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addMorph( geometry,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550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, FLOOR, i,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addMorph( geometry, speed, duration, x, y, z, fudgeColor, massOptimization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THREE.MeshLambertMaterial(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0xffaa55</w:t>
            </w:r>
            <w:r w:rsidRPr="009521B6">
              <w:rPr>
                <w:rFonts w:ascii="Consolas" w:eastAsia="굴림" w:hAnsi="Consolas" w:cs="Consolas"/>
                <w:sz w:val="20"/>
              </w:rPr>
              <w:t>, morphTargets: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vertexColors: THREE.FaceColors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fudgeColor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material.color.offsetHSL(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(geometry, material);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speed;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clip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geometry.animations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massOptimization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Math.floor(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 index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mixer.existingAction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clip,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0.3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phase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(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mixer.clipAction(clip, animGroup).setDuration(duration).startAt(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phase).play();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mixer.clipAction(clip, mesh).setDuration(duration).startAt(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x, y, z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mesh.rotation.y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animate()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requestAnimationFrame( animate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delta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clock.getDelta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mixer )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length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morph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morphs[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delta;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2000</w:t>
            </w:r>
            <w:r w:rsidRPr="009521B6">
              <w:rPr>
                <w:rFonts w:ascii="Consolas" w:eastAsia="굴림" w:hAnsi="Consolas" w:cs="Consolas"/>
                <w:sz w:val="20"/>
              </w:rPr>
              <w:t> ) 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F50235" w:rsidRDefault="00F50235" w:rsidP="00B95D8D"/>
    <w:p w:rsidR="00F50235" w:rsidRDefault="00623085" w:rsidP="00B95D8D">
      <w:proofErr w:type="spellStart"/>
      <w:r>
        <w:rPr>
          <w:rFonts w:hint="eastAsia"/>
        </w:rPr>
        <w:t>createScene</w:t>
      </w:r>
      <w:proofErr w:type="spellEnd"/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&lt;code4&gt;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162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줄에서부터</w:t>
      </w:r>
      <w:r>
        <w:rPr>
          <w:rFonts w:hint="eastAsia"/>
        </w:rPr>
        <w:t xml:space="preserve"> </w:t>
      </w:r>
      <w:r>
        <w:t>174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줄까지가</w:t>
      </w:r>
      <w:r>
        <w:rPr>
          <w:rFonts w:hint="eastAsia"/>
        </w:rPr>
        <w:t xml:space="preserve"> </w:t>
      </w:r>
      <w:proofErr w:type="spellStart"/>
      <w:r>
        <w:t>createScene</w:t>
      </w:r>
      <w:proofErr w:type="spellEnd"/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>172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proofErr w:type="spellStart"/>
      <w:r>
        <w:t>addMorph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createScene</w:t>
      </w:r>
      <w:proofErr w:type="spellEnd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proofErr w:type="spellStart"/>
      <w:r>
        <w:t>addMorph</w:t>
      </w:r>
      <w:proofErr w:type="spellEnd"/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, </w:t>
      </w:r>
      <w:r>
        <w:rPr>
          <w:rFonts w:hint="eastAsia"/>
        </w:rPr>
        <w:t>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,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3312C1">
        <w:t>horse.js</w:t>
      </w:r>
      <w:r w:rsidR="003312C1">
        <w:rPr>
          <w:rFonts w:hint="eastAsia"/>
        </w:rPr>
        <w:t>를</w:t>
      </w:r>
      <w:r w:rsidR="003312C1">
        <w:rPr>
          <w:rFonts w:hint="eastAsia"/>
        </w:rPr>
        <w:t xml:space="preserve"> </w:t>
      </w:r>
      <w:r w:rsidR="003312C1">
        <w:rPr>
          <w:rFonts w:hint="eastAsia"/>
        </w:rPr>
        <w:t>사용했다</w:t>
      </w:r>
      <w:r w:rsidR="003312C1">
        <w:rPr>
          <w:rFonts w:hint="eastAsia"/>
        </w:rPr>
        <w:t>.</w:t>
      </w:r>
    </w:p>
    <w:p w:rsidR="003312C1" w:rsidRDefault="003312C1" w:rsidP="00B95D8D"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추가했다면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말의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해줘야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추가되어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223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업데이트하고</w:t>
      </w:r>
      <w:r>
        <w:rPr>
          <w:rFonts w:hint="eastAsia"/>
        </w:rPr>
        <w:t xml:space="preserve"> </w:t>
      </w:r>
      <w:r>
        <w:t>225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업데이트함으로써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달려서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연출할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312C1" w:rsidRPr="00623085" w:rsidRDefault="003312C1" w:rsidP="00B95D8D">
      <w:r>
        <w:t>&lt;code4&gt;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rPr>
          <w:rFonts w:hint="eastAsia"/>
        </w:rPr>
        <w:t>실행시켜보면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말들이</w:t>
      </w:r>
      <w:r>
        <w:rPr>
          <w:rFonts w:hint="eastAsia"/>
        </w:rPr>
        <w:t xml:space="preserve"> </w:t>
      </w:r>
      <w:r>
        <w:rPr>
          <w:rFonts w:hint="eastAsia"/>
        </w:rPr>
        <w:t>달려가는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085" w:rsidTr="00623085">
        <w:tc>
          <w:tcPr>
            <w:tcW w:w="9350" w:type="dxa"/>
          </w:tcPr>
          <w:p w:rsidR="00623085" w:rsidRDefault="00623085" w:rsidP="00B95D8D">
            <w:r>
              <w:rPr>
                <w:noProof/>
              </w:rPr>
              <w:drawing>
                <wp:inline distT="0" distB="0" distL="0" distR="0" wp14:anchorId="033AC515" wp14:editId="50F5BCD2">
                  <wp:extent cx="7837685" cy="7803873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3282" cy="781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085" w:rsidTr="00623085">
        <w:tc>
          <w:tcPr>
            <w:tcW w:w="9350" w:type="dxa"/>
          </w:tcPr>
          <w:p w:rsidR="00623085" w:rsidRDefault="00623085" w:rsidP="00B95D8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>2&gt;</w:t>
            </w:r>
          </w:p>
        </w:tc>
      </w:tr>
    </w:tbl>
    <w:p w:rsidR="00F50235" w:rsidRDefault="00F50235" w:rsidP="00B95D8D"/>
    <w:p w:rsidR="00B95D8D" w:rsidRPr="00F50235" w:rsidRDefault="00B95D8D" w:rsidP="00B95D8D">
      <w:pPr>
        <w:rPr>
          <w:b/>
        </w:rPr>
      </w:pPr>
      <w:r w:rsidRPr="00F50235">
        <w:rPr>
          <w:b/>
        </w:rPr>
        <w:t xml:space="preserve">Step 5. </w:t>
      </w:r>
      <w:r w:rsidRPr="00F50235">
        <w:rPr>
          <w:rFonts w:hint="eastAsia"/>
          <w:b/>
        </w:rPr>
        <w:t>지진효과</w:t>
      </w:r>
      <w:r w:rsidRPr="00F50235">
        <w:rPr>
          <w:rFonts w:hint="eastAsia"/>
          <w:b/>
        </w:rPr>
        <w:t xml:space="preserve"> </w:t>
      </w:r>
      <w:r w:rsidRPr="00F50235">
        <w:rPr>
          <w:rFonts w:hint="eastAsia"/>
          <w:b/>
        </w:rPr>
        <w:t>부여하기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674"/>
      </w:tblGrid>
      <w:tr w:rsidR="009521B6" w:rsidRPr="009521B6" w:rsidTr="00DF55C3">
        <w:tc>
          <w:tcPr>
            <w:tcW w:w="156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code5&gt;</w:t>
            </w:r>
          </w:p>
        </w:tc>
      </w:tr>
      <w:tr w:rsidR="009521B6" w:rsidRPr="009521B6" w:rsidTr="009521B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149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159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169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179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189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199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209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219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229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235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236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237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238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239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240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241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242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243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244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245</w:t>
            </w:r>
          </w:p>
        </w:tc>
        <w:tc>
          <w:tcPr>
            <w:tcW w:w="1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three.js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webgl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- shadow map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name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"viewport"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content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"width=device-width, user-scalable=no, minimum-scale=1.0, maximum-scale=1.0"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        #info </w:t>
            </w:r>
            <w:r w:rsidRPr="009521B6">
              <w:rPr>
                <w:rFonts w:ascii="Consolas" w:eastAsia="굴림" w:hAnsi="Consolas" w:cs="Consolas"/>
                <w:sz w:val="20"/>
              </w:rPr>
              <w:t>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position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absolute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top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20px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width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100%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text-align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center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z-index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100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display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block</w:t>
            </w:r>
            <w:proofErr w:type="spellEnd"/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            font-size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:</w:t>
            </w: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30px</w:t>
            </w:r>
            <w:r w:rsidRPr="009521B6">
              <w:rPr>
                <w:rFonts w:ascii="Consolas" w:eastAsia="굴림" w:hAnsi="Consolas" w:cs="Consolas"/>
                <w:color w:val="FF3399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066CC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sz w:val="20"/>
              </w:rPr>
              <w:t>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style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id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"info"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Press KEY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br</w:t>
            </w:r>
            <w:proofErr w:type="spellEnd"/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earthquake : 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div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"./lib/three/build/three1.min.js"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"./lib/three/examples/js/shaders/UnpackDepthRGBAShader.js"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9521B6">
              <w:rPr>
                <w:rFonts w:ascii="Consolas" w:eastAsia="굴림" w:hAnsi="Consolas" w:cs="Consolas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color w:val="DF5000"/>
                <w:sz w:val="20"/>
              </w:rPr>
              <w:t>"./PostProcessor.js"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camera, controls, scene, renderer;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clock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THREE.Clock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postProcessorSystem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morph, morphs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[], mixer,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[];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2048</w:t>
            </w:r>
            <w:r w:rsidRPr="009521B6">
              <w:rPr>
                <w:rFonts w:ascii="Consolas" w:eastAsia="굴림" w:hAnsi="Consolas" w:cs="Consolas"/>
                <w:sz w:val="20"/>
              </w:rPr>
              <w:t>, SHADOW_MAP_HEIGHT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1024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animate();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.createElement(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9521B6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23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1900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THREE.OrbitControls(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THREE.Fog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0x59472b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ambient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THREE.AmbientLight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0x444444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ambient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light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THREE.SpotLight(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Math.PI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light.target.position.set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light.shadow.camera.near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700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camera.far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light.shadow.camera.fov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light.shadow.bias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0.0001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light.shadow.mapSize.width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SHADOW_MAP_WIDTH;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light.shadow.mapSize.height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SHADOW_MAP_HEIGHT;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(light);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.devicePixelRatio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renderer.autoClear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renderer.setClearColor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scene.fog.color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renderer.shadowMap.type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THREE.PCFSoftShadowMap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postProcessorSystem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PostProcessor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9521B6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proofErr w:type="spellStart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keydown</w:t>
            </w:r>
            <w:proofErr w:type="spellEnd"/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onKeyDown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(e)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e.keyCode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"69"</w:t>
            </w:r>
            <w:r w:rsidRPr="009521B6">
              <w:rPr>
                <w:rFonts w:ascii="Consolas" w:eastAsia="굴림" w:hAnsi="Consolas" w:cs="Consolas"/>
                <w:sz w:val="20"/>
              </w:rPr>
              <w:t>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quake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.innerWidth, 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9521B6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createScene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geometry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THREE.PlaneBufferGeometry(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planeMaterial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0xffdd99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ground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geometry,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planeMaterial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FLOOR,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ground.rotation.x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ground.scale.set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ground.receiveShadow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ground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220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THREE.BoxGeometry(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1600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170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250</w:t>
            </w:r>
            <w:r w:rsidRPr="009521B6">
              <w:rPr>
                <w:rFonts w:ascii="Consolas" w:eastAsia="굴림" w:hAnsi="Consolas" w:cs="Consolas"/>
                <w:sz w:val="20"/>
              </w:rPr>
              <w:t> ), planeMaterial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mesh.position.z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THREE.FontLoader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'lib/three/examples/fonts/helvetiker_bold.typeface.js'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( font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THREE.TextGeometry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"THREE.JS"</w:t>
            </w:r>
            <w:r w:rsidRPr="009521B6">
              <w:rPr>
                <w:rFonts w:ascii="Consolas" w:eastAsia="굴림" w:hAnsi="Consolas" w:cs="Consolas"/>
                <w:sz w:val="20"/>
              </w:rPr>
              <w:t>,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font: font,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size: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height: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curveSegments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bevelThickness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bevelSize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</w:t>
            </w:r>
            <w:r w:rsidRPr="009521B6">
              <w:rPr>
                <w:rFonts w:ascii="Consolas" w:eastAsia="굴림" w:hAnsi="Consolas" w:cs="Consolas"/>
                <w:sz w:val="20"/>
              </w:rPr>
              <w:t>,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bevelEnabled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textGeo.computeBoundingBox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centerOffset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( textGeo.boundingBox.max.x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textGeo.boundingBox.min.x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textMaterial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0xff0000</w:t>
            </w:r>
            <w:r w:rsidRPr="009521B6">
              <w:rPr>
                <w:rFonts w:ascii="Consolas" w:eastAsia="굴림" w:hAnsi="Consolas" w:cs="Consolas"/>
                <w:sz w:val="20"/>
              </w:rPr>
              <w:t>, specular: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9521B6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textGeo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textMaterial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centerOffset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FLOOR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67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mixer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THREE.AnimationMixer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!==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THREE.AnimationObjectGroup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loader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THREE.JSONLoader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loader.load( </w:t>
            </w:r>
            <w:r w:rsidRPr="009521B6">
              <w:rPr>
                <w:rFonts w:ascii="Consolas" w:eastAsia="굴림" w:hAnsi="Consolas" w:cs="Consolas"/>
                <w:color w:val="63A35C"/>
                <w:sz w:val="20"/>
              </w:rPr>
              <w:t>"lib/three/examples/models/animated/horse.js"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( geometry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601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addMorph( geometry,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550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3000</w:t>
            </w:r>
            <w:r w:rsidRPr="009521B6">
              <w:rPr>
                <w:rFonts w:ascii="Consolas" w:eastAsia="굴림" w:hAnsi="Consolas" w:cs="Consolas"/>
                <w:sz w:val="20"/>
              </w:rPr>
              <w:t>, FLOOR, i,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addMorph( geometry, speed, duration, x, y, z, fudgeColor, massOptimization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material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THREE.MeshLambertMaterial( { color: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0xffaa55</w:t>
            </w:r>
            <w:r w:rsidRPr="009521B6">
              <w:rPr>
                <w:rFonts w:ascii="Consolas" w:eastAsia="굴림" w:hAnsi="Consolas" w:cs="Consolas"/>
                <w:sz w:val="20"/>
              </w:rPr>
              <w:t>, morphTargets: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, vertexColors: THREE.FaceColors }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fudgeColor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material.color.offsetHSL(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,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0.25</w:t>
            </w:r>
            <w:r w:rsidRPr="009521B6">
              <w:rPr>
                <w:rFonts w:ascii="Consolas" w:eastAsia="굴림" w:hAnsi="Consolas" w:cs="Consolas"/>
                <w:sz w:val="20"/>
              </w:rPr>
              <w:t>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mesh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(geometry, material);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speed;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clip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geometry.animations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massOptimization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Math.floor( Math.random()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animGroups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[ index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!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mixer.existingAction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clip,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animGroup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)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0.3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phase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( index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</w:t>
            </w:r>
            <w:r w:rsidRPr="009521B6">
              <w:rPr>
                <w:rFonts w:ascii="Consolas" w:eastAsia="굴림" w:hAnsi="Consolas" w:cs="Consolas"/>
                <w:sz w:val="20"/>
              </w:rPr>
              <w:t> randomness 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sz w:val="20"/>
              </w:rPr>
              <w:t> ANIMATION_GROUPS;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mixer.clipAction(clip, animGroup).setDuration(duration).startAt(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phase).play();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else</w:t>
            </w:r>
            <w:r w:rsidRPr="009521B6">
              <w:rPr>
                <w:rFonts w:ascii="Consolas" w:eastAsia="굴림" w:hAnsi="Consolas" w:cs="Consolas"/>
                <w:sz w:val="20"/>
              </w:rPr>
              <w:t>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mixer.clipAction(clip, mesh).setDuration(duration).startAt(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duration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Math.random()).play();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mesh.position.set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x, y, z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mesh.rotation.y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mesh.castShadow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mesh.receiveShadow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morphs.push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mesh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animate()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requestAnimationFrame( animate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render();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9521B6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delta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clock.getDelta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mixer )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mixer.update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for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&lt;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morphs.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length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;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++</w:t>
            </w:r>
            <w:r w:rsidRPr="009521B6">
              <w:rPr>
                <w:rFonts w:ascii="Consolas" w:eastAsia="굴림" w:hAnsi="Consolas" w:cs="Consolas"/>
                <w:sz w:val="20"/>
              </w:rPr>
              <w:t> )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morph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morphs[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i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];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+=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morph.speed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delta;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 (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&gt;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2000</w:t>
            </w:r>
            <w:r w:rsidRPr="009521B6">
              <w:rPr>
                <w:rFonts w:ascii="Consolas" w:eastAsia="굴림" w:hAnsi="Consolas" w:cs="Consolas"/>
                <w:sz w:val="20"/>
              </w:rPr>
              <w:t> )  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morph.position.x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Math.random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500</w:t>
            </w:r>
            <w:r w:rsidRPr="009521B6">
              <w:rPr>
                <w:rFonts w:ascii="Consolas" w:eastAsia="굴림" w:hAnsi="Consolas" w:cs="Consolas"/>
                <w:sz w:val="20"/>
              </w:rPr>
              <w:t>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9521B6">
              <w:rPr>
                <w:rFonts w:ascii="Consolas" w:eastAsia="굴림" w:hAnsi="Consolas" w:cs="Consolas"/>
                <w:sz w:val="20"/>
              </w:rPr>
              <w:t>(quake){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    camera </w:t>
            </w:r>
            <w:r w:rsidRPr="009521B6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9521B6">
              <w:rPr>
                <w:rFonts w:ascii="Consolas" w:eastAsia="굴림" w:hAnsi="Consolas" w:cs="Consolas"/>
                <w:sz w:val="20"/>
              </w:rPr>
              <w:t> postProcessorSystem.earthquake(camera,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9521B6">
              <w:rPr>
                <w:rFonts w:ascii="Consolas" w:eastAsia="굴림" w:hAnsi="Consolas" w:cs="Consolas"/>
                <w:sz w:val="20"/>
              </w:rPr>
              <w:t>, </w:t>
            </w:r>
            <w:r w:rsidRPr="009521B6">
              <w:rPr>
                <w:rFonts w:ascii="Consolas" w:eastAsia="굴림" w:hAnsi="Consolas" w:cs="Consolas"/>
                <w:color w:val="0099CC"/>
                <w:sz w:val="20"/>
              </w:rPr>
              <w:t>10</w:t>
            </w:r>
            <w:r w:rsidRPr="009521B6">
              <w:rPr>
                <w:rFonts w:ascii="Consolas" w:eastAsia="굴림" w:hAnsi="Consolas" w:cs="Consolas"/>
                <w:sz w:val="20"/>
              </w:rPr>
              <w:t>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delta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renderer.clear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9521B6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9521B6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9521B6" w:rsidRPr="009521B6" w:rsidRDefault="009521B6" w:rsidP="009521B6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9521B6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9521B6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E21178" w:rsidRDefault="00E21178" w:rsidP="00B95D8D"/>
    <w:p w:rsidR="00F50235" w:rsidRDefault="005F620B" w:rsidP="00B95D8D"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t>postProcessorSystem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t>PostProcessor</w:t>
      </w:r>
      <w:proofErr w:type="spellEnd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지진효과를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&lt;code5&gt;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235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t>quake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proofErr w:type="spellStart"/>
      <w:r>
        <w:t>ture</w:t>
      </w:r>
      <w:proofErr w:type="spellEnd"/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t>postProcssorSystem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지진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earthquake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t>camera, x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흔들림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흔들림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축의</w:t>
      </w:r>
      <w:r>
        <w:rPr>
          <w:rFonts w:hint="eastAsia"/>
        </w:rPr>
        <w:t xml:space="preserve"> </w:t>
      </w:r>
      <w:r>
        <w:rPr>
          <w:rFonts w:hint="eastAsia"/>
        </w:rPr>
        <w:t>흔들림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E21178">
        <w:rPr>
          <w:rFonts w:hint="eastAsia"/>
        </w:rPr>
        <w:t>이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값들을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더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크게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하면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더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격렬한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지진이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일어나는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것을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볼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수</w:t>
      </w:r>
      <w:r w:rsidR="00E21178">
        <w:rPr>
          <w:rFonts w:hint="eastAsia"/>
        </w:rPr>
        <w:t xml:space="preserve"> </w:t>
      </w:r>
      <w:r w:rsidR="00E21178">
        <w:rPr>
          <w:rFonts w:hint="eastAsia"/>
        </w:rPr>
        <w:t>있다</w:t>
      </w:r>
      <w:r w:rsidR="00E21178">
        <w:rPr>
          <w:rFonts w:hint="eastAsia"/>
        </w:rPr>
        <w:t>.</w:t>
      </w:r>
    </w:p>
    <w:sectPr w:rsidR="00F50235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343F9"/>
    <w:multiLevelType w:val="hybridMultilevel"/>
    <w:tmpl w:val="C8BEB5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95D8D"/>
    <w:rsid w:val="000E1808"/>
    <w:rsid w:val="002E501D"/>
    <w:rsid w:val="003312C1"/>
    <w:rsid w:val="005F620B"/>
    <w:rsid w:val="00623085"/>
    <w:rsid w:val="007273F7"/>
    <w:rsid w:val="00835D01"/>
    <w:rsid w:val="009521B6"/>
    <w:rsid w:val="00A73644"/>
    <w:rsid w:val="00B47B8D"/>
    <w:rsid w:val="00B95D8D"/>
    <w:rsid w:val="00C62C84"/>
    <w:rsid w:val="00D3632A"/>
    <w:rsid w:val="00DF55C3"/>
    <w:rsid w:val="00E21178"/>
    <w:rsid w:val="00F50235"/>
    <w:rsid w:val="00F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8A874-574E-48E0-95C9-52F263E1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table" w:styleId="a9">
    <w:name w:val="Table Grid"/>
    <w:basedOn w:val="a1"/>
    <w:uiPriority w:val="59"/>
    <w:rsid w:val="000E18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C320D5-1EC5-4130-BF76-C20B16ACF16F}"/>
      </w:docPartPr>
      <w:docPartBody>
        <w:p w:rsidR="00B649C1" w:rsidRDefault="00322FAB">
          <w:r w:rsidRPr="0040221E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F7"/>
    <w:rsid w:val="00180F95"/>
    <w:rsid w:val="0032034B"/>
    <w:rsid w:val="00322FAB"/>
    <w:rsid w:val="003D60F7"/>
    <w:rsid w:val="00430E48"/>
    <w:rsid w:val="004B3712"/>
    <w:rsid w:val="00684E2B"/>
    <w:rsid w:val="00902676"/>
    <w:rsid w:val="00B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2F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지진효과 예제 따라 하기</PostTitle>
  <PostDate/>
  <PostID/>
  <Category1/>
  <Category2/>
  <Category3/>
  <Category4/>
  <Category5/>
  <Category6/>
  <Category7/>
  <Category8/>
  <Category9/>
  <Category10/>
  <Account>3ae7dd50-abdc-4b7b-8175-49c4e202dae0</Account>
  <Enclosure/>
  <ProviderInfo>
    <PostURL/>
    <API/>
    <Categories/>
    <Trackbacks/>
    <Enclosures/>
    <BlogName/>
    <ImagePostAddress/>
  </ProviderInfo>
  <DefaultAccountEnsured/>
  <AccountBBId>1323318391</AccountBBId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153</TotalTime>
  <Pages>1</Pages>
  <Words>4445</Words>
  <Characters>25338</Characters>
  <Application>Microsoft Office Word</Application>
  <DocSecurity>0</DocSecurity>
  <Lines>211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13</cp:revision>
  <dcterms:created xsi:type="dcterms:W3CDTF">2016-02-10T09:15:00Z</dcterms:created>
  <dcterms:modified xsi:type="dcterms:W3CDTF">2016-02-14T10:13:00Z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