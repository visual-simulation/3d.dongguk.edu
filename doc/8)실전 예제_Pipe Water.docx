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Theme="minorEastAsia" w:hAnsiTheme="minorEastAsia"/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40AF5" w:rsidRDefault="00A01592" w:rsidP="00A01592">
              <w:pPr>
                <w:pStyle w:val="Publishwithline"/>
                <w:jc w:val="center"/>
              </w:pPr>
              <w:r w:rsidRPr="00A01592">
                <w:rPr>
                  <w:rFonts w:asciiTheme="minorEastAsia" w:hAnsiTheme="minorEastAsia" w:hint="eastAsia"/>
                  <w:sz w:val="40"/>
                  <w:szCs w:val="40"/>
                </w:rPr>
                <w:t>[실전 예제</w:t>
              </w:r>
              <w:r>
                <w:rPr>
                  <w:rFonts w:asciiTheme="minorEastAsia" w:hAnsiTheme="minorEastAsia" w:hint="eastAsia"/>
                  <w:sz w:val="40"/>
                  <w:szCs w:val="40"/>
                </w:rPr>
                <w:t xml:space="preserve"> : Pip</w:t>
              </w:r>
              <w:r>
                <w:rPr>
                  <w:rFonts w:asciiTheme="minorEastAsia" w:hAnsiTheme="minorEastAsia"/>
                  <w:sz w:val="40"/>
                  <w:szCs w:val="40"/>
                </w:rPr>
                <w:t>e Water</w:t>
              </w:r>
              <w:r w:rsidRPr="00A01592">
                <w:rPr>
                  <w:rFonts w:asciiTheme="minorEastAsia" w:hAnsiTheme="minorEastAsia" w:hint="eastAsia"/>
                  <w:sz w:val="40"/>
                  <w:szCs w:val="40"/>
                </w:rPr>
                <w:t>]</w:t>
              </w:r>
            </w:p>
          </w:sdtContent>
        </w:sdt>
        <w:p w:rsidR="00740AF5" w:rsidRDefault="00740AF5">
          <w:pPr>
            <w:pStyle w:val="underline"/>
          </w:pPr>
        </w:p>
        <w:p w:rsidR="00740AF5" w:rsidRDefault="009D1C43">
          <w:pPr>
            <w:pStyle w:val="PadderBetweenControlandBody"/>
          </w:pPr>
        </w:p>
      </w:sdtContent>
    </w:sdt>
    <w:p w:rsidR="00D74F74" w:rsidRDefault="00D74F74" w:rsidP="00D74F74">
      <w:pPr>
        <w:jc w:val="center"/>
        <w:rPr>
          <w:b/>
        </w:rPr>
      </w:pPr>
      <w:r>
        <w:rPr>
          <w:noProof/>
        </w:rPr>
        <w:drawing>
          <wp:inline distT="0" distB="0" distL="0" distR="0" wp14:anchorId="3F03120A" wp14:editId="5B6E3908">
            <wp:extent cx="10791825" cy="6353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4" w:rsidRDefault="00D74F74" w:rsidP="00D74F74">
      <w:pPr>
        <w:jc w:val="center"/>
        <w:rPr>
          <w:b/>
        </w:rPr>
      </w:pPr>
      <w:r w:rsidRPr="00112B65">
        <w:rPr>
          <w:rFonts w:hint="eastAsia"/>
          <w:b/>
        </w:rPr>
        <w:t>[</w:t>
      </w:r>
      <w:r>
        <w:rPr>
          <w:rFonts w:hint="eastAsia"/>
          <w:b/>
        </w:rPr>
        <w:t>실전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예제</w:t>
      </w:r>
      <w:r>
        <w:rPr>
          <w:rFonts w:hint="eastAsia"/>
          <w:b/>
        </w:rPr>
        <w:t xml:space="preserve"> </w:t>
      </w:r>
      <w:r>
        <w:rPr>
          <w:b/>
        </w:rPr>
        <w:t>“Pipe Water”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결과물</w:t>
      </w:r>
      <w:r>
        <w:rPr>
          <w:rFonts w:hint="eastAsia"/>
          <w:b/>
        </w:rPr>
        <w:t xml:space="preserve"> </w:t>
      </w:r>
      <w:r>
        <w:rPr>
          <w:b/>
        </w:rPr>
        <w:t>:</w:t>
      </w:r>
      <w:r w:rsidR="009833C4">
        <w:rPr>
          <w:b/>
        </w:rPr>
        <w:t xml:space="preserve"> </w:t>
      </w:r>
      <w:r w:rsidR="009833C4">
        <w:rPr>
          <w:rFonts w:hint="eastAsia"/>
          <w:b/>
        </w:rPr>
        <w:t>Pipe</w:t>
      </w:r>
      <w:r w:rsidR="009833C4">
        <w:rPr>
          <w:b/>
        </w:rPr>
        <w:t xml:space="preserve"> Line</w:t>
      </w:r>
      <w:r w:rsidR="009833C4">
        <w:rPr>
          <w:rFonts w:hint="eastAsia"/>
          <w:b/>
        </w:rPr>
        <w:t>모형의</w:t>
      </w:r>
      <w:r w:rsidR="009833C4">
        <w:rPr>
          <w:rFonts w:hint="eastAsia"/>
          <w:b/>
        </w:rPr>
        <w:t xml:space="preserve"> </w:t>
      </w:r>
      <w:r w:rsidR="009833C4">
        <w:rPr>
          <w:rFonts w:hint="eastAsia"/>
          <w:b/>
        </w:rPr>
        <w:t>객체에</w:t>
      </w:r>
      <w:r w:rsidR="00AC1470">
        <w:rPr>
          <w:rFonts w:hint="eastAsia"/>
          <w:b/>
        </w:rPr>
        <w:t>서</w:t>
      </w:r>
      <w:r w:rsidR="009833C4">
        <w:rPr>
          <w:rFonts w:hint="eastAsia"/>
          <w:b/>
        </w:rPr>
        <w:t xml:space="preserve"> </w:t>
      </w:r>
      <w:r w:rsidR="009833C4">
        <w:rPr>
          <w:rFonts w:hint="eastAsia"/>
          <w:b/>
        </w:rPr>
        <w:t>우측</w:t>
      </w:r>
      <w:r w:rsidR="009833C4">
        <w:rPr>
          <w:rFonts w:hint="eastAsia"/>
          <w:b/>
        </w:rPr>
        <w:t xml:space="preserve"> texture</w:t>
      </w:r>
      <w:r w:rsidR="009833C4">
        <w:rPr>
          <w:b/>
        </w:rPr>
        <w:t>s</w:t>
      </w:r>
      <w:r w:rsidR="009833C4">
        <w:rPr>
          <w:rFonts w:hint="eastAsia"/>
          <w:b/>
        </w:rPr>
        <w:t>의</w:t>
      </w:r>
      <w:r w:rsidR="009833C4">
        <w:rPr>
          <w:rFonts w:hint="eastAsia"/>
          <w:b/>
        </w:rPr>
        <w:t xml:space="preserve"> </w:t>
      </w:r>
      <w:r w:rsidR="009833C4">
        <w:rPr>
          <w:rFonts w:hint="eastAsia"/>
          <w:b/>
        </w:rPr>
        <w:t>종류에</w:t>
      </w:r>
      <w:r w:rsidR="009833C4">
        <w:rPr>
          <w:rFonts w:hint="eastAsia"/>
          <w:b/>
        </w:rPr>
        <w:t xml:space="preserve"> </w:t>
      </w:r>
      <w:r w:rsidR="009833C4">
        <w:rPr>
          <w:rFonts w:hint="eastAsia"/>
          <w:b/>
        </w:rPr>
        <w:t>따라</w:t>
      </w:r>
      <w:r w:rsidR="009833C4">
        <w:rPr>
          <w:rFonts w:hint="eastAsia"/>
          <w:b/>
        </w:rPr>
        <w:t xml:space="preserve"> </w:t>
      </w:r>
      <w:r w:rsidR="009833C4">
        <w:rPr>
          <w:b/>
        </w:rPr>
        <w:t>Water</w:t>
      </w:r>
      <w:r w:rsidR="00AC1470">
        <w:rPr>
          <w:rFonts w:hint="eastAsia"/>
          <w:b/>
        </w:rPr>
        <w:t>의</w:t>
      </w:r>
      <w:r w:rsidR="00AC1470">
        <w:rPr>
          <w:rFonts w:hint="eastAsia"/>
          <w:b/>
        </w:rPr>
        <w:t xml:space="preserve"> </w:t>
      </w:r>
      <w:r w:rsidR="00AC1470">
        <w:rPr>
          <w:rFonts w:hint="eastAsia"/>
          <w:b/>
        </w:rPr>
        <w:t>색이</w:t>
      </w:r>
      <w:r w:rsidR="00AC1470">
        <w:rPr>
          <w:rFonts w:hint="eastAsia"/>
          <w:b/>
        </w:rPr>
        <w:t xml:space="preserve"> </w:t>
      </w:r>
      <w:r w:rsidR="00AC1470">
        <w:rPr>
          <w:rFonts w:hint="eastAsia"/>
          <w:b/>
        </w:rPr>
        <w:t>변하는</w:t>
      </w:r>
      <w:r w:rsidR="00AC1470">
        <w:rPr>
          <w:rFonts w:hint="eastAsia"/>
          <w:b/>
        </w:rPr>
        <w:t xml:space="preserve"> </w:t>
      </w:r>
      <w:r w:rsidR="00AC1470">
        <w:rPr>
          <w:rFonts w:hint="eastAsia"/>
          <w:b/>
        </w:rPr>
        <w:t>예제</w:t>
      </w:r>
      <w:r w:rsidRPr="00112B65">
        <w:rPr>
          <w:rFonts w:hint="eastAsia"/>
          <w:b/>
        </w:rPr>
        <w:t>]</w:t>
      </w:r>
    </w:p>
    <w:p w:rsidR="00D74F74" w:rsidRDefault="00D74F74" w:rsidP="00D74F74">
      <w:pPr>
        <w:jc w:val="center"/>
        <w:rPr>
          <w:b/>
        </w:rPr>
      </w:pPr>
    </w:p>
    <w:p w:rsidR="00D74F74" w:rsidRDefault="00D74F74" w:rsidP="00D74F74">
      <w:pPr>
        <w:jc w:val="center"/>
        <w:rPr>
          <w:rFonts w:asciiTheme="minorEastAsia" w:hAnsiTheme="minorEastAsia"/>
          <w:b/>
          <w:i/>
          <w:color w:val="C00000"/>
        </w:rPr>
      </w:pPr>
      <w:r w:rsidRPr="00C318BE">
        <w:rPr>
          <w:rFonts w:asciiTheme="minorEastAsia" w:hAnsiTheme="minorEastAsia" w:hint="eastAsia"/>
          <w:b/>
          <w:i/>
          <w:color w:val="C00000"/>
        </w:rPr>
        <w:t>★</w:t>
      </w:r>
      <w:r w:rsidR="00AC1470">
        <w:rPr>
          <w:rFonts w:asciiTheme="minorEastAsia" w:hAnsiTheme="minorEastAsia" w:hint="eastAsia"/>
          <w:b/>
          <w:i/>
          <w:color w:val="C00000"/>
        </w:rPr>
        <w:t xml:space="preserve">앞선 </w:t>
      </w:r>
      <w:r w:rsidRPr="00C318BE">
        <w:rPr>
          <w:rFonts w:asciiTheme="minorEastAsia" w:hAnsiTheme="minorEastAsia"/>
          <w:b/>
          <w:i/>
          <w:color w:val="C00000"/>
        </w:rPr>
        <w:t>Tutorial</w:t>
      </w:r>
      <w:r w:rsidR="00AC1470">
        <w:rPr>
          <w:rFonts w:asciiTheme="minorEastAsia" w:hAnsiTheme="minorEastAsia" w:hint="eastAsia"/>
          <w:b/>
          <w:i/>
          <w:color w:val="C00000"/>
        </w:rPr>
        <w:t xml:space="preserve">들과 실전 예제 </w:t>
      </w:r>
      <w:r w:rsidR="00AC1470">
        <w:rPr>
          <w:rFonts w:asciiTheme="minorEastAsia" w:hAnsiTheme="minorEastAsia"/>
          <w:b/>
          <w:i/>
          <w:color w:val="C00000"/>
        </w:rPr>
        <w:t>Fire Ball</w:t>
      </w:r>
      <w:r w:rsidR="00AC1470">
        <w:rPr>
          <w:rFonts w:asciiTheme="minorEastAsia" w:hAnsiTheme="minorEastAsia" w:hint="eastAsia"/>
          <w:b/>
          <w:i/>
          <w:color w:val="C00000"/>
        </w:rPr>
        <w:t>을</w:t>
      </w:r>
      <w:r w:rsidRPr="00C318BE">
        <w:rPr>
          <w:rFonts w:asciiTheme="minorEastAsia" w:hAnsiTheme="minorEastAsia" w:hint="eastAsia"/>
          <w:b/>
          <w:i/>
          <w:color w:val="C00000"/>
        </w:rPr>
        <w:t xml:space="preserve"> 꼭 참고해주세요!</w:t>
      </w:r>
      <w:r>
        <w:rPr>
          <w:rFonts w:asciiTheme="minorEastAsia" w:hAnsiTheme="minorEastAsia"/>
          <w:b/>
          <w:i/>
          <w:color w:val="C00000"/>
        </w:rPr>
        <w:t xml:space="preserve"> – </w:t>
      </w:r>
      <w:r>
        <w:rPr>
          <w:rFonts w:asciiTheme="minorEastAsia" w:hAnsiTheme="minorEastAsia" w:hint="eastAsia"/>
          <w:b/>
          <w:i/>
          <w:color w:val="C00000"/>
        </w:rPr>
        <w:t>설명을 자세히 하지 않는 부분은 이전에 설명을 했던 부분입니다.</w:t>
      </w:r>
    </w:p>
    <w:p w:rsidR="00D74F74" w:rsidRDefault="00D74F74" w:rsidP="00D74F74">
      <w:pPr>
        <w:rPr>
          <w:rFonts w:asciiTheme="minorEastAsia" w:hAnsiTheme="minorEastAsia"/>
          <w:b/>
        </w:rPr>
      </w:pPr>
      <w:r>
        <w:rPr>
          <w:rFonts w:ascii="맑은 고딕" w:eastAsia="맑은 고딕" w:hAnsi="맑은 고딕" w:cs="맑은 고딕" w:hint="eastAsia"/>
          <w:b/>
        </w:rPr>
        <w:t>▶</w:t>
      </w:r>
      <w:r>
        <w:rPr>
          <w:rFonts w:eastAsiaTheme="minorHAnsi"/>
          <w:b/>
        </w:rPr>
        <w:t xml:space="preserve"> </w:t>
      </w:r>
      <w:r w:rsidR="00544A8D">
        <w:rPr>
          <w:rFonts w:asciiTheme="minorEastAsia" w:hAnsiTheme="minorEastAsia" w:hint="eastAsia"/>
          <w:b/>
        </w:rPr>
        <w:t>Pipe</w:t>
      </w:r>
      <w:r>
        <w:rPr>
          <w:rFonts w:asciiTheme="minorEastAsia" w:hAnsiTheme="minorEastAsia" w:hint="eastAsia"/>
          <w:b/>
        </w:rPr>
        <w:t>객체</w:t>
      </w:r>
      <w:r w:rsidR="00544A8D">
        <w:rPr>
          <w:rFonts w:asciiTheme="minorEastAsia" w:hAnsiTheme="minorEastAsia" w:hint="eastAsia"/>
          <w:b/>
        </w:rPr>
        <w:t xml:space="preserve">에서 </w:t>
      </w:r>
      <w:r w:rsidR="00544A8D">
        <w:rPr>
          <w:rFonts w:asciiTheme="minorEastAsia" w:hAnsiTheme="minorEastAsia"/>
          <w:b/>
        </w:rPr>
        <w:t>Water</w:t>
      </w:r>
      <w:r w:rsidR="00544A8D">
        <w:rPr>
          <w:rFonts w:asciiTheme="minorEastAsia" w:hAnsiTheme="minorEastAsia" w:hint="eastAsia"/>
          <w:b/>
        </w:rPr>
        <w:t>객체가 흐르는 이번 예제를</w:t>
      </w:r>
      <w:r>
        <w:rPr>
          <w:rFonts w:asciiTheme="minorEastAsia" w:hAnsiTheme="minorEastAsia" w:hint="eastAsia"/>
          <w:b/>
        </w:rPr>
        <w:t xml:space="preserve"> 위해서</w:t>
      </w:r>
      <w:r w:rsidR="00544A8D">
        <w:rPr>
          <w:rFonts w:asciiTheme="minorEastAsia" w:hAnsiTheme="minorEastAsia" w:hint="eastAsia"/>
          <w:b/>
        </w:rPr>
        <w:t>는</w:t>
      </w:r>
      <w:r>
        <w:rPr>
          <w:rFonts w:asciiTheme="minorEastAsia" w:hAnsiTheme="minorEastAsia" w:hint="eastAsia"/>
          <w:b/>
        </w:rPr>
        <w:t xml:space="preserve"> 다음과 같은 순서로 진행을 할 것입니다.</w:t>
      </w:r>
    </w:p>
    <w:p w:rsidR="00D74F74" w:rsidRPr="00544A8D" w:rsidRDefault="00D74F74" w:rsidP="00D74F74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필요한 </w:t>
      </w:r>
      <w:r>
        <w:rPr>
          <w:rFonts w:asciiTheme="majorEastAsia" w:eastAsiaTheme="majorEastAsia" w:hAnsiTheme="majorEastAsia"/>
        </w:rPr>
        <w:t>js</w:t>
      </w:r>
      <w:r>
        <w:rPr>
          <w:rFonts w:asciiTheme="majorEastAsia" w:eastAsiaTheme="majorEastAsia" w:hAnsiTheme="majorEastAsia" w:hint="eastAsia"/>
        </w:rPr>
        <w:t>라이브러리 연결시키기</w:t>
      </w:r>
    </w:p>
    <w:p w:rsidR="00544A8D" w:rsidRPr="00544A8D" w:rsidRDefault="00544A8D" w:rsidP="00D74F74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HTML문서 </w:t>
      </w:r>
      <w:r>
        <w:rPr>
          <w:rFonts w:asciiTheme="majorEastAsia" w:eastAsiaTheme="majorEastAsia" w:hAnsiTheme="majorEastAsia"/>
        </w:rPr>
        <w:t>Style</w:t>
      </w:r>
      <w:r>
        <w:rPr>
          <w:rFonts w:asciiTheme="majorEastAsia" w:eastAsiaTheme="majorEastAsia" w:hAnsiTheme="majorEastAsia" w:hint="eastAsia"/>
        </w:rPr>
        <w:t>태그 설정</w:t>
      </w:r>
    </w:p>
    <w:p w:rsidR="00D13BC0" w:rsidRPr="00DA301F" w:rsidRDefault="00544A8D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 w:rsidRPr="00D13BC0">
        <w:rPr>
          <w:rFonts w:asciiTheme="majorEastAsia" w:eastAsiaTheme="majorEastAsia" w:hAnsiTheme="majorEastAsia" w:hint="eastAsia"/>
        </w:rPr>
        <w:t xml:space="preserve">HTML문서 </w:t>
      </w:r>
      <w:r w:rsidRPr="00D13BC0">
        <w:rPr>
          <w:rFonts w:asciiTheme="majorEastAsia" w:eastAsiaTheme="majorEastAsia" w:hAnsiTheme="majorEastAsia"/>
        </w:rPr>
        <w:t>Div</w:t>
      </w:r>
      <w:r w:rsidRPr="00D13BC0">
        <w:rPr>
          <w:rFonts w:asciiTheme="majorEastAsia" w:eastAsiaTheme="majorEastAsia" w:hAnsiTheme="majorEastAsia" w:hint="eastAsia"/>
        </w:rPr>
        <w:t xml:space="preserve">태그로 우측 </w:t>
      </w:r>
      <w:r w:rsidRPr="00D13BC0">
        <w:rPr>
          <w:rFonts w:asciiTheme="majorEastAsia" w:eastAsiaTheme="majorEastAsia" w:hAnsiTheme="majorEastAsia"/>
        </w:rPr>
        <w:t>Texture</w:t>
      </w:r>
      <w:r w:rsidR="00D13BC0" w:rsidRPr="00D13BC0">
        <w:rPr>
          <w:rFonts w:asciiTheme="majorEastAsia" w:eastAsiaTheme="majorEastAsia" w:hAnsiTheme="majorEastAsia" w:hint="eastAsia"/>
        </w:rPr>
        <w:t>선택란 만들기</w:t>
      </w:r>
    </w:p>
    <w:p w:rsidR="00DA301F" w:rsidRPr="00DA301F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필요 변수 선언</w:t>
      </w:r>
    </w:p>
    <w:p w:rsidR="00DA301F" w:rsidRPr="00DA301F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우측 각 </w:t>
      </w:r>
      <w:r>
        <w:rPr>
          <w:rFonts w:asciiTheme="majorEastAsia" w:eastAsiaTheme="majorEastAsia" w:hAnsiTheme="majorEastAsia"/>
        </w:rPr>
        <w:t xml:space="preserve">Texture </w:t>
      </w:r>
      <w:r>
        <w:rPr>
          <w:rFonts w:asciiTheme="majorEastAsia" w:eastAsiaTheme="majorEastAsia" w:hAnsiTheme="majorEastAsia" w:hint="eastAsia"/>
        </w:rPr>
        <w:t xml:space="preserve">선택시 Water의 </w:t>
      </w:r>
      <w:r>
        <w:rPr>
          <w:rFonts w:asciiTheme="majorEastAsia" w:eastAsiaTheme="majorEastAsia" w:hAnsiTheme="majorEastAsia"/>
        </w:rPr>
        <w:t>Mesh</w:t>
      </w:r>
      <w:r>
        <w:rPr>
          <w:rFonts w:asciiTheme="majorEastAsia" w:eastAsiaTheme="majorEastAsia" w:hAnsiTheme="majorEastAsia" w:hint="eastAsia"/>
        </w:rPr>
        <w:t>대체하기</w:t>
      </w:r>
    </w:p>
    <w:p w:rsidR="00DA301F" w:rsidRPr="00DA301F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nit</w:t>
      </w:r>
      <w:r>
        <w:rPr>
          <w:rFonts w:asciiTheme="majorEastAsia" w:eastAsiaTheme="majorEastAsia" w:hAnsiTheme="majorEastAsia"/>
        </w:rPr>
        <w:t>( )</w:t>
      </w:r>
      <w:r>
        <w:rPr>
          <w:rFonts w:asciiTheme="majorEastAsia" w:eastAsiaTheme="majorEastAsia" w:hAnsiTheme="majorEastAsia" w:hint="eastAsia"/>
        </w:rPr>
        <w:t>함수 선언 및 정의</w:t>
      </w:r>
    </w:p>
    <w:p w:rsidR="00D74F74" w:rsidRPr="00DA301F" w:rsidRDefault="00D74F74" w:rsidP="00D74F74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add</w:t>
      </w:r>
      <w:r>
        <w:rPr>
          <w:rFonts w:asciiTheme="majorEastAsia" w:eastAsiaTheme="majorEastAsia" w:hAnsiTheme="majorEastAsia"/>
        </w:rPr>
        <w:t xml:space="preserve">ShadowedLight( ) </w:t>
      </w:r>
      <w:r>
        <w:rPr>
          <w:rFonts w:asciiTheme="majorEastAsia" w:eastAsiaTheme="majorEastAsia" w:hAnsiTheme="majorEastAsia" w:hint="eastAsia"/>
        </w:rPr>
        <w:t>함수 선언 및 정의</w:t>
      </w:r>
    </w:p>
    <w:p w:rsidR="00DA301F" w:rsidRPr="00A364FF" w:rsidRDefault="00DA301F" w:rsidP="00D74F74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on</w:t>
      </w:r>
      <w:r>
        <w:rPr>
          <w:rFonts w:asciiTheme="majorEastAsia" w:eastAsiaTheme="majorEastAsia" w:hAnsiTheme="majorEastAsia"/>
        </w:rPr>
        <w:t>WindowResize( )</w:t>
      </w:r>
      <w:r>
        <w:rPr>
          <w:rFonts w:asciiTheme="majorEastAsia" w:eastAsiaTheme="majorEastAsia" w:hAnsiTheme="majorEastAsia" w:hint="eastAsia"/>
        </w:rPr>
        <w:t xml:space="preserve"> 함수 선언 및 정의</w:t>
      </w:r>
    </w:p>
    <w:p w:rsidR="00DA301F" w:rsidRPr="00DA301F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/>
        </w:rPr>
        <w:t>loop</w:t>
      </w:r>
      <w:r w:rsidR="00D74F74">
        <w:rPr>
          <w:rFonts w:asciiTheme="majorEastAsia" w:eastAsiaTheme="majorEastAsia" w:hAnsiTheme="majorEastAsia"/>
        </w:rPr>
        <w:t xml:space="preserve">( ) </w:t>
      </w:r>
      <w:r w:rsidR="00D74F74">
        <w:rPr>
          <w:rFonts w:asciiTheme="majorEastAsia" w:eastAsiaTheme="majorEastAsia" w:hAnsiTheme="majorEastAsia" w:hint="eastAsia"/>
        </w:rPr>
        <w:t>함수 선언 및 정의</w:t>
      </w:r>
    </w:p>
    <w:p w:rsidR="00DA301F" w:rsidRPr="00DA301F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 render( ) 함수 선언 및 정의</w:t>
      </w:r>
    </w:p>
    <w:p w:rsidR="00D74F74" w:rsidRPr="001E65F5" w:rsidRDefault="00DA301F" w:rsidP="00DA301F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D74F74">
        <w:rPr>
          <w:rFonts w:asciiTheme="majorEastAsia" w:eastAsiaTheme="majorEastAsia" w:hAnsiTheme="majorEastAsia" w:hint="eastAsia"/>
        </w:rPr>
        <w:t>전체 코드 공개.</w:t>
      </w:r>
    </w:p>
    <w:p w:rsidR="00D74F74" w:rsidRPr="001E65F5" w:rsidRDefault="00DA301F" w:rsidP="00D74F74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D74F74">
        <w:rPr>
          <w:rFonts w:asciiTheme="majorEastAsia" w:eastAsiaTheme="majorEastAsia" w:hAnsiTheme="majorEastAsia" w:hint="eastAsia"/>
        </w:rPr>
        <w:t>만들어진 최종 결과물 객체 확인하기</w:t>
      </w:r>
    </w:p>
    <w:p w:rsidR="00D74F74" w:rsidRPr="001A4A33" w:rsidRDefault="00D74F74" w:rsidP="00D74F74">
      <w:pPr>
        <w:jc w:val="center"/>
        <w:rPr>
          <w:rFonts w:asciiTheme="majorEastAsia" w:eastAsiaTheme="majorEastAsia" w:hAnsiTheme="majorEastAsia"/>
          <w:i/>
        </w:rPr>
      </w:pPr>
      <w:r w:rsidRPr="001A4A33">
        <w:rPr>
          <w:rFonts w:asciiTheme="majorEastAsia" w:eastAsiaTheme="majorEastAsia" w:hAnsiTheme="majorEastAsia" w:hint="eastAsia"/>
          <w:i/>
        </w:rPr>
        <w:t>(</w:t>
      </w:r>
      <w:r>
        <w:rPr>
          <w:rFonts w:asciiTheme="majorEastAsia" w:eastAsiaTheme="majorEastAsia" w:hAnsiTheme="majorEastAsia" w:hint="eastAsia"/>
          <w:i/>
        </w:rPr>
        <w:t>부분적인</w:t>
      </w:r>
      <w:r w:rsidRPr="001A4A33">
        <w:rPr>
          <w:rFonts w:asciiTheme="majorEastAsia" w:eastAsiaTheme="majorEastAsia" w:hAnsiTheme="majorEastAsia" w:hint="eastAsia"/>
          <w:i/>
        </w:rPr>
        <w:t xml:space="preserve"> 소스코드를 </w:t>
      </w:r>
      <w:r>
        <w:rPr>
          <w:rFonts w:asciiTheme="majorEastAsia" w:eastAsiaTheme="majorEastAsia" w:hAnsiTheme="majorEastAsia" w:hint="eastAsia"/>
          <w:i/>
        </w:rPr>
        <w:t>설명하며 마지막에 전체 코드가 첨부됩니다.</w:t>
      </w:r>
      <w:r w:rsidRPr="001A4A33">
        <w:rPr>
          <w:rFonts w:asciiTheme="majorEastAsia" w:eastAsiaTheme="majorEastAsia" w:hAnsiTheme="majorEastAsia" w:hint="eastAsia"/>
          <w:i/>
        </w:rPr>
        <w:t xml:space="preserve"> 각 </w:t>
      </w:r>
      <w:r w:rsidRPr="001A4A33">
        <w:rPr>
          <w:rFonts w:asciiTheme="majorEastAsia" w:eastAsiaTheme="majorEastAsia" w:hAnsiTheme="majorEastAsia"/>
          <w:i/>
        </w:rPr>
        <w:t>Step</w:t>
      </w:r>
      <w:r w:rsidRPr="001A4A33">
        <w:rPr>
          <w:rFonts w:asciiTheme="majorEastAsia" w:eastAsiaTheme="majorEastAsia" w:hAnsiTheme="majorEastAsia" w:hint="eastAsia"/>
          <w:i/>
        </w:rPr>
        <w:t xml:space="preserve">별로 </w:t>
      </w:r>
      <w:r w:rsidR="00D50BFE">
        <w:rPr>
          <w:rFonts w:asciiTheme="majorEastAsia" w:eastAsiaTheme="majorEastAsia" w:hAnsiTheme="majorEastAsia" w:hint="eastAsia"/>
          <w:i/>
          <w:u w:val="single"/>
        </w:rPr>
        <w:t xml:space="preserve">해당 </w:t>
      </w:r>
      <w:r w:rsidR="00D50BFE">
        <w:rPr>
          <w:rFonts w:asciiTheme="majorEastAsia" w:eastAsiaTheme="majorEastAsia" w:hAnsiTheme="majorEastAsia"/>
          <w:i/>
          <w:u w:val="single"/>
        </w:rPr>
        <w:t>Line</w:t>
      </w:r>
      <w:r w:rsidRPr="001A4A33">
        <w:rPr>
          <w:rFonts w:asciiTheme="majorEastAsia" w:eastAsiaTheme="majorEastAsia" w:hAnsiTheme="majorEastAsia" w:hint="eastAsia"/>
          <w:i/>
          <w:u w:val="single"/>
        </w:rPr>
        <w:t xml:space="preserve"> 소스코드</w:t>
      </w:r>
      <w:r w:rsidRPr="001A4A33">
        <w:rPr>
          <w:rFonts w:asciiTheme="majorEastAsia" w:eastAsiaTheme="majorEastAsia" w:hAnsiTheme="majorEastAsia" w:hint="eastAsia"/>
          <w:i/>
        </w:rPr>
        <w:t>에 집중해주세요!)</w:t>
      </w:r>
    </w:p>
    <w:p w:rsidR="00D74F74" w:rsidRDefault="00D74F74" w:rsidP="00D74F74">
      <w:pPr>
        <w:rPr>
          <w:rFonts w:asciiTheme="majorEastAsia" w:eastAsiaTheme="majorEastAsia" w:hAnsiTheme="majorEastAsia"/>
        </w:rPr>
      </w:pPr>
    </w:p>
    <w:p w:rsidR="00D10912" w:rsidRDefault="00D10912" w:rsidP="00D10912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Step1.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 w:rsidRPr="001E65F5">
        <w:rPr>
          <w:rFonts w:asciiTheme="majorEastAsia" w:eastAsiaTheme="majorEastAsia" w:hAnsiTheme="majorEastAsia" w:hint="eastAsia"/>
          <w:b/>
        </w:rPr>
        <w:t xml:space="preserve">필요한 </w:t>
      </w:r>
      <w:r w:rsidRPr="001E65F5">
        <w:rPr>
          <w:rFonts w:asciiTheme="majorEastAsia" w:eastAsiaTheme="majorEastAsia" w:hAnsiTheme="majorEastAsia"/>
          <w:b/>
        </w:rPr>
        <w:t>js</w:t>
      </w:r>
      <w:r w:rsidRPr="001E65F5">
        <w:rPr>
          <w:rFonts w:asciiTheme="majorEastAsia" w:eastAsiaTheme="majorEastAsia" w:hAnsiTheme="majorEastAsia" w:hint="eastAsia"/>
          <w:b/>
        </w:rPr>
        <w:t>라이브러리 연결시키기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D10912" w:rsidTr="000F57A5">
        <w:trPr>
          <w:jc w:val="center"/>
        </w:trPr>
        <w:tc>
          <w:tcPr>
            <w:tcW w:w="7789" w:type="dxa"/>
          </w:tcPr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이번 </w:t>
            </w:r>
            <w:r>
              <w:rPr>
                <w:rFonts w:asciiTheme="majorEastAsia" w:eastAsiaTheme="majorEastAsia" w:hAnsiTheme="majorEastAsia"/>
                <w:sz w:val="20"/>
              </w:rPr>
              <w:t>Pipe Water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예제를 수행하기 위하여 필요한 라이브러리는 총17가지이다.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three.min.js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OrbitControls.js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Detector.js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Stat.min.js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tween.min.js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VRMLLoader.js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OBJLoader.js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CopyShader.js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BokehShader.js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HorizontalBlurShader.js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VerticalBlurShader.js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EffectComposer.js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RenderPass.js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ShaderPass.js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MaskPass.js</w:t>
            </w:r>
          </w:p>
          <w:p w:rsidR="00D10912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BokehPass.js</w:t>
            </w:r>
          </w:p>
          <w:p w:rsidR="00D10912" w:rsidRPr="00E50B98" w:rsidRDefault="00D10912" w:rsidP="00EA7A21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ParticleSystem.js</w:t>
            </w:r>
          </w:p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 w:rsidRPr="00626F89">
              <w:rPr>
                <w:rFonts w:asciiTheme="majorEastAsia" w:eastAsiaTheme="majorEastAsia" w:hAnsiTheme="majorEastAsia"/>
                <w:sz w:val="20"/>
              </w:rPr>
              <w:t>Three.js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라이브러리를 사용하기위하여 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>three.min.js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>와 추가적인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16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>가지가 있다.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카메라를 조절할 </w:t>
            </w:r>
            <w:r>
              <w:rPr>
                <w:rFonts w:asciiTheme="majorEastAsia" w:eastAsiaTheme="majorEastAsia" w:hAnsiTheme="majorEastAsia"/>
                <w:sz w:val="20"/>
              </w:rPr>
              <w:t>OrbitControls.</w:t>
            </w:r>
            <w:r>
              <w:rPr>
                <w:rFonts w:asciiTheme="majorEastAsia" w:eastAsiaTheme="majorEastAsia" w:hAnsiTheme="majorEastAsia" w:hint="eastAsia"/>
                <w:sz w:val="20"/>
              </w:rPr>
              <w:t>j</w:t>
            </w:r>
            <w:r>
              <w:rPr>
                <w:rFonts w:asciiTheme="majorEastAsia" w:eastAsiaTheme="majorEastAsia" w:hAnsiTheme="majorEastAsia"/>
                <w:sz w:val="20"/>
              </w:rPr>
              <w:t>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 있고,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접속자가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webgl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가능환경인지 아닌지 검사하는데에 필요한 </w:t>
            </w:r>
            <w:r>
              <w:rPr>
                <w:rFonts w:asciiTheme="majorEastAsia" w:eastAsiaTheme="majorEastAsia" w:hAnsiTheme="majorEastAsia"/>
                <w:sz w:val="20"/>
              </w:rPr>
              <w:t>Detector.js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 있다.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이외에 </w:t>
            </w:r>
            <w:r>
              <w:rPr>
                <w:rFonts w:asciiTheme="majorEastAsia" w:eastAsiaTheme="majorEastAsia" w:hAnsiTheme="majorEastAsia"/>
                <w:sz w:val="20"/>
              </w:rPr>
              <w:t>Loader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에 필요한 라이브러리와 </w:t>
            </w:r>
            <w:r>
              <w:rPr>
                <w:rFonts w:asciiTheme="majorEastAsia" w:eastAsiaTheme="majorEastAsia" w:hAnsiTheme="majorEastAsia"/>
                <w:sz w:val="20"/>
              </w:rPr>
              <w:t>Shader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필요한 라이브러리 후 처리에 필요한 라이브러리들이 있다.</w:t>
            </w:r>
          </w:p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또한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이전에도 사용하였던 핵심 라이브러리인 </w:t>
            </w:r>
            <w:r>
              <w:rPr>
                <w:rFonts w:asciiTheme="majorEastAsia" w:eastAsiaTheme="majorEastAsia" w:hAnsiTheme="majorEastAsia"/>
                <w:sz w:val="20"/>
              </w:rPr>
              <w:t>ParticlaSystem.js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 있다.</w:t>
            </w:r>
          </w:p>
          <w:p w:rsidR="00D10912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D10912" w:rsidRPr="005D59BB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코드1&gt;의 </w:t>
            </w:r>
            <w:r>
              <w:rPr>
                <w:rFonts w:asciiTheme="majorEastAsia" w:eastAsiaTheme="majorEastAsia" w:hAnsiTheme="majorEastAsia"/>
                <w:sz w:val="20"/>
              </w:rPr>
              <w:t>5~6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줄은 </w:t>
            </w:r>
            <w:r>
              <w:rPr>
                <w:rFonts w:asciiTheme="majorEastAsia" w:eastAsiaTheme="majorEastAsia" w:hAnsiTheme="majorEastAsia"/>
                <w:sz w:val="20"/>
              </w:rPr>
              <w:t>meta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태그를 이용하여 </w:t>
            </w:r>
            <w:r>
              <w:rPr>
                <w:rFonts w:asciiTheme="majorEastAsia" w:eastAsiaTheme="majorEastAsia" w:hAnsiTheme="majorEastAsia"/>
                <w:sz w:val="20"/>
              </w:rPr>
              <w:t>HTML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문서 설정을 하는 부분이다.</w:t>
            </w:r>
          </w:p>
          <w:p w:rsidR="00D10912" w:rsidRPr="00557D2F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D10912" w:rsidRPr="00053B27" w:rsidRDefault="00D10912" w:rsidP="00EA7A21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&lt;코드 1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8~31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부분이 상대경로를 이용한 </w:t>
            </w:r>
            <w:r>
              <w:rPr>
                <w:rFonts w:asciiTheme="majorEastAsia" w:eastAsiaTheme="majorEastAsia" w:hAnsiTheme="majorEastAsia"/>
                <w:sz w:val="20"/>
              </w:rPr>
              <w:t>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라이브러리를 연결시키는 부분이다.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736"/>
              <w:gridCol w:w="168"/>
            </w:tblGrid>
            <w:tr w:rsidR="00D10912" w:rsidRPr="00F21A7D" w:rsidTr="00EA7A21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3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4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5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6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7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8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9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10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11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12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13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14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15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16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17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18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19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20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21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22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23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24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25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26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27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28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29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30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!DOCTYPE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html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html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lang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"en"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head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title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&gt;three.js webgl - PLY&lt;/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title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meta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charset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"utf-8"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meta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name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"viewport"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content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"width=device-width, user-scalable=no, minimum-scale=1.0, maximum-scale=1.0"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"./lib/three/build/three.min.js"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"./lib/three/examples/js/controls/OrbitControls.js"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"./lib/three/examples/js/Detector.js"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"./lib/three/examples/js/libs/stats.min.js"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"./lib/three/examples/js/libs/tween.min.js"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"./lib/three/examples/js/loaders/VRMLLoader.js"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"./lib/three/examples/js/loaders/OBJLoader.js"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"./lib/three/examples/js/shaders/CopyShader.js"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"./lib/three/examples/js/shaders/BokehShader.js"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"./lib/three/examples/js/shaders/HorizontalBlurShader.js"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"./lib/three/examples/js/shaders/VerticalBlurShader.js"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"./lib/three/examples/js/postprocessing/EffectComposer.js"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"./lib/three/examples/js/postprocessing/RenderPass.js"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"./lib/three/examples/js/postprocessing/ShaderPass.js"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"./lib/three/examples/js/postprocessing/MaskPass.js"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"./lib/three/examples/js/postprocessing/BokehPass.js"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D10912" w:rsidRPr="000F57A5" w:rsidRDefault="00D10912" w:rsidP="00EA7A21">
                  <w:pPr>
                    <w:rPr>
                      <w:rFonts w:ascii="굴림" w:eastAsia="굴림" w:hAnsi="굴림"/>
                      <w:i/>
                      <w:iCs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/>
                      <w:color w:val="0099CC"/>
                      <w:sz w:val="16"/>
                      <w:szCs w:val="16"/>
                    </w:rPr>
                    <w:t>src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=</w:t>
                  </w:r>
                  <w:r w:rsidRPr="000F57A5">
                    <w:rPr>
                      <w:rFonts w:ascii="굴림" w:eastAsia="굴림" w:hAnsi="굴림"/>
                      <w:color w:val="52BE14"/>
                      <w:sz w:val="16"/>
                      <w:szCs w:val="16"/>
                    </w:rPr>
                    <w:t>"./ParticleSystem.js"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&gt;&lt;/</w:t>
                  </w:r>
                  <w:r w:rsidRPr="000F57A5">
                    <w:rPr>
                      <w:rFonts w:ascii="굴림" w:eastAsia="굴림" w:hAnsi="굴림"/>
                      <w:color w:val="FF3399"/>
                      <w:sz w:val="16"/>
                      <w:szCs w:val="16"/>
                    </w:rPr>
                    <w:t>script</w:t>
                  </w:r>
                  <w:r w:rsidRPr="000F57A5">
                    <w:rPr>
                      <w:rFonts w:ascii="굴림" w:eastAsia="굴림" w:hAnsi="굴림"/>
                      <w:color w:val="010101"/>
                      <w:sz w:val="16"/>
                      <w:szCs w:val="16"/>
                    </w:rPr>
                    <w:t>&gt;</w:t>
                  </w:r>
                  <w:hyperlink r:id="rId8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D10912" w:rsidRPr="00F21A7D" w:rsidRDefault="00D10912" w:rsidP="00EA7A21">
                  <w:pPr>
                    <w:spacing w:after="0" w:line="336" w:lineRule="auto"/>
                    <w:rPr>
                      <w:rFonts w:ascii="굴림" w:eastAsia="굴림" w:hAnsi="굴림" w:cs="굴림"/>
                      <w:sz w:val="18"/>
                      <w:szCs w:val="18"/>
                    </w:rPr>
                  </w:pPr>
                </w:p>
              </w:tc>
            </w:tr>
          </w:tbl>
          <w:p w:rsidR="00D10912" w:rsidRPr="00E50B98" w:rsidRDefault="00D10912" w:rsidP="00EA7A2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D10912" w:rsidRDefault="00D10912" w:rsidP="00D10912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&lt;코드1</w:t>
      </w:r>
      <w:r>
        <w:rPr>
          <w:rFonts w:asciiTheme="majorEastAsia" w:eastAsiaTheme="majorEastAsia" w:hAnsiTheme="majorEastAsia"/>
          <w:b/>
        </w:rPr>
        <w:t>&gt;</w:t>
      </w:r>
    </w:p>
    <w:p w:rsidR="004532E0" w:rsidRDefault="004532E0" w:rsidP="004532E0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2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H</w:t>
      </w:r>
      <w:r>
        <w:rPr>
          <w:rFonts w:asciiTheme="majorEastAsia" w:eastAsiaTheme="majorEastAsia" w:hAnsiTheme="majorEastAsia"/>
          <w:b/>
        </w:rPr>
        <w:t>TML</w:t>
      </w:r>
      <w:r>
        <w:rPr>
          <w:rFonts w:asciiTheme="majorEastAsia" w:eastAsiaTheme="majorEastAsia" w:hAnsiTheme="majorEastAsia" w:hint="eastAsia"/>
          <w:b/>
        </w:rPr>
        <w:t>문서 S</w:t>
      </w:r>
      <w:r>
        <w:rPr>
          <w:rFonts w:asciiTheme="majorEastAsia" w:eastAsiaTheme="majorEastAsia" w:hAnsiTheme="majorEastAsia"/>
          <w:b/>
        </w:rPr>
        <w:t>tyle</w:t>
      </w:r>
      <w:r>
        <w:rPr>
          <w:rFonts w:asciiTheme="majorEastAsia" w:eastAsiaTheme="majorEastAsia" w:hAnsiTheme="majorEastAsia" w:hint="eastAsia"/>
          <w:b/>
        </w:rPr>
        <w:t>태그 설정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4532E0" w:rsidTr="00B85C9D">
        <w:trPr>
          <w:jc w:val="center"/>
        </w:trPr>
        <w:tc>
          <w:tcPr>
            <w:tcW w:w="7789" w:type="dxa"/>
          </w:tcPr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&lt;코드 2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33~39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부분은 </w:t>
            </w:r>
            <w:r>
              <w:rPr>
                <w:rFonts w:asciiTheme="majorEastAsia" w:eastAsiaTheme="majorEastAsia" w:hAnsiTheme="majorEastAsia"/>
                <w:sz w:val="20"/>
              </w:rPr>
              <w:t>body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부분의 </w:t>
            </w:r>
            <w:r>
              <w:rPr>
                <w:rFonts w:asciiTheme="majorEastAsia" w:eastAsiaTheme="majorEastAsia" w:hAnsiTheme="majorEastAsia"/>
                <w:sz w:val="20"/>
              </w:rPr>
              <w:t>style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을 설정해주는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여백을 </w:t>
            </w:r>
            <w:r>
              <w:rPr>
                <w:rFonts w:asciiTheme="majorEastAsia" w:eastAsiaTheme="majorEastAsia" w:hAnsiTheme="majorEastAsia"/>
                <w:sz w:val="20"/>
              </w:rPr>
              <w:t>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으로 주고,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배경색과 글씨와 같은 속성의 표현범위를 설정하는 </w:t>
            </w:r>
            <w:r>
              <w:rPr>
                <w:rFonts w:asciiTheme="majorEastAsia" w:eastAsiaTheme="majorEastAsia" w:hAnsiTheme="majorEastAsia"/>
                <w:sz w:val="20"/>
              </w:rPr>
              <w:t>overflow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와 글꼴을 설정한다.</w:t>
            </w: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&lt;코드 2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41~42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부분은 </w:t>
            </w:r>
            <w:r>
              <w:rPr>
                <w:rFonts w:asciiTheme="majorEastAsia" w:eastAsiaTheme="majorEastAsia" w:hAnsiTheme="majorEastAsia"/>
                <w:sz w:val="20"/>
              </w:rPr>
              <w:t>menu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태그의 속성을 설정하는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색상,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글씨굵기,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크기등을 설정하고,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munu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img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canvas의 너비를 </w:t>
            </w:r>
            <w:r>
              <w:rPr>
                <w:rFonts w:asciiTheme="majorEastAsia" w:eastAsiaTheme="majorEastAsia" w:hAnsiTheme="majorEastAsia"/>
                <w:sz w:val="20"/>
              </w:rPr>
              <w:t>75px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여백을 </w:t>
            </w:r>
            <w:r>
              <w:rPr>
                <w:rFonts w:asciiTheme="majorEastAsia" w:eastAsiaTheme="majorEastAsia" w:hAnsiTheme="majorEastAsia"/>
                <w:sz w:val="20"/>
              </w:rPr>
              <w:t>10p</w:t>
            </w:r>
            <w:r>
              <w:rPr>
                <w:rFonts w:asciiTheme="majorEastAsia" w:eastAsiaTheme="majorEastAsia" w:hAnsiTheme="majorEastAsia" w:hint="eastAsia"/>
                <w:sz w:val="20"/>
              </w:rPr>
              <w:t>x로 설정하였다.</w:t>
            </w: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2&gt;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44~46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번째줄은 이미지와 배경,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라벨에 관한 속성을 설정하는 부분이다.</w:t>
            </w: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2&gt;의 48~50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번째줄은 lb에 대한 각종 속성을 설정하는 부분이다.</w:t>
            </w:r>
          </w:p>
          <w:p w:rsidR="004532E0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532E0" w:rsidRPr="00657418" w:rsidRDefault="004532E0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&gt;의 </w:t>
            </w:r>
            <w:r>
              <w:rPr>
                <w:rFonts w:asciiTheme="majorEastAsia" w:eastAsiaTheme="majorEastAsia" w:hAnsiTheme="majorEastAsia"/>
                <w:sz w:val="20"/>
              </w:rPr>
              <w:t>52~59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번째줄은 </w:t>
            </w:r>
            <w:r>
              <w:rPr>
                <w:rFonts w:asciiTheme="majorEastAsia" w:eastAsiaTheme="majorEastAsia" w:hAnsiTheme="majorEastAsia"/>
                <w:sz w:val="20"/>
              </w:rPr>
              <w:t>bnt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대하 각종 속성을 설정하는 부분이다.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736"/>
              <w:gridCol w:w="168"/>
            </w:tblGrid>
            <w:tr w:rsidR="004532E0" w:rsidRPr="000F57A5" w:rsidTr="00B85C9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36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37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38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39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40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41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42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43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44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45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46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47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48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49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50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51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52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53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54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55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56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57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58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59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60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61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62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&lt;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style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body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           margin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0px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           background-color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#111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           overflow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hidden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           font-family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arial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      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.menu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color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#fff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font-weight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bold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font-size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12px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z-index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100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width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75px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position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absolute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top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0px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padding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16px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.menu img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.menu canvas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width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75px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margin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10px 0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#images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rgba(0,0,0,0)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right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100px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#backgrounds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rgba(0,0,0,0.0)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left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107px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#labels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rgba(0,0,0,0.75)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left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214px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width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100px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.lbl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color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#fff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z-index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150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float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left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padding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0.25em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width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75px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display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block 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#lbl_dst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#800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#lbl_src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green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.btn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darkorange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width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100px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;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cursor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pointer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#btn_sub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transparent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#btn_rsub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transparent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#btn_pre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background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transparent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       #btn_rsub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 #btn_nopre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{</w:t>
                  </w:r>
                  <w:r w:rsidRPr="000F57A5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 margin-bottom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:</w:t>
                  </w:r>
                  <w:r w:rsidRPr="000F57A5">
                    <w:rPr>
                      <w:rFonts w:ascii="굴림" w:eastAsia="굴림" w:hAnsi="굴림" w:cs="굴림"/>
                      <w:color w:val="0066CC"/>
                      <w:sz w:val="16"/>
                      <w:szCs w:val="16"/>
                    </w:rPr>
                    <w:t> 2em 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&lt;/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style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&lt;/</w:t>
                  </w:r>
                  <w:r w:rsidRPr="000F57A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head</w:t>
                  </w:r>
                  <w:r w:rsidRPr="000F57A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  <w:hyperlink r:id="rId9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4532E0" w:rsidRPr="000F57A5" w:rsidRDefault="004532E0" w:rsidP="00B85C9D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4532E0" w:rsidRPr="00E50B98" w:rsidRDefault="004532E0" w:rsidP="00B85C9D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4532E0" w:rsidRDefault="004532E0" w:rsidP="004532E0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&lt;코드2</w:t>
      </w:r>
      <w:r>
        <w:rPr>
          <w:rFonts w:asciiTheme="majorEastAsia" w:eastAsiaTheme="majorEastAsia" w:hAnsiTheme="majorEastAsia"/>
          <w:b/>
        </w:rPr>
        <w:t>&gt;</w:t>
      </w:r>
    </w:p>
    <w:p w:rsidR="006A379F" w:rsidRDefault="006A379F" w:rsidP="006A379F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3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H</w:t>
      </w:r>
      <w:r>
        <w:rPr>
          <w:rFonts w:asciiTheme="majorEastAsia" w:eastAsiaTheme="majorEastAsia" w:hAnsiTheme="majorEastAsia"/>
          <w:b/>
        </w:rPr>
        <w:t>TML</w:t>
      </w:r>
      <w:r>
        <w:rPr>
          <w:rFonts w:asciiTheme="majorEastAsia" w:eastAsiaTheme="majorEastAsia" w:hAnsiTheme="majorEastAsia" w:hint="eastAsia"/>
          <w:b/>
        </w:rPr>
        <w:t xml:space="preserve">문서 </w:t>
      </w:r>
      <w:r>
        <w:rPr>
          <w:rFonts w:asciiTheme="majorEastAsia" w:eastAsiaTheme="majorEastAsia" w:hAnsiTheme="majorEastAsia"/>
          <w:b/>
        </w:rPr>
        <w:t>Div</w:t>
      </w:r>
      <w:r>
        <w:rPr>
          <w:rFonts w:asciiTheme="majorEastAsia" w:eastAsiaTheme="majorEastAsia" w:hAnsiTheme="majorEastAsia" w:hint="eastAsia"/>
          <w:b/>
        </w:rPr>
        <w:t xml:space="preserve">태그로 우측 </w:t>
      </w:r>
      <w:r>
        <w:rPr>
          <w:rFonts w:asciiTheme="majorEastAsia" w:eastAsiaTheme="majorEastAsia" w:hAnsiTheme="majorEastAsia"/>
          <w:b/>
        </w:rPr>
        <w:t>Texture</w:t>
      </w:r>
      <w:r>
        <w:rPr>
          <w:rFonts w:asciiTheme="majorEastAsia" w:eastAsiaTheme="majorEastAsia" w:hAnsiTheme="majorEastAsia" w:hint="eastAsia"/>
          <w:b/>
        </w:rPr>
        <w:t>선택란 만들기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6A379F" w:rsidTr="00B85C9D">
        <w:trPr>
          <w:jc w:val="center"/>
        </w:trPr>
        <w:tc>
          <w:tcPr>
            <w:tcW w:w="7789" w:type="dxa"/>
          </w:tcPr>
          <w:p w:rsidR="006A379F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3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&gt;의 </w:t>
            </w:r>
            <w:r>
              <w:rPr>
                <w:rFonts w:asciiTheme="majorEastAsia" w:eastAsiaTheme="majorEastAsia" w:hAnsiTheme="majorEastAsia"/>
                <w:sz w:val="20"/>
              </w:rPr>
              <w:t>67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번째줄을 </w:t>
            </w:r>
            <w:r>
              <w:rPr>
                <w:rFonts w:asciiTheme="majorEastAsia" w:eastAsiaTheme="majorEastAsia" w:hAnsiTheme="majorEastAsia"/>
                <w:sz w:val="20"/>
              </w:rPr>
              <w:t>div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태그를 시작하는 부분으로써 id값은 </w:t>
            </w:r>
            <w:r>
              <w:rPr>
                <w:rFonts w:asciiTheme="majorEastAsia" w:eastAsiaTheme="majorEastAsia" w:hAnsiTheme="majorEastAsia"/>
                <w:sz w:val="20"/>
              </w:rPr>
              <w:t>images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받고 class형식은 </w:t>
            </w:r>
            <w:r>
              <w:rPr>
                <w:rFonts w:asciiTheme="majorEastAsia" w:eastAsiaTheme="majorEastAsia" w:hAnsiTheme="majorEastAsia"/>
                <w:sz w:val="20"/>
              </w:rPr>
              <w:t>menu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설정하였다.</w:t>
            </w:r>
          </w:p>
          <w:p w:rsidR="006A379F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A379F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3&gt;의 68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번째줄은 결과창 우측창의 </w:t>
            </w:r>
            <w:r>
              <w:rPr>
                <w:rFonts w:asciiTheme="majorEastAsia" w:eastAsiaTheme="majorEastAsia" w:hAnsiTheme="majorEastAsia"/>
                <w:sz w:val="20"/>
              </w:rPr>
              <w:t>Texture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선택란의 상단 제목으로 출력할 문자열을 설정하였다.</w:t>
            </w:r>
          </w:p>
          <w:p w:rsidR="006A379F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A379F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3&gt;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69~77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번째줄을 각 </w:t>
            </w:r>
            <w:r>
              <w:rPr>
                <w:rFonts w:asciiTheme="majorEastAsia" w:eastAsiaTheme="majorEastAsia" w:hAnsiTheme="majorEastAsia"/>
                <w:sz w:val="20"/>
              </w:rPr>
              <w:t>image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종류에 따라 그에 맞는 이미지 texture파일을 설정하고 클릭시 </w:t>
            </w:r>
            <w:r>
              <w:rPr>
                <w:rFonts w:asciiTheme="majorEastAsia" w:eastAsiaTheme="majorEastAsia" w:hAnsiTheme="majorEastAsia"/>
                <w:sz w:val="20"/>
              </w:rPr>
              <w:t>onclick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이벤트가 일어나게 설정하였다.</w:t>
            </w:r>
          </w:p>
          <w:p w:rsidR="006A379F" w:rsidRPr="00E7556E" w:rsidRDefault="006A379F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하단에서 클릭 시 Tuxture를 변환하여 </w:t>
            </w:r>
            <w:r>
              <w:rPr>
                <w:rFonts w:asciiTheme="majorEastAsia" w:eastAsiaTheme="majorEastAsia" w:hAnsiTheme="majorEastAsia"/>
                <w:sz w:val="20"/>
              </w:rPr>
              <w:t>Water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표현하도록 설정하는데 사용된다.</w:t>
            </w:r>
            <w:r>
              <w:rPr>
                <w:rFonts w:asciiTheme="majorEastAsia" w:eastAsiaTheme="majorEastAsia" w:hAnsiTheme="majorEastAsia"/>
                <w:sz w:val="20"/>
              </w:rPr>
              <w:t>)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8813"/>
              <w:gridCol w:w="140"/>
            </w:tblGrid>
            <w:tr w:rsidR="006A379F" w:rsidRPr="004532E0" w:rsidTr="00B85C9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64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65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66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67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68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69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70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71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72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73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74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75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76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body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div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"images"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class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"menu"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Captured Materials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"img_0"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"onclickImg0()"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"textures/gradient.png"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"img_1"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"onclickImg1()"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"textures/matcaps/blue.jpg"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"img_2"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"onclickImg2()"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"textures/matcaps/permalink.jpg"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"img_3"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"onclickImg3()"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"textures/matcaps/rough-aluminium.jpg"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"img_4"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"onclickImg4()"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"textures/matcaps/fireball.jpg"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"img_5"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"onclickImg5()"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"textures/matcaps/red.jpg"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"img_6"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"onclickImg6()"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"textures/matcaps/green.jpg"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id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"img_7"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href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"#"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onclick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"onclickImg7()"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img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src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=</w:t>
                  </w:r>
                  <w:r w:rsidRPr="004532E0">
                    <w:rPr>
                      <w:rFonts w:ascii="굴림" w:eastAsia="굴림" w:hAnsi="굴림" w:cs="굴림"/>
                      <w:color w:val="52BE14"/>
                      <w:sz w:val="16"/>
                      <w:szCs w:val="16"/>
                    </w:rPr>
                    <w:t>"textures/matcaps/emerald.jpg"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532E0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/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a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&lt;/</w:t>
                  </w:r>
                  <w:r w:rsidRPr="004532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div</w:t>
                  </w:r>
                  <w:r w:rsidRPr="004532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  <w:hyperlink r:id="rId10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6A379F" w:rsidRPr="004532E0" w:rsidRDefault="006A379F" w:rsidP="00B85C9D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6A379F" w:rsidRPr="00E50B98" w:rsidRDefault="006A379F" w:rsidP="00B85C9D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6A379F" w:rsidRDefault="006A379F" w:rsidP="006A379F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3&gt;</w:t>
      </w:r>
    </w:p>
    <w:p w:rsidR="00B93B2C" w:rsidRDefault="00B93B2C" w:rsidP="00B93B2C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4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필요 변수 선언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B93B2C" w:rsidTr="00B85C9D">
        <w:trPr>
          <w:jc w:val="center"/>
        </w:trPr>
        <w:tc>
          <w:tcPr>
            <w:tcW w:w="7789" w:type="dxa"/>
          </w:tcPr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4&gt;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81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Detector라이브러리의 </w:t>
            </w:r>
            <w:r>
              <w:rPr>
                <w:rFonts w:asciiTheme="majorEastAsia" w:eastAsiaTheme="majorEastAsia" w:hAnsiTheme="majorEastAsia"/>
                <w:sz w:val="20"/>
              </w:rPr>
              <w:t>Detector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호출하여 접속자가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webgl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가능환경인지 아닌지를 검사하는 부분이다.</w:t>
            </w:r>
          </w:p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4&gt;의 83~89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필요한 변수들인 컨테이너변수 통계치로 사용할 변수인 </w:t>
            </w:r>
            <w:r>
              <w:rPr>
                <w:rFonts w:asciiTheme="majorEastAsia" w:eastAsiaTheme="majorEastAsia" w:hAnsiTheme="majorEastAsia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 main객체변수들과 핵심 변수들인 ps와 fog변수를 선언한다.</w:t>
            </w:r>
          </w:p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변수는 </w:t>
            </w:r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을 줄여 표현한 변수명이며, fog변수는 </w:t>
            </w:r>
            <w:r>
              <w:rPr>
                <w:rFonts w:asciiTheme="majorEastAsia" w:eastAsiaTheme="majorEastAsia" w:hAnsiTheme="majorEastAsia"/>
                <w:sz w:val="20"/>
              </w:rPr>
              <w:t>Water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표현하기위해 필요한 변수이다.</w:t>
            </w:r>
          </w:p>
          <w:p w:rsidR="00B93B2C" w:rsidRDefault="00B93B2C" w:rsidP="00B85C9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B93B2C" w:rsidRPr="009623A4" w:rsidRDefault="00B93B2C" w:rsidP="00B85C9D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highRendered변수를 선언하여 </w:t>
            </w:r>
            <w:r>
              <w:rPr>
                <w:rFonts w:asciiTheme="majorEastAsia" w:eastAsiaTheme="majorEastAsia" w:hAnsiTheme="majorEastAsia"/>
                <w:sz w:val="20"/>
              </w:rPr>
              <w:t>true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초기화한다.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8813"/>
              <w:gridCol w:w="140"/>
            </w:tblGrid>
            <w:tr w:rsidR="00B93B2C" w:rsidRPr="00B05955" w:rsidTr="00B85C9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78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79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80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81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82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83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84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85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86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87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88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&lt;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script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if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(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!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Detector.webgl ) Detector.addGetWebGLMessage();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container, stats;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camera, cameraTarget, scene, renderer;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ps;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fog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THREE.Fog( </w:t>
                  </w:r>
                  <w:r w:rsidRPr="00B05955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0x72645b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B05955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2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B05955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15 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highRendered </w:t>
                  </w:r>
                  <w:r w:rsidRPr="00B05955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05955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B05955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  <w:hyperlink r:id="rId11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93B2C" w:rsidRPr="00B05955" w:rsidRDefault="00B93B2C" w:rsidP="00B85C9D">
                  <w:pPr>
                    <w:spacing w:after="0" w:line="336" w:lineRule="auto"/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</w:p>
              </w:tc>
            </w:tr>
          </w:tbl>
          <w:p w:rsidR="00B93B2C" w:rsidRPr="00B05955" w:rsidRDefault="00B93B2C" w:rsidP="00B85C9D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B93B2C" w:rsidRDefault="00B93B2C" w:rsidP="00B93B2C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4&gt;</w:t>
      </w:r>
    </w:p>
    <w:p w:rsidR="00084F21" w:rsidRDefault="00084F21" w:rsidP="00084F21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5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 xml:space="preserve">우측 각 </w:t>
      </w:r>
      <w:r>
        <w:rPr>
          <w:rFonts w:asciiTheme="majorEastAsia" w:eastAsiaTheme="majorEastAsia" w:hAnsiTheme="majorEastAsia"/>
          <w:b/>
        </w:rPr>
        <w:t>Texture</w:t>
      </w:r>
      <w:r>
        <w:rPr>
          <w:rFonts w:asciiTheme="majorEastAsia" w:eastAsiaTheme="majorEastAsia" w:hAnsiTheme="majorEastAsia" w:hint="eastAsia"/>
          <w:b/>
        </w:rPr>
        <w:t>선택시 W</w:t>
      </w:r>
      <w:r>
        <w:rPr>
          <w:rFonts w:asciiTheme="majorEastAsia" w:eastAsiaTheme="majorEastAsia" w:hAnsiTheme="majorEastAsia"/>
          <w:b/>
        </w:rPr>
        <w:t>ater</w:t>
      </w:r>
      <w:r>
        <w:rPr>
          <w:rFonts w:asciiTheme="majorEastAsia" w:eastAsiaTheme="majorEastAsia" w:hAnsiTheme="majorEastAsia" w:hint="eastAsia"/>
          <w:b/>
        </w:rPr>
        <w:t>의 Mesh대체하기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084F21" w:rsidTr="00766CA4">
        <w:trPr>
          <w:jc w:val="center"/>
        </w:trPr>
        <w:tc>
          <w:tcPr>
            <w:tcW w:w="7789" w:type="dxa"/>
          </w:tcPr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5&gt;의  91~94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번째줄은 </w:t>
            </w:r>
            <w:r>
              <w:rPr>
                <w:rFonts w:asciiTheme="majorEastAsia" w:eastAsiaTheme="majorEastAsia" w:hAnsiTheme="majorEastAsia"/>
                <w:sz w:val="20"/>
              </w:rPr>
              <w:t>im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g_0을 선택했을 시 일어나는 이벤트인 </w:t>
            </w:r>
            <w:r>
              <w:rPr>
                <w:rFonts w:asciiTheme="majorEastAsia" w:eastAsiaTheme="majorEastAsia" w:hAnsiTheme="majorEastAsia"/>
                <w:sz w:val="20"/>
              </w:rPr>
              <w:t>onclicking0(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이벤트 함수를 선언하는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particle</w:t>
            </w:r>
            <w:r>
              <w:rPr>
                <w:rFonts w:asciiTheme="majorEastAsia" w:eastAsiaTheme="majorEastAsia" w:hAnsiTheme="majorEastAsia"/>
                <w:sz w:val="20"/>
              </w:rPr>
              <w:t>system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가져와 붙인다.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(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이때는 </w:t>
            </w:r>
            <w:r>
              <w:rPr>
                <w:rFonts w:asciiTheme="majorEastAsia" w:eastAsiaTheme="majorEastAsia" w:hAnsiTheme="majorEastAsia"/>
                <w:sz w:val="20"/>
              </w:rPr>
              <w:t>pointMesh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로서 직접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만든다.</w:t>
            </w:r>
            <w:r>
              <w:rPr>
                <w:rFonts w:asciiTheme="majorEastAsia" w:eastAsiaTheme="majorEastAsia" w:hAnsiTheme="majorEastAsia"/>
                <w:sz w:val="20"/>
              </w:rPr>
              <w:t>)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그리고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기존에 있던(스크린에 있는)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가져와서 제거한다.</w:t>
            </w:r>
          </w:p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5&gt;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95~99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각 </w:t>
            </w:r>
            <w:r>
              <w:rPr>
                <w:rFonts w:asciiTheme="majorEastAsia" w:eastAsiaTheme="majorEastAsia" w:hAnsiTheme="majorEastAsia"/>
                <w:sz w:val="20"/>
              </w:rPr>
              <w:t>5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개의 줄은 위의 </w:t>
            </w:r>
            <w:r>
              <w:rPr>
                <w:rFonts w:asciiTheme="majorEastAsia" w:eastAsiaTheme="majorEastAsia" w:hAnsiTheme="majorEastAsia"/>
                <w:sz w:val="20"/>
              </w:rPr>
              <w:t>img_0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과는 약간 다르다.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먼저 </w:t>
            </w:r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으로서 파라미터를 해당jpg이미지파일로 설정한다.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이후 </w:t>
            </w:r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라이브러리에서 직접 만드는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제거하고 해당이미지파일을 screen에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로서 붙인다.</w:t>
            </w:r>
          </w:p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5&gt;의 100~129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줄의 나머지 </w:t>
            </w:r>
            <w:r>
              <w:rPr>
                <w:rFonts w:asciiTheme="majorEastAsia" w:eastAsiaTheme="majorEastAsia" w:hAnsiTheme="majorEastAsia"/>
                <w:sz w:val="20"/>
              </w:rPr>
              <w:t>6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부분도 </w:t>
            </w:r>
            <w:r>
              <w:rPr>
                <w:rFonts w:asciiTheme="majorEastAsia" w:eastAsiaTheme="majorEastAsia" w:hAnsiTheme="majorEastAsia"/>
                <w:sz w:val="20"/>
              </w:rPr>
              <w:t>onclickimg1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과 똑 같은 방식으로 설정한다.</w:t>
            </w:r>
          </w:p>
          <w:p w:rsidR="00084F21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84F21" w:rsidRPr="001D4379" w:rsidRDefault="00084F21" w:rsidP="00766C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5&gt;의 131~132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>init(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과 loop( )함수의 실행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선언 및 정의 부분은 밑에서 다루기로 한다.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8719"/>
              <w:gridCol w:w="139"/>
            </w:tblGrid>
            <w:tr w:rsidR="00084F21" w:rsidRPr="004246E0" w:rsidTr="00766CA4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90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91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92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93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94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95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96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97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98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99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100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101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102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103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104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105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106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107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108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109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110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111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112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113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114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115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116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117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118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119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120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121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122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123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124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125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126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127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128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129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130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131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132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onclickImg0()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onclickImg1()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"./textures/matcaps/blue.jpg"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onclickImg2()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"./textures/matcaps/permalink.jpg"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onclickImg3()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"./textures/matcaps/rough-aluminium.jpg"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onclickImg4()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"./textures/matcaps/fireball.jpg"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onclickImg5()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"./textures/matcaps/red.jpg"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onclickImg6()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"./textures/matcaps/green.jpg"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246E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onclickImg7() {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 matcapFile: </w:t>
                  </w:r>
                  <w:r w:rsidRPr="004246E0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"./textures/matcaps/emerald.jpg"</w:t>
                  </w: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scene.remove(ps.getMesh());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init();</w:t>
                  </w:r>
                </w:p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4246E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loop();</w:t>
                  </w:r>
                  <w:hyperlink r:id="rId12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084F21" w:rsidRPr="004246E0" w:rsidRDefault="00084F21" w:rsidP="00766CA4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084F21" w:rsidRPr="004246E0" w:rsidRDefault="00084F21" w:rsidP="00766CA4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084F21" w:rsidRDefault="00084F21" w:rsidP="00084F21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5&gt;</w:t>
      </w:r>
    </w:p>
    <w:p w:rsidR="00084F21" w:rsidRDefault="00084F21" w:rsidP="00084F21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6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>Init( )</w:t>
      </w:r>
      <w:r>
        <w:rPr>
          <w:rFonts w:asciiTheme="majorEastAsia" w:eastAsiaTheme="majorEastAsia" w:hAnsiTheme="majorEastAsia" w:hint="eastAsia"/>
          <w:b/>
        </w:rPr>
        <w:t>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084F21" w:rsidTr="00766CA4">
        <w:trPr>
          <w:jc w:val="center"/>
        </w:trPr>
        <w:tc>
          <w:tcPr>
            <w:tcW w:w="7789" w:type="dxa"/>
          </w:tcPr>
          <w:p w:rsidR="00084F21" w:rsidRDefault="00776527" w:rsidP="004F395C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136~137번째 줄은 문서의 </w:t>
            </w:r>
            <w:r>
              <w:rPr>
                <w:rFonts w:asciiTheme="majorEastAsia" w:eastAsiaTheme="majorEastAsia" w:hAnsiTheme="majorEastAsia"/>
                <w:sz w:val="20"/>
              </w:rPr>
              <w:t>div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태그부분을 컨테이너 변수에 저장하고 </w:t>
            </w:r>
            <w:r>
              <w:rPr>
                <w:rFonts w:asciiTheme="majorEastAsia" w:eastAsiaTheme="majorEastAsia" w:hAnsiTheme="majorEastAsia"/>
                <w:sz w:val="20"/>
              </w:rPr>
              <w:t>child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로서 body부분에 붙이는 부분이다.</w:t>
            </w:r>
          </w:p>
          <w:p w:rsidR="00776527" w:rsidRDefault="00776527" w:rsidP="004F395C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776527" w:rsidRDefault="00776527" w:rsidP="004F395C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139~159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번째줄은 카메라를 설정하는 부분이다.</w:t>
            </w:r>
          </w:p>
          <w:p w:rsidR="00776527" w:rsidRDefault="00776527" w:rsidP="00776527">
            <w:pPr>
              <w:jc w:val="center"/>
              <w:rPr>
                <w:rFonts w:asciiTheme="majorEastAsia" w:eastAsiaTheme="majorEastAsia" w:hAnsiTheme="majorEastAsia"/>
                <w:color w:val="FF0000"/>
                <w:sz w:val="20"/>
              </w:rPr>
            </w:pP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(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앞선 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 xml:space="preserve">Tutorial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예제들을 참고</w:t>
            </w:r>
            <w:r w:rsidR="00E07F01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바란다.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)</w:t>
            </w: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161~162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변수를 선언하고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fog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에 이전에 선언한 </w:t>
            </w:r>
            <w:r>
              <w:rPr>
                <w:rFonts w:asciiTheme="majorEastAsia" w:eastAsiaTheme="majorEastAsia" w:hAnsiTheme="majorEastAsia"/>
                <w:sz w:val="20"/>
              </w:rPr>
              <w:t>fog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변수를 저장하는 부분이다.</w:t>
            </w: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6&gt;의 165~166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변수를 선언하고 초기화 하는 부분이다.</w:t>
            </w: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여기서의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변수는 전역변수의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와는 다른 변수이다.)</w:t>
            </w: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776527" w:rsidRDefault="00776527" w:rsidP="00776527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&lt;코드 6&gt;의 168~178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변수의 파라미터들을 설정하는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이전의 설명했던 부분을 제외하고 추가적으로 설명할 부분만 설명하자면,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776527" w:rsidRDefault="00776527" w:rsidP="00A529F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globalForce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는 힘이 가해지는 방향을 설정하는데 여기서 </w:t>
            </w:r>
            <w:r>
              <w:rPr>
                <w:rFonts w:asciiTheme="majorEastAsia" w:eastAsiaTheme="majorEastAsia" w:hAnsiTheme="majorEastAsia"/>
                <w:sz w:val="20"/>
              </w:rPr>
              <w:t>y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축으로 </w:t>
            </w:r>
            <w:r>
              <w:rPr>
                <w:rFonts w:asciiTheme="majorEastAsia" w:eastAsiaTheme="majorEastAsia" w:hAnsiTheme="majorEastAsia"/>
                <w:sz w:val="20"/>
              </w:rPr>
              <w:t>-10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만큼이므로 중력과 같은 힘으로 아래로 떨어지게 하였다.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바람의 세기인 </w:t>
            </w:r>
            <w:r>
              <w:rPr>
                <w:rFonts w:asciiTheme="majorEastAsia" w:eastAsiaTheme="majorEastAsia" w:hAnsiTheme="majorEastAsia"/>
                <w:sz w:val="20"/>
              </w:rPr>
              <w:t>windStrength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는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0.05로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설정하였고,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texFile과 </w:t>
            </w:r>
            <w:r>
              <w:rPr>
                <w:rFonts w:asciiTheme="majorEastAsia" w:eastAsiaTheme="majorEastAsia" w:hAnsiTheme="majorEastAsia"/>
                <w:sz w:val="20"/>
              </w:rPr>
              <w:t>matcapFile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을 적당한 이미지파일로 설정한다.</w:t>
            </w:r>
            <w:r w:rsidR="00A6391B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A529F9">
              <w:rPr>
                <w:rFonts w:asciiTheme="majorEastAsia" w:eastAsiaTheme="majorEastAsia" w:hAnsiTheme="majorEastAsia" w:hint="eastAsia"/>
                <w:sz w:val="20"/>
              </w:rPr>
              <w:t>alp</w:t>
            </w:r>
            <w:r w:rsidR="00A529F9">
              <w:rPr>
                <w:rFonts w:asciiTheme="majorEastAsia" w:eastAsiaTheme="majorEastAsia" w:hAnsiTheme="majorEastAsia"/>
                <w:sz w:val="20"/>
              </w:rPr>
              <w:t>ha</w:t>
            </w:r>
            <w:r w:rsidR="00A529F9">
              <w:rPr>
                <w:rFonts w:asciiTheme="majorEastAsia" w:eastAsiaTheme="majorEastAsia" w:hAnsiTheme="majorEastAsia" w:hint="eastAsia"/>
                <w:sz w:val="20"/>
              </w:rPr>
              <w:t xml:space="preserve">값은 투명도를 나타내는 수치값인데 이는 </w:t>
            </w:r>
            <w:r w:rsidR="00A529F9">
              <w:rPr>
                <w:rFonts w:asciiTheme="majorEastAsia" w:eastAsiaTheme="majorEastAsia" w:hAnsiTheme="majorEastAsia"/>
                <w:sz w:val="20"/>
              </w:rPr>
              <w:t>Water</w:t>
            </w:r>
            <w:r w:rsidR="00A529F9">
              <w:rPr>
                <w:rFonts w:asciiTheme="majorEastAsia" w:eastAsiaTheme="majorEastAsia" w:hAnsiTheme="majorEastAsia" w:hint="eastAsia"/>
                <w:sz w:val="20"/>
              </w:rPr>
              <w:t>의 사실성을 표현하는데 중요하다.</w:t>
            </w:r>
          </w:p>
          <w:p w:rsidR="00E07F01" w:rsidRDefault="00E07F01" w:rsidP="00A529F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E07F01" w:rsidRDefault="00E07F01" w:rsidP="00E07F01">
            <w:pPr>
              <w:jc w:val="center"/>
              <w:rPr>
                <w:rFonts w:asciiTheme="majorEastAsia" w:eastAsiaTheme="majorEastAsia" w:hAnsiTheme="majorEastAsia"/>
                <w:color w:val="FF0000"/>
                <w:sz w:val="20"/>
              </w:rPr>
            </w:pP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따로 설명하지 않은 부분은 앞선 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 xml:space="preserve">Tutorial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예제들을 참고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바란다.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)</w:t>
            </w:r>
          </w:p>
          <w:p w:rsidR="00E07F01" w:rsidRDefault="00E07F01" w:rsidP="00E07F01">
            <w:pPr>
              <w:jc w:val="center"/>
              <w:rPr>
                <w:rFonts w:asciiTheme="majorEastAsia" w:eastAsiaTheme="majorEastAsia" w:hAnsiTheme="majorEastAsia"/>
                <w:color w:val="FF0000"/>
                <w:sz w:val="20"/>
              </w:rPr>
            </w:pPr>
          </w:p>
          <w:p w:rsidR="00E07F01" w:rsidRDefault="00E07F01" w:rsidP="00A529F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6&gt;의 181~201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 plane과 sphere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만드는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각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특성들을 설정하고,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</w:p>
          <w:p w:rsidR="00E07F01" w:rsidRDefault="00E07F01" w:rsidP="00A529F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자세히 설명하지 않은 부분은 앞선 예제를 꼭 참고 해보길 바란다.</w:t>
            </w:r>
            <w:r>
              <w:rPr>
                <w:rFonts w:asciiTheme="majorEastAsia" w:eastAsiaTheme="majorEastAsia" w:hAnsiTheme="majorEastAsia"/>
                <w:sz w:val="20"/>
              </w:rPr>
              <w:t>)</w:t>
            </w:r>
          </w:p>
          <w:p w:rsidR="00572C5C" w:rsidRDefault="00572C5C" w:rsidP="00A529F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72C5C" w:rsidRDefault="00572C5C" w:rsidP="00412A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6&gt;의 205~226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>pipe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객체를 설정해주는 부분이다.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 main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객체와 같이 자주 사용되는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>loader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>객체를 이용하여 객체로더로 pipe객체를 로드한다.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>로드할때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,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>meterial을 만들고 child로서 그 값들을 설정하면서 로드하였다.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만들어진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>object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객체의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>position y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>값,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scale,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rotation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x값들을 설정하고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>scene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 xml:space="preserve">에 만들어진 </w:t>
            </w:r>
            <w:r w:rsidR="00412AA4">
              <w:rPr>
                <w:rFonts w:asciiTheme="majorEastAsia" w:eastAsiaTheme="majorEastAsia" w:hAnsiTheme="majorEastAsia"/>
                <w:sz w:val="20"/>
              </w:rPr>
              <w:t xml:space="preserve">pipe </w:t>
            </w:r>
            <w:r w:rsidR="00412AA4">
              <w:rPr>
                <w:rFonts w:asciiTheme="majorEastAsia" w:eastAsiaTheme="majorEastAsia" w:hAnsiTheme="majorEastAsia" w:hint="eastAsia"/>
                <w:sz w:val="20"/>
              </w:rPr>
              <w:t>object객체를 붙인다.</w:t>
            </w:r>
          </w:p>
          <w:p w:rsidR="00CD2381" w:rsidRDefault="00CD2381" w:rsidP="00412A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D2381" w:rsidRDefault="00CD2381" w:rsidP="00412A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6&gt;의 229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위에서 만들어 놓은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변수를 이용하여 초기로 선택될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mesh를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화면에 보여주는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CD2381" w:rsidRDefault="00CD2381" w:rsidP="00412A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D2381" w:rsidRDefault="00CD2381" w:rsidP="00412A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232~250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먼저 </w:t>
            </w:r>
            <w:r>
              <w:rPr>
                <w:rFonts w:asciiTheme="majorEastAsia" w:eastAsiaTheme="majorEastAsia" w:hAnsiTheme="majorEastAsia"/>
                <w:sz w:val="20"/>
              </w:rPr>
              <w:t>objectField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만들고 초기화 한다 이후 각각 </w:t>
            </w:r>
            <w:r>
              <w:rPr>
                <w:rFonts w:asciiTheme="majorEastAsia" w:eastAsiaTheme="majorEastAsia" w:hAnsiTheme="majorEastAsia"/>
                <w:sz w:val="20"/>
              </w:rPr>
              <w:t>planeObject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와 sphere</w:t>
            </w:r>
            <w:r>
              <w:rPr>
                <w:rFonts w:asciiTheme="majorEastAsia" w:eastAsiaTheme="majorEastAsia" w:hAnsiTheme="majorEastAsia"/>
                <w:sz w:val="20"/>
              </w:rPr>
              <w:t>Object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각각 만들고 초기화 하며,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objectField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에 관하여 장애물로서 위의 2가지를 </w:t>
            </w:r>
            <w:r>
              <w:rPr>
                <w:rFonts w:asciiTheme="majorEastAsia" w:eastAsiaTheme="majorEastAsia" w:hAnsiTheme="majorEastAsia"/>
                <w:sz w:val="20"/>
              </w:rPr>
              <w:t>add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마지막으로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장애물 </w:t>
            </w:r>
            <w:r>
              <w:rPr>
                <w:rFonts w:asciiTheme="majorEastAsia" w:eastAsiaTheme="majorEastAsia" w:hAnsiTheme="majorEastAsia"/>
                <w:sz w:val="20"/>
              </w:rPr>
              <w:t>Field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에 정리가 되어있는 </w:t>
            </w:r>
            <w:r>
              <w:rPr>
                <w:rFonts w:asciiTheme="majorEastAsia" w:eastAsiaTheme="majorEastAsia" w:hAnsiTheme="majorEastAsia"/>
                <w:sz w:val="20"/>
              </w:rPr>
              <w:t>objectField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</w:t>
            </w:r>
            <w:r>
              <w:rPr>
                <w:rFonts w:asciiTheme="majorEastAsia" w:eastAsiaTheme="majorEastAsia" w:hAnsiTheme="majorEastAsia"/>
                <w:sz w:val="20"/>
              </w:rPr>
              <w:t>add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한다.</w:t>
            </w:r>
          </w:p>
          <w:p w:rsidR="00766CA4" w:rsidRDefault="00766CA4" w:rsidP="00412A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766CA4" w:rsidRDefault="00766CA4" w:rsidP="00412AA4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254~257</w:t>
            </w:r>
            <w:r w:rsidR="00171259">
              <w:rPr>
                <w:rFonts w:asciiTheme="majorEastAsia" w:eastAsiaTheme="majorEastAsia" w:hAnsiTheme="majorEastAsia" w:hint="eastAsia"/>
                <w:sz w:val="20"/>
              </w:rPr>
              <w:t>번째 줄은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main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객체인 </w:t>
            </w:r>
            <w:r>
              <w:rPr>
                <w:rFonts w:asciiTheme="majorEastAsia" w:eastAsiaTheme="majorEastAsia" w:hAnsiTheme="majorEastAsia"/>
                <w:sz w:val="20"/>
              </w:rPr>
              <w:t>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객체에 관한 내용이다</w:t>
            </w:r>
            <w:r w:rsidR="00171259">
              <w:rPr>
                <w:rFonts w:asciiTheme="majorEastAsia" w:eastAsiaTheme="majorEastAsia" w:hAnsiTheme="majorEastAsia" w:hint="eastAsia"/>
                <w:sz w:val="20"/>
              </w:rPr>
              <w:t>.</w:t>
            </w:r>
          </w:p>
          <w:p w:rsidR="00171259" w:rsidRPr="00171259" w:rsidRDefault="00171259" w:rsidP="00412AA4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171259" w:rsidRDefault="00171259" w:rsidP="0017125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261~270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main 객체인 </w:t>
            </w:r>
            <w:r>
              <w:rPr>
                <w:rFonts w:asciiTheme="majorEastAsia" w:eastAsiaTheme="majorEastAsia" w:hAnsiTheme="majorEastAsia"/>
                <w:sz w:val="20"/>
              </w:rPr>
              <w:t>renderer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객체에 관한 내용이다.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이전과 조금 다른 점이 있다면,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그림자를 만들어주기 위하여 코드 </w:t>
            </w:r>
            <w:r>
              <w:rPr>
                <w:rFonts w:asciiTheme="majorEastAsia" w:eastAsiaTheme="majorEastAsia" w:hAnsiTheme="majorEastAsia"/>
                <w:sz w:val="20"/>
              </w:rPr>
              <w:t>4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줄정도가 추가되었다.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이후 renderer</w:t>
            </w:r>
            <w:r>
              <w:rPr>
                <w:rFonts w:asciiTheme="majorEastAsia" w:eastAsiaTheme="majorEastAsia" w:hAnsiTheme="majorEastAsia"/>
                <w:sz w:val="20"/>
              </w:rPr>
              <w:t>.domElement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컨테이너의 </w:t>
            </w:r>
            <w:r>
              <w:rPr>
                <w:rFonts w:asciiTheme="majorEastAsia" w:eastAsiaTheme="majorEastAsia" w:hAnsiTheme="majorEastAsia"/>
                <w:sz w:val="20"/>
              </w:rPr>
              <w:t>child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붙인다.</w:t>
            </w:r>
          </w:p>
          <w:p w:rsidR="00016869" w:rsidRDefault="00016869" w:rsidP="0017125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16869" w:rsidRDefault="00016869" w:rsidP="0017125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6&gt;의 274~277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Stat( )함수를 사용하여, 통계에 필요한 수치들을 설정하고 renderer와 똑같이 컨테이너의 </w:t>
            </w:r>
            <w:r>
              <w:rPr>
                <w:rFonts w:asciiTheme="majorEastAsia" w:eastAsiaTheme="majorEastAsia" w:hAnsiTheme="majorEastAsia"/>
                <w:sz w:val="20"/>
              </w:rPr>
              <w:t>child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붙인다.</w:t>
            </w:r>
          </w:p>
          <w:p w:rsidR="00016869" w:rsidRDefault="00016869" w:rsidP="0017125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16869" w:rsidRDefault="000779D8" w:rsidP="00171259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6&gt;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281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 윈도우 창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resize에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관한 소스이다.</w:t>
            </w:r>
          </w:p>
          <w:p w:rsidR="000779D8" w:rsidRDefault="000779D8" w:rsidP="0017125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779D8" w:rsidRPr="000779D8" w:rsidRDefault="000779D8" w:rsidP="000779D8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따로 설명하지 않은 부분은 앞선 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 xml:space="preserve">Tutorial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예제들을 참고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 </w:t>
            </w:r>
            <w:r w:rsidRPr="00776527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바란다.</w:t>
            </w: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)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4027D6" w:rsidRPr="004027D6" w:rsidTr="004027D6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139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149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159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169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179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189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199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209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219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229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239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249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259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269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272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273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274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275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276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278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279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280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281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282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init() {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container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document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.createElement(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'div'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document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.body.appendChild( container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THREE.PerspectiveCamera(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35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.innerWidth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/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.innerHeight,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camera.position.y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0.8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camera.position.x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2.2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camera.position.z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3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THREE.OrbitControls(camera);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controls.rotateSpeed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0.3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controls.noZoom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false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controls.noPan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controls.staticMoving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controls.dynamicDampingFactor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0.3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controls.minPolarAngle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controls.maxPolarAngle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Math.PI;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controls.minAzimuthAngle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Math.PI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*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0.4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controls.maxAzimuthAngle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Math.PI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*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0.4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THREE.Scene();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scene.fog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fog;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initialize particle system;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ParticleSystem();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ps.initialize(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10000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ps.setParameters({seedVelDir: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seedVelMag: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2.0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globalForce: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windStrength: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seedSize: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0.6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seedLife: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2.0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texFile :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"./textures/gradient.png"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matcapFile: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"./textures/matcaps/blue.jpg"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particleColor: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THREE.Color(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1.0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      alpha 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0.7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});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Ground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plane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THREE.Mesh(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THREE.PlaneBufferGeometry(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40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40 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THREE.MeshPhongMaterial( { color: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0x555555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specular: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0x000000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 )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plane.rotation.x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Math.PI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/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plane.position.y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plane.receiveShadow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 plane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sphereMesh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THREE.Mesh(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THREE.SphereGeometry(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THREE.MeshPhongMaterial( { color: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0x111111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specular: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0x111111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shininess: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 )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sphereMesh.receiveShadow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sphereMesh.castShadow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sphereMesh.position.set(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0.57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0.4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0.9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 sphereMesh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Loader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loader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THREE.OBJLoader();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loader.load(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'./models/pipe.obj'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(object){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material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THREE.MeshPhongMaterial( { color: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0x111111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specular: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0x111111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shininess: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30 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});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material.side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THREE.DoubleSide;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object.traverse(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( child ) {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if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( child instanceof THREE.Mesh ) {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child.material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material;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child.castShadow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    child.receiveShadow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    }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});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object.position.y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object.scale.set(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object.rotation.x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Math.PI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*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    scene.add(object);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});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//scene.add(ps.getMesh());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scene.add(ps.getScreenMesh());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objectField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ObjectField();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objectField.initialize();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planeObject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PlaneObject();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planeObject.initialize(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planeObject.setParameters(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0.3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0.8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objectField.addObstacle(planeObject);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sphereObject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SphereObject();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sphereObject.initialize(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0.57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0.4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0.9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0.2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sphereObject.setParameters(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0.3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0.8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objectField.addObstacle(sphereObject);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ps.setObstacleField(objectField);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Lights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THREE.AmbientLight(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0x777777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addShadowedLight(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0xffffff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1.35 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addShadowedLight(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0xffaa00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renderer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THREE.WebGLRenderer( { antialias: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alpha: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}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renderer.setClearColor( fog.color,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0.0 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renderer.setSize(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.innerWidth,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.innerHeight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renderer.gammaInput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renderer.gammaOutput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renderer.shadowMapEnabled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renderer.shadowMapCullFace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THREE.CullFaceBack;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container.appendChild( renderer.domElement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stats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stats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Stats();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stats.domElement.style.position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'absolute'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stats.domElement.style.top </w:t>
                  </w:r>
                  <w:r w:rsidRPr="004027D6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'0px'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container.appendChild( stats.domElement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resize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</w:t>
                  </w:r>
                  <w:r w:rsidRPr="004027D6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addEventListener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( </w:t>
                  </w:r>
                  <w:r w:rsidRPr="004027D6">
                    <w:rPr>
                      <w:rFonts w:ascii="굴림" w:eastAsia="굴림" w:hAnsi="굴림" w:cs="굴림"/>
                      <w:color w:val="993333"/>
                      <w:sz w:val="16"/>
                      <w:szCs w:val="16"/>
                    </w:rPr>
                    <w:t>'resize'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onWindowResize, </w:t>
                  </w:r>
                  <w:r w:rsidRPr="004027D6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false</w:t>
                  </w: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);</w:t>
                  </w:r>
                </w:p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4027D6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  <w:hyperlink r:id="rId13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4027D6" w:rsidRPr="004027D6" w:rsidRDefault="004027D6" w:rsidP="004027D6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084F21" w:rsidRPr="004246E0" w:rsidRDefault="00084F21" w:rsidP="00766CA4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084F21" w:rsidRDefault="00084F21" w:rsidP="00084F21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6&gt;</w:t>
      </w:r>
    </w:p>
    <w:p w:rsidR="00C11261" w:rsidRDefault="00C11261" w:rsidP="00C11261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7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addShadowedLight( )함수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C11261" w:rsidTr="00FA45EA">
        <w:trPr>
          <w:jc w:val="center"/>
        </w:trPr>
        <w:tc>
          <w:tcPr>
            <w:tcW w:w="7789" w:type="dxa"/>
          </w:tcPr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7&gt;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284~308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i</w:t>
            </w:r>
            <w:r>
              <w:rPr>
                <w:rFonts w:asciiTheme="majorEastAsia" w:eastAsiaTheme="majorEastAsia" w:hAnsiTheme="majorEastAsia"/>
                <w:sz w:val="20"/>
              </w:rPr>
              <w:t>nit(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함수에서 사용한 </w:t>
            </w:r>
            <w:r>
              <w:rPr>
                <w:rFonts w:asciiTheme="majorEastAsia" w:eastAsiaTheme="majorEastAsia" w:hAnsiTheme="majorEastAsia"/>
                <w:sz w:val="20"/>
              </w:rPr>
              <w:t>addShadowedLight(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함수에 대한 정의 부분이다.</w:t>
            </w: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284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a</w:t>
            </w:r>
            <w:r>
              <w:rPr>
                <w:rFonts w:asciiTheme="majorEastAsia" w:eastAsiaTheme="majorEastAsia" w:hAnsiTheme="majorEastAsia"/>
                <w:sz w:val="20"/>
              </w:rPr>
              <w:t>ddShadowedLight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함수는 매개변수로 </w:t>
            </w:r>
            <w:r>
              <w:rPr>
                <w:rFonts w:asciiTheme="majorEastAsia" w:eastAsiaTheme="majorEastAsia" w:hAnsiTheme="majorEastAsia"/>
                <w:sz w:val="20"/>
              </w:rPr>
              <w:t>5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가지를 받는다.</w:t>
            </w:r>
          </w:p>
          <w:p w:rsidR="00C11261" w:rsidRDefault="00C11261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X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절대위치의 </w:t>
            </w:r>
            <w:r>
              <w:rPr>
                <w:rFonts w:asciiTheme="majorEastAsia" w:eastAsiaTheme="majorEastAsia" w:hAnsiTheme="majorEastAsia"/>
                <w:sz w:val="20"/>
              </w:rPr>
              <w:t>x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C11261" w:rsidRDefault="00C11261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Y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절대위치의 </w:t>
            </w:r>
            <w:r>
              <w:rPr>
                <w:rFonts w:asciiTheme="majorEastAsia" w:eastAsiaTheme="majorEastAsia" w:hAnsiTheme="majorEastAsia"/>
                <w:sz w:val="20"/>
              </w:rPr>
              <w:t>y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C11261" w:rsidRDefault="00C11261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Z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절대위치의 </w:t>
            </w:r>
            <w:r>
              <w:rPr>
                <w:rFonts w:asciiTheme="majorEastAsia" w:eastAsiaTheme="majorEastAsia" w:hAnsiTheme="majorEastAsia"/>
                <w:sz w:val="20"/>
              </w:rPr>
              <w:t>z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C11261" w:rsidRDefault="00C11261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Color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빛의 색상을 의미하며 </w:t>
            </w:r>
            <w:r>
              <w:rPr>
                <w:rFonts w:asciiTheme="majorEastAsia" w:eastAsiaTheme="majorEastAsia" w:hAnsiTheme="majorEastAsia"/>
                <w:sz w:val="20"/>
              </w:rPr>
              <w:t>RGB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값으로 표현한다.</w:t>
            </w:r>
          </w:p>
          <w:p w:rsidR="00C11261" w:rsidRDefault="00C11261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Intensity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빛의 강도를 의미한다.</w:t>
            </w: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286~288 : directionLight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라는 빛의 방향성을 결정할 객체를 선언한다.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객체의 위치를 </w:t>
            </w:r>
            <w:r>
              <w:rPr>
                <w:rFonts w:asciiTheme="majorEastAsia" w:eastAsiaTheme="majorEastAsia" w:hAnsiTheme="majorEastAsia"/>
                <w:sz w:val="20"/>
              </w:rPr>
              <w:t>x, y, z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설정을 한 뒤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290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앞서 만든 d</w:t>
            </w:r>
            <w:r>
              <w:rPr>
                <w:rFonts w:asciiTheme="majorEastAsia" w:eastAsiaTheme="majorEastAsia" w:hAnsiTheme="majorEastAsia"/>
                <w:sz w:val="20"/>
              </w:rPr>
              <w:t>irectionLight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라는 객체에 그림자효과를 </w:t>
            </w:r>
            <w:r>
              <w:rPr>
                <w:rFonts w:asciiTheme="majorEastAsia" w:eastAsiaTheme="majorEastAsia" w:hAnsiTheme="majorEastAsia"/>
                <w:sz w:val="20"/>
              </w:rPr>
              <w:t>true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설정한다.</w:t>
            </w: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293 : 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 w:val="20"/>
              </w:rPr>
              <w:t>-1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사용할 변수 </w:t>
            </w:r>
            <w:r>
              <w:rPr>
                <w:rFonts w:asciiTheme="majorEastAsia" w:eastAsiaTheme="majorEastAsia" w:hAnsiTheme="majorEastAsia"/>
                <w:sz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선언</w:t>
            </w:r>
          </w:p>
          <w:p w:rsidR="00C11261" w:rsidRPr="00483747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ine 294~297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각 좌, 우,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위,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아래의 카메라가 그림자를 표현하는 수치를 </w:t>
            </w:r>
            <w:r>
              <w:rPr>
                <w:rFonts w:asciiTheme="majorEastAsia" w:eastAsiaTheme="majorEastAsia" w:hAnsiTheme="majorEastAsia"/>
                <w:sz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 w:val="20"/>
              </w:rPr>
              <w:t>-1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조절한다.</w:t>
            </w:r>
          </w:p>
          <w:p w:rsidR="00C11261" w:rsidRPr="00483747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ine 299~300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카메라가 그림자를 식별하는 거리감을 </w:t>
            </w:r>
            <w:r>
              <w:rPr>
                <w:rFonts w:asciiTheme="majorEastAsia" w:eastAsiaTheme="majorEastAsia" w:hAnsiTheme="majorEastAsia"/>
                <w:sz w:val="20"/>
              </w:rPr>
              <w:t>near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far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조절한다.</w:t>
            </w:r>
          </w:p>
          <w:p w:rsidR="00C11261" w:rsidRPr="00483747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302~303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픽셀적 수치에 있어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그림자 맵의 텍스쳐 너비와 높이를 설정한다.</w:t>
            </w:r>
          </w:p>
          <w:p w:rsidR="00C11261" w:rsidRPr="00483747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Pr="003F2522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305~306 :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그림자의 표면을 결정할 때,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표준화된 깊이로부터 얼마의 수치만큼 빼고 더할 것인지를 정하는 </w:t>
            </w:r>
            <w:r>
              <w:rPr>
                <w:rFonts w:asciiTheme="majorEastAsia" w:eastAsiaTheme="majorEastAsia" w:hAnsiTheme="majorEastAsia"/>
                <w:sz w:val="20"/>
              </w:rPr>
              <w:t>Bias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그림자의 어두운 정도를 표현하는 </w:t>
            </w:r>
            <w:r>
              <w:rPr>
                <w:rFonts w:asciiTheme="majorEastAsia" w:eastAsiaTheme="majorEastAsia" w:hAnsiTheme="majorEastAsia"/>
                <w:sz w:val="20"/>
              </w:rPr>
              <w:t>Darkness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설정한다.</w:t>
            </w:r>
          </w:p>
          <w:p w:rsidR="00C11261" w:rsidRPr="00483747" w:rsidRDefault="00C11261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1261" w:rsidRPr="00CA0B19" w:rsidRDefault="00C11261" w:rsidP="00FA45EA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776527">
              <w:rPr>
                <w:rFonts w:asciiTheme="majorEastAsia" w:eastAsiaTheme="majorEastAsia" w:hAnsiTheme="majorEastAsia"/>
                <w:color w:val="FF0000"/>
                <w:sz w:val="20"/>
              </w:rPr>
              <w:t>(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</w:rPr>
              <w:t>꼭 앞선 예제들을 공부하고 보길 바란다.</w:t>
            </w:r>
            <w:r>
              <w:rPr>
                <w:rFonts w:asciiTheme="majorEastAsia" w:eastAsiaTheme="majorEastAsia" w:hAnsiTheme="majorEastAsia"/>
                <w:color w:val="FF0000"/>
                <w:sz w:val="20"/>
              </w:rPr>
              <w:t>)</w:t>
            </w:r>
          </w:p>
          <w:p w:rsidR="00C11261" w:rsidRPr="00483747" w:rsidRDefault="00C11261" w:rsidP="00FA45EA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C11261" w:rsidRPr="001E6ED8" w:rsidTr="00FA45E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283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284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285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286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287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288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289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290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291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292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293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294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295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296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297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298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299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300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301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302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303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304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305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306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307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308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addShadowedLight( x, y, z, color, intensity ) {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directionalLight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THREE.DirectionalLight( color, intensity );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directionalLight.position.set( x, y, z )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scene.add( directionalLight );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directionalLight.castShadow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true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1E6ED8">
                    <w:rPr>
                      <w:rFonts w:ascii="굴림" w:eastAsia="굴림" w:hAnsi="굴림" w:cs="굴림"/>
                      <w:color w:val="999999"/>
                      <w:sz w:val="16"/>
                      <w:szCs w:val="16"/>
                    </w:rPr>
                    <w:t>// directionalLight.shadowCameraVisible = true;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directionalLight.shadowCameraLeft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d;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directionalLight.shadowCameraRight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directionalLight.shadowCameraTop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directionalLight.shadowCameraBottom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d;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directionalLight.shadowCameraNear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directionalLight.shadowCameraFar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4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directionalLight.shadowMapWidth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1024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directionalLight.shadowMapHeight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1024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directionalLight.shadowBias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0.005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directionalLight.shadowDarkness </w:t>
                  </w:r>
                  <w:r w:rsidRPr="001E6ED8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1E6ED8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0.15</w:t>
                  </w: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1E6ED8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  <w:hyperlink r:id="rId14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C11261" w:rsidRPr="001E6ED8" w:rsidRDefault="00C11261" w:rsidP="00FA45EA">
                  <w:pPr>
                    <w:spacing w:after="0" w:line="336" w:lineRule="auto"/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</w:p>
              </w:tc>
            </w:tr>
          </w:tbl>
          <w:p w:rsidR="00C11261" w:rsidRPr="001E6ED8" w:rsidRDefault="00C11261" w:rsidP="00FA45EA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C11261" w:rsidRDefault="00C11261" w:rsidP="00C11261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7&gt;</w:t>
      </w:r>
    </w:p>
    <w:p w:rsidR="00A2351C" w:rsidRDefault="00A2351C" w:rsidP="00A2351C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8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onWindowResize( )함수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A2351C" w:rsidTr="00FA45EA">
        <w:trPr>
          <w:jc w:val="center"/>
        </w:trPr>
        <w:tc>
          <w:tcPr>
            <w:tcW w:w="7789" w:type="dxa"/>
          </w:tcPr>
          <w:p w:rsidR="00A2351C" w:rsidRDefault="00A2351C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8&gt;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</w:t>
            </w:r>
            <w:r w:rsidRPr="006C1EB3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310~317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 w</w:t>
            </w:r>
            <w:r>
              <w:rPr>
                <w:rFonts w:asciiTheme="majorEastAsia" w:eastAsiaTheme="majorEastAsia" w:hAnsiTheme="majorEastAsia"/>
                <w:sz w:val="20"/>
              </w:rPr>
              <w:t>indow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창을 변경했을 때 다시 렌더링을 해주는 </w:t>
            </w:r>
            <w:r>
              <w:rPr>
                <w:rFonts w:asciiTheme="majorEastAsia" w:eastAsiaTheme="majorEastAsia" w:hAnsiTheme="majorEastAsia"/>
                <w:sz w:val="20"/>
              </w:rPr>
              <w:t>onWindowResize(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함수에 대한 부분이다.</w:t>
            </w:r>
          </w:p>
          <w:p w:rsidR="00A2351C" w:rsidRDefault="00A2351C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2351C" w:rsidRDefault="00A2351C" w:rsidP="00FA45EA">
            <w:pPr>
              <w:jc w:val="center"/>
              <w:rPr>
                <w:rFonts w:asciiTheme="majorEastAsia" w:eastAsiaTheme="majorEastAsia" w:hAnsiTheme="majorEastAsia"/>
                <w:color w:val="FF0000"/>
                <w:sz w:val="20"/>
              </w:rPr>
            </w:pPr>
            <w:r>
              <w:rPr>
                <w:rFonts w:asciiTheme="majorEastAsia" w:eastAsiaTheme="majorEastAsia" w:hAnsiTheme="majorEastAsia"/>
                <w:color w:val="FF0000"/>
                <w:sz w:val="20"/>
              </w:rPr>
              <w:t>(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설명하지 않은 부분은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Tutorial2_1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을 꼭 참고해주세요!</w:t>
            </w:r>
            <w:r>
              <w:rPr>
                <w:rFonts w:asciiTheme="majorEastAsia" w:eastAsiaTheme="majorEastAsia" w:hAnsiTheme="majorEastAsia"/>
                <w:color w:val="FF0000"/>
                <w:sz w:val="20"/>
              </w:rPr>
              <w:t>)</w:t>
            </w:r>
          </w:p>
          <w:p w:rsidR="00A2351C" w:rsidRPr="00B55716" w:rsidRDefault="00A2351C" w:rsidP="00FA45EA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A2351C" w:rsidRPr="0001002C" w:rsidTr="00FA45E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309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310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311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312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313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314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315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316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317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01002C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onWindowResize() {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camera.aspect </w:t>
                  </w:r>
                  <w:r w:rsidRPr="0001002C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01002C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.innerWidth </w:t>
                  </w:r>
                  <w:r w:rsidRPr="0001002C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/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01002C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.innerHeight;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camera.updateProjectionMatrix();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renderer.setSize( </w:t>
                  </w:r>
                  <w:r w:rsidRPr="0001002C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.innerWidth, </w:t>
                  </w:r>
                  <w:r w:rsidRPr="0001002C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window</w:t>
                  </w: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.innerHeight );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01002C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A2351C" w:rsidRPr="0001002C" w:rsidRDefault="00A2351C" w:rsidP="00FA45EA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A2351C" w:rsidRPr="001E6ED8" w:rsidRDefault="00A2351C" w:rsidP="00FA45EA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A2351C" w:rsidRDefault="00A2351C" w:rsidP="00A2351C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&lt;코드8</w:t>
      </w:r>
      <w:r>
        <w:rPr>
          <w:rFonts w:asciiTheme="majorEastAsia" w:eastAsiaTheme="majorEastAsia" w:hAnsiTheme="majorEastAsia"/>
          <w:b/>
        </w:rPr>
        <w:t>&gt;</w:t>
      </w:r>
    </w:p>
    <w:p w:rsidR="00EC4964" w:rsidRDefault="00EC4964" w:rsidP="00EC4964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9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 xml:space="preserve">loop( </w:t>
      </w:r>
      <w:r>
        <w:rPr>
          <w:rFonts w:asciiTheme="majorEastAsia" w:eastAsiaTheme="majorEastAsia" w:hAnsiTheme="majorEastAsia" w:hint="eastAsia"/>
          <w:b/>
        </w:rPr>
        <w:t>)함수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EC4964" w:rsidTr="00FA45EA">
        <w:trPr>
          <w:jc w:val="center"/>
        </w:trPr>
        <w:tc>
          <w:tcPr>
            <w:tcW w:w="7789" w:type="dxa"/>
          </w:tcPr>
          <w:p w:rsidR="00EC4964" w:rsidRDefault="00EC4964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9&gt;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319~320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sz w:val="20"/>
              </w:rPr>
              <w:t>fps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변수의 선언과 초기화를 하고 </w:t>
            </w:r>
            <w:r>
              <w:rPr>
                <w:rFonts w:asciiTheme="majorEastAsia" w:eastAsiaTheme="majorEastAsia" w:hAnsiTheme="majorEastAsia"/>
                <w:sz w:val="20"/>
              </w:rPr>
              <w:t>time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변수도 하나 만든다.</w:t>
            </w:r>
          </w:p>
          <w:p w:rsidR="00EC4964" w:rsidRDefault="00EC4964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EC4964" w:rsidRDefault="00EC4964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9&gt;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321~342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번재 줄은 </w:t>
            </w:r>
            <w:r>
              <w:rPr>
                <w:rFonts w:asciiTheme="majorEastAsia" w:eastAsiaTheme="majorEastAsia" w:hAnsiTheme="majorEastAsia"/>
                <w:sz w:val="20"/>
              </w:rPr>
              <w:t>loop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함수에 관한 선언 및 정의를 하는 부분이다.</w:t>
            </w:r>
          </w:p>
          <w:p w:rsidR="00EC4964" w:rsidRDefault="00EC4964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EC4964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 w:rsidRPr="0040328C">
              <w:rPr>
                <w:rFonts w:asciiTheme="majorEastAsia" w:eastAsiaTheme="majorEastAsia" w:hAnsiTheme="majorEastAsia"/>
                <w:sz w:val="20"/>
              </w:rPr>
              <w:t>setTimeout</w:t>
            </w:r>
            <w:r w:rsidRPr="0040328C">
              <w:rPr>
                <w:rFonts w:asciiTheme="majorEastAsia" w:eastAsiaTheme="majorEastAsia" w:hAnsiTheme="majorEastAsia" w:hint="eastAsia"/>
                <w:sz w:val="20"/>
              </w:rPr>
              <w:t xml:space="preserve">은 </w:t>
            </w:r>
            <w:r w:rsidRPr="0040328C">
              <w:rPr>
                <w:rFonts w:asciiTheme="majorEastAsia" w:eastAsiaTheme="majorEastAsia" w:hAnsiTheme="majorEastAsia"/>
                <w:sz w:val="20"/>
              </w:rPr>
              <w:t>1</w:t>
            </w:r>
            <w:r w:rsidRPr="0040328C">
              <w:rPr>
                <w:rFonts w:asciiTheme="majorEastAsia" w:eastAsiaTheme="majorEastAsia" w:hAnsiTheme="majorEastAsia" w:hint="eastAsia"/>
                <w:sz w:val="20"/>
              </w:rPr>
              <w:t xml:space="preserve">초/fps초마다 </w:t>
            </w:r>
            <w:r w:rsidRPr="0040328C">
              <w:rPr>
                <w:rFonts w:asciiTheme="majorEastAsia" w:eastAsiaTheme="majorEastAsia" w:hAnsiTheme="majorEastAsia"/>
                <w:sz w:val="20"/>
              </w:rPr>
              <w:t>loop</w:t>
            </w:r>
            <w:r w:rsidRPr="0040328C">
              <w:rPr>
                <w:rFonts w:asciiTheme="majorEastAsia" w:eastAsiaTheme="majorEastAsia" w:hAnsiTheme="majorEastAsia" w:hint="eastAsia"/>
                <w:sz w:val="20"/>
              </w:rPr>
              <w:t>가 실행되게 하였다.</w:t>
            </w:r>
          </w:p>
          <w:p w:rsidR="00EC4964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현재시간(now)과 시간차(</w:t>
            </w:r>
            <w:r>
              <w:rPr>
                <w:rFonts w:asciiTheme="majorEastAsia" w:eastAsiaTheme="majorEastAsia" w:hAnsiTheme="majorEastAsia"/>
                <w:sz w:val="20"/>
              </w:rPr>
              <w:t>dt)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변수를 만들어 설정하고 계산하여 현시간은 </w:t>
            </w:r>
            <w:r>
              <w:rPr>
                <w:rFonts w:asciiTheme="majorEastAsia" w:eastAsiaTheme="majorEastAsia" w:hAnsiTheme="majorEastAsia"/>
                <w:sz w:val="20"/>
              </w:rPr>
              <w:t>time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변수에 저장한다.</w:t>
            </w:r>
          </w:p>
          <w:p w:rsidR="00EC4964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을 이용하여 통계적 계산을 시작하게하였다.</w:t>
            </w:r>
          </w:p>
          <w:p w:rsidR="00EC4964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Cen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rad을 설정하고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각종 </w:t>
            </w:r>
            <w:r>
              <w:rPr>
                <w:rFonts w:asciiTheme="majorEastAsia" w:eastAsiaTheme="majorEastAsia" w:hAnsiTheme="majorEastAsia"/>
                <w:sz w:val="20"/>
              </w:rPr>
              <w:t>particle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관련하여 설정한뒤 </w:t>
            </w:r>
            <w:r>
              <w:rPr>
                <w:rFonts w:asciiTheme="majorEastAsia" w:eastAsiaTheme="majorEastAsia" w:hAnsiTheme="majorEastAsia"/>
                <w:sz w:val="20"/>
              </w:rPr>
              <w:t>controls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없데이트 한다.</w:t>
            </w:r>
          </w:p>
          <w:p w:rsidR="00EC4964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이후 </w:t>
            </w:r>
            <w:r>
              <w:rPr>
                <w:rFonts w:asciiTheme="majorEastAsia" w:eastAsiaTheme="majorEastAsia" w:hAnsiTheme="majorEastAsia"/>
                <w:sz w:val="20"/>
              </w:rPr>
              <w:t>requestAnimation</w:t>
            </w:r>
            <w:r>
              <w:rPr>
                <w:rFonts w:asciiTheme="majorEastAsia" w:eastAsiaTheme="majorEastAsia" w:hAnsiTheme="majorEastAsia" w:hint="eastAsia"/>
                <w:sz w:val="20"/>
              </w:rPr>
              <w:t>Frame을 사용하여 render를 랜더링 해준다.</w:t>
            </w:r>
          </w:p>
          <w:p w:rsidR="00EC4964" w:rsidRPr="0040328C" w:rsidRDefault="00EC4964" w:rsidP="00FA45E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을 이용하여 통계적 계산을 </w:t>
            </w:r>
            <w:r>
              <w:rPr>
                <w:rFonts w:asciiTheme="majorEastAsia" w:eastAsiaTheme="majorEastAsia" w:hAnsiTheme="majorEastAsia"/>
                <w:sz w:val="20"/>
              </w:rPr>
              <w:t>init(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 내에서 종료하게 한다.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EC4964" w:rsidRPr="00BD0A8E" w:rsidTr="00FA45E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318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319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320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321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322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323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324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325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326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327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328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329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330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331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332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333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334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335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336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337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338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339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340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341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342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fps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40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time;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loop() {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BD0A8E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setTimeout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(loop, 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1000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/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fps);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now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D0A8E">
                    <w:rPr>
                      <w:rFonts w:ascii="굴림" w:eastAsia="굴림" w:hAnsi="굴림" w:cs="굴림"/>
                      <w:color w:val="0099CC"/>
                      <w:sz w:val="16"/>
                      <w:szCs w:val="16"/>
                    </w:rPr>
                    <w:t>Date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().getTime();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dt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(now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(time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||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now))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/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1000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time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now;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stats.begin();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cen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new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THREE.Vector3(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-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0.57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0.24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0.24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var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rad </w:t>
                  </w:r>
                  <w:r w:rsidRPr="00BD0A8E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=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0.11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ps.addParticlesFromSphere(</w:t>
                  </w:r>
                  <w:r w:rsidRPr="00BD0A8E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50</w:t>
                  </w: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, cen, rad);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ps.updateParticles(dt);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controls.update();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requestAnimationFrame(render);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stats.end();</w:t>
                  </w:r>
                </w:p>
                <w:p w:rsidR="00EC4964" w:rsidRPr="00BD0A8E" w:rsidRDefault="00EC4964" w:rsidP="00FA45EA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BD0A8E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  <w:hyperlink r:id="rId15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EC4964" w:rsidRPr="00BD0A8E" w:rsidRDefault="009D1C43" w:rsidP="00FA45EA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hyperlink r:id="rId16" w:anchor="e" w:tgtFrame="_blank" w:history="1">
                    <w:r w:rsidR="00EC4964" w:rsidRPr="00BD0A8E">
                      <w:rPr>
                        <w:rFonts w:ascii="굴림" w:eastAsia="굴림" w:hAnsi="굴림" w:cs="굴림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EC4964" w:rsidRPr="001E6ED8" w:rsidRDefault="00EC4964" w:rsidP="00FA45EA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EC4964" w:rsidRDefault="00EC4964" w:rsidP="00EC4964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&lt;코드9</w:t>
      </w:r>
      <w:r>
        <w:rPr>
          <w:rFonts w:asciiTheme="majorEastAsia" w:eastAsiaTheme="majorEastAsia" w:hAnsiTheme="majorEastAsia"/>
          <w:b/>
        </w:rPr>
        <w:t>&gt;</w:t>
      </w:r>
    </w:p>
    <w:p w:rsidR="002C0A88" w:rsidRDefault="002C0A88" w:rsidP="002C0A88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10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render</w:t>
      </w:r>
      <w:r>
        <w:rPr>
          <w:rFonts w:asciiTheme="majorEastAsia" w:eastAsiaTheme="majorEastAsia" w:hAnsiTheme="majorEastAsia"/>
          <w:b/>
        </w:rPr>
        <w:t xml:space="preserve">( </w:t>
      </w:r>
      <w:r>
        <w:rPr>
          <w:rFonts w:asciiTheme="majorEastAsia" w:eastAsiaTheme="majorEastAsia" w:hAnsiTheme="majorEastAsia" w:hint="eastAsia"/>
          <w:b/>
        </w:rPr>
        <w:t>)함수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9"/>
        <w:gridCol w:w="11530"/>
      </w:tblGrid>
      <w:tr w:rsidR="002C0A88" w:rsidTr="00FA45EA">
        <w:trPr>
          <w:jc w:val="center"/>
        </w:trPr>
        <w:tc>
          <w:tcPr>
            <w:tcW w:w="7789" w:type="dxa"/>
          </w:tcPr>
          <w:p w:rsidR="002C0A88" w:rsidRDefault="002C0A88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10&gt;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344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~352번째 줄은 </w:t>
            </w:r>
            <w:r>
              <w:rPr>
                <w:rFonts w:asciiTheme="majorEastAsia" w:eastAsiaTheme="majorEastAsia" w:hAnsiTheme="majorEastAsia"/>
                <w:sz w:val="20"/>
              </w:rPr>
              <w:t>render(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함수에 관한 내용이다.</w:t>
            </w:r>
          </w:p>
          <w:p w:rsidR="002C0A88" w:rsidRDefault="002C0A88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C0A88" w:rsidRDefault="002C0A88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10&gt;의 346~347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번째줄은 rendere</w:t>
            </w:r>
            <w:r>
              <w:rPr>
                <w:rFonts w:asciiTheme="majorEastAsia" w:eastAsiaTheme="majorEastAsia" w:hAnsiTheme="majorEastAsia"/>
                <w:sz w:val="20"/>
              </w:rPr>
              <w:t>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가 그리는 색상을 </w:t>
            </w:r>
            <w:r>
              <w:rPr>
                <w:rFonts w:asciiTheme="majorEastAsia" w:eastAsiaTheme="majorEastAsia" w:hAnsiTheme="majorEastAsia"/>
                <w:sz w:val="20"/>
              </w:rPr>
              <w:t>fog.color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클리어 하고 </w:t>
            </w:r>
            <w:r>
              <w:rPr>
                <w:rFonts w:asciiTheme="majorEastAsia" w:eastAsiaTheme="majorEastAsia" w:hAnsiTheme="majorEastAsia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</w:t>
            </w:r>
            <w:r>
              <w:rPr>
                <w:rFonts w:asciiTheme="majorEastAsia" w:eastAsiaTheme="majorEastAsia" w:hAnsiTheme="majorEastAsia"/>
                <w:sz w:val="20"/>
              </w:rPr>
              <w:t>update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하는데 </w:t>
            </w:r>
            <w:r>
              <w:rPr>
                <w:rFonts w:asciiTheme="majorEastAsia" w:eastAsiaTheme="majorEastAsia" w:hAnsiTheme="majorEastAsia"/>
                <w:sz w:val="20"/>
              </w:rPr>
              <w:t>render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er</w:t>
            </w:r>
            <w:r>
              <w:rPr>
                <w:rFonts w:asciiTheme="majorEastAsia" w:eastAsiaTheme="majorEastAsia" w:hAnsiTheme="majorEastAsia"/>
                <w:sz w:val="20"/>
              </w:rPr>
              <w:t>, scene, camera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모두 적용하여 </w:t>
            </w:r>
            <w:r>
              <w:rPr>
                <w:rFonts w:asciiTheme="majorEastAsia" w:eastAsiaTheme="majorEastAsia" w:hAnsiTheme="majorEastAsia"/>
                <w:sz w:val="20"/>
              </w:rPr>
              <w:t>update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한다.</w:t>
            </w:r>
          </w:p>
          <w:p w:rsidR="002C0A88" w:rsidRDefault="002C0A88" w:rsidP="00FA45E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C0A88" w:rsidRPr="00567D83" w:rsidRDefault="002C0A88" w:rsidP="00FA45E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sz w:val="20"/>
              </w:rPr>
              <w:t>10&gt;의 349~350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번째줄은 다시 한번 rend</w:t>
            </w:r>
            <w:r>
              <w:rPr>
                <w:rFonts w:asciiTheme="majorEastAsia" w:eastAsiaTheme="majorEastAsia" w:hAnsiTheme="majorEastAsia"/>
                <w:sz w:val="20"/>
              </w:rPr>
              <w:t>ere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r가 그리는 색상을 </w:t>
            </w:r>
            <w:r>
              <w:rPr>
                <w:rFonts w:asciiTheme="majorEastAsia" w:eastAsiaTheme="majorEastAsia" w:hAnsiTheme="majorEastAsia"/>
                <w:sz w:val="20"/>
              </w:rPr>
              <w:t>fog,color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클리어 하고 </w:t>
            </w:r>
            <w:r>
              <w:rPr>
                <w:rFonts w:asciiTheme="majorEastAsia" w:eastAsiaTheme="majorEastAsia" w:hAnsiTheme="majorEastAsia"/>
                <w:sz w:val="20"/>
              </w:rPr>
              <w:t>renderer.render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사용하여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 w:val="20"/>
              </w:rPr>
              <w:t>camera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객체를 다시 랜더링 해준다.</w:t>
            </w:r>
          </w:p>
        </w:tc>
        <w:tc>
          <w:tcPr>
            <w:tcW w:w="1153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2C0A88" w:rsidRPr="00832910" w:rsidTr="00FA45E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343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344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345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346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347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348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349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350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351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352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353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354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355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666666"/>
                      <w:sz w:val="16"/>
                      <w:szCs w:val="16"/>
                    </w:rPr>
                    <w:t>356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</w:t>
                  </w:r>
                  <w:r w:rsidRPr="0083291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function</w:t>
                  </w: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render() {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renderer.setClearColor( fog.color, </w:t>
                  </w:r>
                  <w:r w:rsidRPr="00832910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0.0 </w:t>
                  </w: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ps.updateTexture(renderer, scene, camera);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renderer.setClearColor( fog.color, </w:t>
                  </w:r>
                  <w:r w:rsidRPr="00832910">
                    <w:rPr>
                      <w:rFonts w:ascii="굴림" w:eastAsia="굴림" w:hAnsi="굴림" w:cs="굴림"/>
                      <w:color w:val="308CE5"/>
                      <w:sz w:val="16"/>
                      <w:szCs w:val="16"/>
                    </w:rPr>
                    <w:t>1.0 </w:t>
                  </w: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);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    renderer.render(scene, camera);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      }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 &lt;/</w:t>
                  </w:r>
                  <w:r w:rsidRPr="0083291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script</w:t>
                  </w: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 </w:t>
                  </w:r>
                </w:p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6"/>
                      <w:szCs w:val="16"/>
                    </w:rPr>
                  </w:pP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&lt;/</w:t>
                  </w:r>
                  <w:r w:rsidRPr="00832910">
                    <w:rPr>
                      <w:rFonts w:ascii="굴림" w:eastAsia="굴림" w:hAnsi="굴림" w:cs="굴림"/>
                      <w:color w:val="FF3399"/>
                      <w:sz w:val="16"/>
                      <w:szCs w:val="16"/>
                    </w:rPr>
                    <w:t>body</w:t>
                  </w:r>
                  <w:r w:rsidRPr="00832910">
                    <w:rPr>
                      <w:rFonts w:ascii="굴림" w:eastAsia="굴림" w:hAnsi="굴림" w:cs="굴림"/>
                      <w:color w:val="010101"/>
                      <w:sz w:val="16"/>
                      <w:szCs w:val="16"/>
                    </w:rPr>
                    <w:t>&gt;</w:t>
                  </w:r>
                  <w:hyperlink r:id="rId17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2C0A88" w:rsidRPr="00832910" w:rsidRDefault="002C0A88" w:rsidP="00FA45EA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2C0A88" w:rsidRPr="001E6ED8" w:rsidRDefault="002C0A88" w:rsidP="00FA45EA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</w:tr>
    </w:tbl>
    <w:p w:rsidR="002C0A88" w:rsidRDefault="002C0A88" w:rsidP="002C0A88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&lt;코드10</w:t>
      </w:r>
      <w:r>
        <w:rPr>
          <w:rFonts w:asciiTheme="majorEastAsia" w:eastAsiaTheme="majorEastAsia" w:hAnsiTheme="majorEastAsia"/>
          <w:b/>
        </w:rPr>
        <w:t>&gt;</w:t>
      </w:r>
    </w:p>
    <w:p w:rsidR="002C0A88" w:rsidRDefault="002C0A88" w:rsidP="002C0A88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1</w:t>
      </w:r>
      <w:r w:rsidR="00151C5B">
        <w:rPr>
          <w:rFonts w:asciiTheme="majorEastAsia" w:eastAsiaTheme="majorEastAsia" w:hAnsiTheme="majorEastAsia"/>
          <w:b/>
        </w:rPr>
        <w:t>1</w:t>
      </w:r>
      <w:r w:rsidRPr="001E65F5">
        <w:rPr>
          <w:rFonts w:asciiTheme="majorEastAsia" w:eastAsiaTheme="majorEastAsia" w:hAnsiTheme="majorEastAsia" w:hint="eastAsia"/>
          <w:b/>
        </w:rPr>
        <w:t>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전체 코드 공개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70"/>
      </w:tblGrid>
      <w:tr w:rsidR="002C0A88" w:rsidTr="00C45CAD">
        <w:tc>
          <w:tcPr>
            <w:tcW w:w="1927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C45CAD" w:rsidRPr="00C45CAD" w:rsidTr="00C45CA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49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59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69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79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89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99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109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119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129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139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149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159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169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179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189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199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209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219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229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239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249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259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269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279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289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299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309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319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329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339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346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348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349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350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351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352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353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354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355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666666"/>
                      <w:szCs w:val="22"/>
                    </w:rPr>
                    <w:t>356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!DOCTYPE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html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html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lang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"en"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head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title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&gt;three.js webgl - PLY&lt;/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title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meta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charset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"utf-8"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meta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name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"viewport"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content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"width=device-width, user-scalable=no, minimum-scale=1.0, maximum-scale=1.0"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"./lib/three/build/three.min.js"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"./lib/three/examples/js/controls/OrbitControls.js"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"./lib/three/examples/js/Detector.js"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"./lib/three/examples/js/libs/stats.min.js"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"./lib/three/examples/js/libs/tween.min.js"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"./lib/three/examples/js/loaders/VRMLLoader.js"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"./lib/three/examples/js/loaders/OBJLoader.js"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"./lib/three/examples/js/shaders/CopyShader.js"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"./lib/three/examples/js/shaders/BokehShader.js"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"./lib/three/examples/js/shaders/HorizontalBlurShader.js"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"./lib/three/examples/js/shaders/VerticalBlurShader.js"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"./lib/three/examples/js/postprocessing/EffectComposer.js"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"./lib/three/examples/js/postprocessing/RenderPass.js"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"./lib/three/examples/js/postprocessing/ShaderPass.js"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"./lib/three/examples/js/postprocessing/MaskPass.js"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"./lib/three/examples/js/postprocessing/BokehPass.js"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"./ParticleSystem.js"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style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body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           margin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0px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           background-color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#111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           overflow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hidden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           font-family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arial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.menu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color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#fff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font-weight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bold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font-size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12px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z-index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100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width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75px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position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absolute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top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0px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padding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16px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.menu 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.menu canvas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width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75px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margin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10px 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#images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rgba(0,0,0,0)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right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100px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#backgrounds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rgba(0,0,0,0.0)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left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107px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#labels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rgba(0,0,0,0.75)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left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214px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width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100px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.lbl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color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#fff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z-index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150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float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left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padding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0.25em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width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75px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display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block 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#lbl_dst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#800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#lbl_src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green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.btn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darkorange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width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100px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;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cursor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pointer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#btn_sub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transparent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#btn_rsub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transparent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#btn_pre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background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transparent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       #btn_rsub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 #btn_nopre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{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 margin-bottom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:</w:t>
                  </w:r>
                  <w:r w:rsidRPr="00C45CAD">
                    <w:rPr>
                      <w:rFonts w:ascii="굴림" w:eastAsia="굴림" w:hAnsi="굴림" w:cs="굴림"/>
                      <w:color w:val="0066CC"/>
                      <w:szCs w:val="22"/>
                    </w:rPr>
                    <w:t> 2em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style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head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body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div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"images"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class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"menu"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Captured Materials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"img_0"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"onclickImg0()"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"textures/gradient.png"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"img_1"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"onclickImg1()"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"textures/matcaps/blue.jpg"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"img_2"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"onclickImg2()"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"textures/matcaps/permalink.jpg"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"img_3"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"onclickImg3()"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"textures/matcaps/rough-aluminium.jpg"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"img_4"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"onclickImg4()"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"textures/matcaps/fireball.jpg"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"img_5"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"onclickImg5()"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"textures/matcaps/red.jpg"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"img_6"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"onclickImg6()"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"textures/matcaps/green.jpg"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id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"img_7"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href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"#"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onclick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"onclickImg7()"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img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src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52BE14"/>
                      <w:szCs w:val="22"/>
                    </w:rPr>
                    <w:t>"textures/matcaps/emerald.jpg"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a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div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(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!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Detector.webgl ) Detector.addGetWebGLMessage();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container, stats;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camera, cameraTarget, scene, renderer;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ps;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fog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THREE.Fog(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0x72645b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15 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highRendered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onclickImg0()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onclickImg1()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"./textures/matcaps/blue.jpg"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onclickImg2()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"./textures/matcaps/permalink.jpg"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onclickImg3()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"./textures/matcaps/rough-aluminium.jpg"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onclickImg4()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"./textures/matcaps/fireball.jpg"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onclickImg5()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"./textures/matcaps/red.jpg"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onclickImg6()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"./textures/matcaps/green.jpg"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onclickImg7()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"./textures/matcaps/emerald.jpg"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scene.remove(ps.getMesh());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init();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loop();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init()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container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document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.createElement(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'div'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document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.body.appendChild( container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THREE.PerspectiveCamera(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35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.innerWidth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.innerHeight,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camera.position.y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0.8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camera.position.x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2.2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camera.position.z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3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THREE.OrbitControls(camera);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controls.rotateSpeed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0.3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controls.noZoom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false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controls.noPan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controls.staticMoving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controls.dynamicDampingFactor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0.3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controls.minPolarAngle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controls.maxPolarAngle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Math.PI;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controls.minAzimuthAngle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Math.PI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*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controls.maxAzimuthAngle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Math.PI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*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THREE.Scene();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scene.fog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fog;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initialize particle system;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ParticleSystem();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ps.initialize(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10000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ps.setParameters({seedVelDir: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seedVelMag: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2.0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globalForce: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windStrength: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seedSize: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0.6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seedLife: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2.0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texFile 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"./textures/gradient.png"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matcapFile: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"./textures/matcaps/blue.jpg"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particleColor: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THREE.Color(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1.0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alpha 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0.7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Ground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plane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THREE.Mesh(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THREE.PlaneBufferGeometry(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40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40 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THREE.MeshPhongMaterial( { color: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0x555555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specular: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0x000000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 )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plane.rotation.x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Math.PI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plane.position.y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plane.receiveShadow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 plane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sphereMesh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THREE.Mesh(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THREE.SphereGeometry(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THREE.MeshPhongMaterial( { color: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0x111111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specular: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0x111111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shininess: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 )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sphereMesh.receiveShadow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sphereMesh.castShadow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sphereMesh.position.set(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0.57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0.9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 sphereMesh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Loader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loader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THREE.OBJLoader();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loader.load(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'./models/pipe.obj'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(object){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material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THREE.MeshPhongMaterial( { color: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0x111111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specular: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0x111111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shininess: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30 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material.side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THREE.DoubleSide;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object.traverse(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( child 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if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( child instanceof THREE.Mesh 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    child.material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material;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    child.castShadow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    child.receiveShadow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object.position.y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object.scale.set(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object.rotation.x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Math.PI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*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    scene.add(object);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});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//scene.add(ps.getMesh());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scene.add(ps.getScreenMesh());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objectField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ObjectField();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objectField.initialize();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planeObject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PlaneObject();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planeObject.initialize(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planeObject.setParameters(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0.3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0.8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objectField.addObstacle(planeObject);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sphereObject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SphereObject();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sphereObject.initialize(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0.57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0.9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0.2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sphereObject.setParameters(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0.3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0.8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objectField.addObstacle(sphereObject);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ps.setObstacleField(objectField);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Lights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THREE.AmbientLight(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0x777777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addShadowedLight(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0xffffff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1.35 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addShadowedLight(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0xffaa00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renderer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THREE.WebGLRenderer( { antialias: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alpha: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}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renderer.setClearColor( fog.color,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renderer.setSize(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.innerWidth,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.innerHeight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renderer.gammaInput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renderer.gammaOutput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renderer.shadowMapEnabled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renderer.shadowMapCullFace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THREE.CullFaceBack;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container.appendChild( renderer.domElement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stats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stats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Stats();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stats.domElement.style.position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'absolute'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stats.domElement.style.top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'0px'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container.appendChild( stats.domElement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resize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addEventListener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( </w:t>
                  </w:r>
                  <w:r w:rsidRPr="00C45CAD">
                    <w:rPr>
                      <w:rFonts w:ascii="굴림" w:eastAsia="굴림" w:hAnsi="굴림" w:cs="굴림"/>
                      <w:color w:val="993333"/>
                      <w:szCs w:val="22"/>
                    </w:rPr>
                    <w:t>'resize'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onWindowResize,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false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addShadowedLight( x, y, z, color, intensity 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directionalLight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THREE.DirectionalLight( color, intensity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directionalLight.position.set( x, y, z )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scene.add( directionalLight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directionalLight.castShadow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true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999999"/>
                      <w:szCs w:val="22"/>
                    </w:rPr>
                    <w:t>// directionalLight.shadowCameraVisible = true;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directionalLight.shadowCameraLeft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d;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directionalLight.shadowCameraRight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directionalLight.shadowCameraTop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directionalLight.shadowCameraBottom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d;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directionalLight.shadowCameraNear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directionalLight.shadowCameraFar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directionalLight.shadowMapWidth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1024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directionalLight.shadowMapHeight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1024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directionalLight.shadowBias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0.005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directionalLight.shadowDarkness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0.15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onWindowResize()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camera.aspect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.innerWidth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.innerHeight;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camera.updateProjectionMatrix();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renderer.setSize(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.innerWidth,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window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.innerHeight 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fps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40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time;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loop()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setTimeout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(loop,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1000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fps);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now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0099CC"/>
                      <w:szCs w:val="22"/>
                    </w:rPr>
                    <w:t>Date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().getTime();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dt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(now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(time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||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now))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/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1000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time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now;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stats.begin();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cen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new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THREE.Vector3(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-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0.57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0.24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0.24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var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rad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=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0.11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ps.addParticlesFromSphere(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50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, cen, rad);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ps.updateParticles(dt);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controls.update();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requestAnimationFrame(render);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stats.end();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function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render() {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renderer.setClearColor( fog.color,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0.0 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ps.updateTexture(renderer, scene, camera);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renderer.setClearColor( fog.color, </w:t>
                  </w:r>
                  <w:r w:rsidRPr="00C45CAD">
                    <w:rPr>
                      <w:rFonts w:ascii="굴림" w:eastAsia="굴림" w:hAnsi="굴림" w:cs="굴림"/>
                      <w:color w:val="308CE5"/>
                      <w:szCs w:val="22"/>
                    </w:rPr>
                    <w:t>1.0 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    renderer.render(scene, camera);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   }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script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 </w:t>
                  </w:r>
                </w:p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Cs w:val="22"/>
                    </w:rPr>
                  </w:pP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&lt;/</w:t>
                  </w:r>
                  <w:r w:rsidRPr="00C45CAD">
                    <w:rPr>
                      <w:rFonts w:ascii="굴림" w:eastAsia="굴림" w:hAnsi="굴림" w:cs="굴림"/>
                      <w:color w:val="FF3399"/>
                      <w:szCs w:val="22"/>
                    </w:rPr>
                    <w:t>body</w:t>
                  </w:r>
                  <w:r w:rsidRPr="00C45CAD">
                    <w:rPr>
                      <w:rFonts w:ascii="굴림" w:eastAsia="굴림" w:hAnsi="굴림" w:cs="굴림"/>
                      <w:color w:val="010101"/>
                      <w:szCs w:val="22"/>
                    </w:rPr>
                    <w:t>&gt;</w:t>
                  </w:r>
                  <w:hyperlink r:id="rId18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C45CAD" w:rsidRPr="00C45CAD" w:rsidRDefault="00C45CAD" w:rsidP="00C45CAD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2C0A88" w:rsidRDefault="002C0A88" w:rsidP="00C45CAD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</w:tbl>
    <w:p w:rsidR="002C0A88" w:rsidRDefault="002C0A88" w:rsidP="002C0A88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&lt;코드1</w:t>
      </w:r>
      <w:r w:rsidR="00151C5B">
        <w:rPr>
          <w:rFonts w:asciiTheme="majorEastAsia" w:eastAsiaTheme="majorEastAsia" w:hAnsiTheme="majorEastAsia"/>
          <w:b/>
        </w:rPr>
        <w:t>1</w:t>
      </w:r>
      <w:r>
        <w:rPr>
          <w:rFonts w:asciiTheme="majorEastAsia" w:eastAsiaTheme="majorEastAsia" w:hAnsiTheme="majorEastAsia"/>
          <w:b/>
        </w:rPr>
        <w:t>&gt;</w:t>
      </w:r>
    </w:p>
    <w:p w:rsidR="00102564" w:rsidRDefault="00102564" w:rsidP="00102564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12</w:t>
      </w:r>
      <w:r>
        <w:rPr>
          <w:rFonts w:asciiTheme="majorEastAsia" w:eastAsiaTheme="majorEastAsia" w:hAnsiTheme="majorEastAsia" w:hint="eastAsia"/>
          <w:b/>
        </w:rPr>
        <w:t>.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만들어진 최종 결과물 객체 확인하기</w:t>
      </w:r>
    </w:p>
    <w:p w:rsidR="00102564" w:rsidRDefault="00102564" w:rsidP="00102564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오늘은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실전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예제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color w:val="44546A" w:themeColor="text2"/>
          <w:sz w:val="20"/>
        </w:rPr>
        <w:t>“Pipe Water”</w:t>
      </w:r>
      <w:r>
        <w:rPr>
          <w:rFonts w:hint="eastAsia"/>
          <w:color w:val="44546A" w:themeColor="text2"/>
          <w:sz w:val="20"/>
        </w:rPr>
        <w:t>를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배워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보았습니다</w:t>
      </w:r>
      <w:r w:rsidRPr="00112B65">
        <w:rPr>
          <w:rFonts w:hint="eastAsia"/>
          <w:color w:val="44546A" w:themeColor="text2"/>
          <w:sz w:val="20"/>
        </w:rPr>
        <w:t>!</w:t>
      </w:r>
      <w:r>
        <w:rPr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역시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결과물을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확인해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봐야겠죠</w:t>
      </w:r>
      <w:r>
        <w:rPr>
          <w:rFonts w:hint="eastAsia"/>
          <w:color w:val="44546A" w:themeColor="text2"/>
          <w:sz w:val="20"/>
        </w:rPr>
        <w:t>?</w:t>
      </w:r>
      <w:r w:rsidRPr="00112B65">
        <w:rPr>
          <w:color w:val="44546A" w:themeColor="text2"/>
          <w:sz w:val="20"/>
        </w:rPr>
        <w:t>)</w:t>
      </w:r>
    </w:p>
    <w:p w:rsidR="00102564" w:rsidRDefault="00102564" w:rsidP="0010256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▶ 실전 예제 Pipe Water입니다.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자세히 설명되지 않은 부분은 꼭 앞부분 </w:t>
      </w:r>
      <w:r>
        <w:rPr>
          <w:rFonts w:ascii="맑은 고딕" w:eastAsia="맑은 고딕" w:hAnsi="맑은 고딕" w:cs="맑은 고딕"/>
        </w:rPr>
        <w:t>Tutorial</w:t>
      </w:r>
      <w:r>
        <w:rPr>
          <w:rFonts w:ascii="맑은 고딕" w:eastAsia="맑은 고딕" w:hAnsi="맑은 고딕" w:cs="맑은 고딕" w:hint="eastAsia"/>
        </w:rPr>
        <w:t>들을 공부하고 난 뒤 이해하고 넘어 갑시다!</w:t>
      </w:r>
    </w:p>
    <w:p w:rsidR="00102564" w:rsidRDefault="00102564" w:rsidP="00494314">
      <w:pPr>
        <w:pStyle w:val="a4"/>
        <w:numPr>
          <w:ilvl w:val="0"/>
          <w:numId w:val="7"/>
        </w:numPr>
      </w:pPr>
      <w:r>
        <w:t>“</w:t>
      </w:r>
      <w:r w:rsidR="009D1C43">
        <w:rPr>
          <w:rFonts w:hint="eastAsia"/>
        </w:rPr>
        <w:t>Pipe Wat</w:t>
      </w:r>
      <w:r w:rsidR="009D1C43">
        <w:t>er</w:t>
      </w:r>
      <w:bookmarkStart w:id="0" w:name="_GoBack"/>
      <w:bookmarkEnd w:id="0"/>
      <w:r>
        <w:t xml:space="preserve">” </w:t>
      </w:r>
      <w:r>
        <w:rPr>
          <w:rFonts w:hint="eastAsia"/>
        </w:rPr>
        <w:t>결과물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t xml:space="preserve">: </w:t>
      </w:r>
      <w:hyperlink r:id="rId19" w:history="1">
        <w:r w:rsidR="00494314" w:rsidRPr="00414C6F">
          <w:rPr>
            <w:rStyle w:val="aa"/>
          </w:rPr>
          <w:t>https://vimeo.com/155429624</w:t>
        </w:r>
      </w:hyperlink>
      <w:r w:rsidR="00494314">
        <w:t xml:space="preserve"> </w:t>
      </w:r>
    </w:p>
    <w:p w:rsidR="00102564" w:rsidRDefault="00102564" w:rsidP="00102564">
      <w:pPr>
        <w:ind w:left="400"/>
      </w:pPr>
    </w:p>
    <w:p w:rsidR="00102564" w:rsidRPr="002F7315" w:rsidRDefault="00102564" w:rsidP="00102564">
      <w:pPr>
        <w:pStyle w:val="a4"/>
        <w:ind w:left="760"/>
        <w:jc w:val="center"/>
        <w:rPr>
          <w:b/>
          <w:i/>
        </w:rPr>
      </w:pPr>
      <w:r>
        <w:rPr>
          <w:rFonts w:hint="eastAsia"/>
          <w:b/>
          <w:i/>
        </w:rPr>
        <w:t>지금까지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기본적인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내용들을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많이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배웠으니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다른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실전예제들도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쉽게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공부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하실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수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있습니다</w:t>
      </w:r>
      <w:r>
        <w:rPr>
          <w:rFonts w:hint="eastAsia"/>
          <w:b/>
          <w:i/>
        </w:rPr>
        <w:t xml:space="preserve">. </w:t>
      </w:r>
      <w:r w:rsidRPr="002F7315">
        <w:rPr>
          <w:rFonts w:hint="eastAsia"/>
          <w:b/>
          <w:i/>
        </w:rPr>
        <w:t>~</w:t>
      </w:r>
      <w:r>
        <w:rPr>
          <w:b/>
          <w:i/>
        </w:rPr>
        <w:t xml:space="preserve"> !</w:t>
      </w:r>
    </w:p>
    <w:p w:rsidR="00740AF5" w:rsidRPr="00102564" w:rsidRDefault="00740AF5"/>
    <w:sectPr w:rsidR="00740AF5" w:rsidRPr="00102564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559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E1D88"/>
    <w:multiLevelType w:val="hybridMultilevel"/>
    <w:tmpl w:val="F23EDE1A"/>
    <w:lvl w:ilvl="0" w:tplc="0BF8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53654E"/>
    <w:multiLevelType w:val="hybridMultilevel"/>
    <w:tmpl w:val="F23EDE1A"/>
    <w:lvl w:ilvl="0" w:tplc="0BF8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345E94"/>
    <w:multiLevelType w:val="hybridMultilevel"/>
    <w:tmpl w:val="28E40C18"/>
    <w:lvl w:ilvl="0" w:tplc="CFAC7036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960DC3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F65541"/>
    <w:multiLevelType w:val="hybridMultilevel"/>
    <w:tmpl w:val="B43601EE"/>
    <w:lvl w:ilvl="0" w:tplc="498ABD1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73985B4C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01592"/>
    <w:rsid w:val="0001002C"/>
    <w:rsid w:val="00016869"/>
    <w:rsid w:val="000779D8"/>
    <w:rsid w:val="00084F21"/>
    <w:rsid w:val="00092A5A"/>
    <w:rsid w:val="000F57A5"/>
    <w:rsid w:val="00102564"/>
    <w:rsid w:val="00151C5B"/>
    <w:rsid w:val="00171259"/>
    <w:rsid w:val="001D4379"/>
    <w:rsid w:val="001E5D02"/>
    <w:rsid w:val="001E6ED8"/>
    <w:rsid w:val="001F3734"/>
    <w:rsid w:val="00235050"/>
    <w:rsid w:val="00295776"/>
    <w:rsid w:val="002C0A88"/>
    <w:rsid w:val="003D3254"/>
    <w:rsid w:val="004027D6"/>
    <w:rsid w:val="0040328C"/>
    <w:rsid w:val="00412AA4"/>
    <w:rsid w:val="004246E0"/>
    <w:rsid w:val="00446C20"/>
    <w:rsid w:val="004532E0"/>
    <w:rsid w:val="00483747"/>
    <w:rsid w:val="00494314"/>
    <w:rsid w:val="004F395C"/>
    <w:rsid w:val="00544A8D"/>
    <w:rsid w:val="00567D83"/>
    <w:rsid w:val="00572C5C"/>
    <w:rsid w:val="005D59BB"/>
    <w:rsid w:val="00657418"/>
    <w:rsid w:val="006A379F"/>
    <w:rsid w:val="006A67EF"/>
    <w:rsid w:val="00740AF5"/>
    <w:rsid w:val="00766CA4"/>
    <w:rsid w:val="00776527"/>
    <w:rsid w:val="007972F4"/>
    <w:rsid w:val="00832910"/>
    <w:rsid w:val="008E363B"/>
    <w:rsid w:val="00914B31"/>
    <w:rsid w:val="009623A4"/>
    <w:rsid w:val="009630BC"/>
    <w:rsid w:val="00971C72"/>
    <w:rsid w:val="009833C4"/>
    <w:rsid w:val="009D1C43"/>
    <w:rsid w:val="009D5CE9"/>
    <w:rsid w:val="00A01592"/>
    <w:rsid w:val="00A2351C"/>
    <w:rsid w:val="00A529F9"/>
    <w:rsid w:val="00A6391B"/>
    <w:rsid w:val="00A72200"/>
    <w:rsid w:val="00AC1470"/>
    <w:rsid w:val="00B05955"/>
    <w:rsid w:val="00B467E5"/>
    <w:rsid w:val="00B55716"/>
    <w:rsid w:val="00B85C9D"/>
    <w:rsid w:val="00B93B2C"/>
    <w:rsid w:val="00BA1186"/>
    <w:rsid w:val="00BD0A8E"/>
    <w:rsid w:val="00BF681D"/>
    <w:rsid w:val="00C11261"/>
    <w:rsid w:val="00C32DB6"/>
    <w:rsid w:val="00C45CAD"/>
    <w:rsid w:val="00CA0B19"/>
    <w:rsid w:val="00CD2381"/>
    <w:rsid w:val="00D10912"/>
    <w:rsid w:val="00D13BC0"/>
    <w:rsid w:val="00D50BFE"/>
    <w:rsid w:val="00D74F74"/>
    <w:rsid w:val="00DA301F"/>
    <w:rsid w:val="00E07F01"/>
    <w:rsid w:val="00E21793"/>
    <w:rsid w:val="00E50B98"/>
    <w:rsid w:val="00E548A1"/>
    <w:rsid w:val="00E7556E"/>
    <w:rsid w:val="00EA7A21"/>
    <w:rsid w:val="00EC4964"/>
    <w:rsid w:val="00F2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C0AC"/>
  <w15:docId w15:val="{93909E3E-D05D-4F9E-A1CB-F89BD93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F21A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21A7D"/>
    <w:rPr>
      <w:color w:val="0000FF"/>
      <w:u w:val="single"/>
    </w:rPr>
  </w:style>
  <w:style w:type="paragraph" w:customStyle="1" w:styleId="msonormal0">
    <w:name w:val="msonormal"/>
    <w:basedOn w:val="a"/>
    <w:rsid w:val="0001002C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0100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70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035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349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58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36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7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0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5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31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8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8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713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70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396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44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lorscripter.com/inf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cripter.com/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s://vimeo.com/155429624" TargetMode="External"/><Relationship Id="rId4" Type="http://schemas.openxmlformats.org/officeDocument/2006/relationships/styles" Target="style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86F062-3AFE-45C4-B8A1-342BC53096FA}"/>
      </w:docPartPr>
      <w:docPartBody>
        <w:p w:rsidR="00416891" w:rsidRDefault="001530A0">
          <w:r w:rsidRPr="001C5599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91"/>
    <w:rsid w:val="001530A0"/>
    <w:rsid w:val="00416891"/>
    <w:rsid w:val="007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0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[실전 예제 : Pipe Water]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342</TotalTime>
  <Pages>1</Pages>
  <Words>5169</Words>
  <Characters>29464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67</cp:revision>
  <dcterms:created xsi:type="dcterms:W3CDTF">2016-02-15T13:40:00Z</dcterms:created>
  <dcterms:modified xsi:type="dcterms:W3CDTF">2016-02-15T19:50:00Z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