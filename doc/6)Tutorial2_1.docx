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1C6F4B" w:rsidRDefault="00C95A9B" w:rsidP="00C95A9B">
              <w:pPr>
                <w:pStyle w:val="Publishwithline"/>
                <w:jc w:val="center"/>
              </w:pPr>
              <w:r w:rsidRPr="00C95A9B">
                <w:rPr>
                  <w:rFonts w:hint="eastAsia"/>
                  <w:sz w:val="40"/>
                  <w:szCs w:val="40"/>
                </w:rPr>
                <w:t>[</w:t>
              </w:r>
              <w:r>
                <w:rPr>
                  <w:rFonts w:hint="eastAsia"/>
                  <w:sz w:val="40"/>
                  <w:szCs w:val="40"/>
                </w:rPr>
                <w:t>기능이</w:t>
              </w:r>
              <w:r>
                <w:rPr>
                  <w:rFonts w:hint="eastAsia"/>
                  <w:sz w:val="40"/>
                  <w:szCs w:val="40"/>
                </w:rPr>
                <w:t xml:space="preserve"> </w:t>
              </w:r>
              <w:r>
                <w:rPr>
                  <w:rFonts w:hint="eastAsia"/>
                  <w:sz w:val="40"/>
                  <w:szCs w:val="40"/>
                </w:rPr>
                <w:t>추가된</w:t>
              </w:r>
              <w:r>
                <w:rPr>
                  <w:rFonts w:hint="eastAsia"/>
                  <w:sz w:val="40"/>
                  <w:szCs w:val="40"/>
                </w:rPr>
                <w:t>Tutorial2</w:t>
              </w:r>
              <w:r w:rsidRPr="00C95A9B">
                <w:rPr>
                  <w:rFonts w:hint="eastAsia"/>
                  <w:sz w:val="40"/>
                  <w:szCs w:val="40"/>
                </w:rPr>
                <w:t>_1]</w:t>
              </w:r>
            </w:p>
          </w:sdtContent>
        </w:sdt>
        <w:p w:rsidR="001C6F4B" w:rsidRDefault="001C6F4B">
          <w:pPr>
            <w:pStyle w:val="underline"/>
          </w:pPr>
        </w:p>
        <w:p w:rsidR="001C6F4B" w:rsidRDefault="007E77DC">
          <w:pPr>
            <w:pStyle w:val="PadderBetweenControlandBody"/>
          </w:pPr>
        </w:p>
      </w:sdtContent>
    </w:sdt>
    <w:p w:rsidR="00C95A9B" w:rsidRDefault="008B1E55" w:rsidP="008B1E5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3B6065" wp14:editId="25C9D3AA">
            <wp:extent cx="1800000" cy="18000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6D2A34C" wp14:editId="7D6ADEA7">
            <wp:extent cx="1800000" cy="1800000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5C58ECE" wp14:editId="7FD83917">
            <wp:extent cx="1800000" cy="1800000"/>
            <wp:effectExtent l="0" t="0" r="0" b="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E55" w:rsidRDefault="008B1E55" w:rsidP="008B1E55">
      <w:pPr>
        <w:jc w:val="center"/>
        <w:rPr>
          <w:b/>
        </w:rPr>
      </w:pPr>
      <w:r w:rsidRPr="00112B65">
        <w:rPr>
          <w:rFonts w:hint="eastAsia"/>
          <w:b/>
        </w:rPr>
        <w:t>[</w:t>
      </w:r>
      <w:r>
        <w:rPr>
          <w:b/>
        </w:rPr>
        <w:t>Tutorial2</w:t>
      </w:r>
      <w:r w:rsidRPr="00112B65">
        <w:rPr>
          <w:b/>
        </w:rPr>
        <w:t xml:space="preserve">_1 </w:t>
      </w:r>
      <w:r w:rsidRPr="00112B65">
        <w:rPr>
          <w:rFonts w:hint="eastAsia"/>
          <w:b/>
        </w:rPr>
        <w:t>결과물</w:t>
      </w:r>
      <w:r w:rsidRPr="00112B65"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추가된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기능</w:t>
      </w:r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Mouse Control</w:t>
      </w:r>
      <w:r w:rsidRPr="00112B65">
        <w:rPr>
          <w:rFonts w:hint="eastAsia"/>
          <w:b/>
        </w:rPr>
        <w:t>]</w:t>
      </w:r>
    </w:p>
    <w:p w:rsidR="00C95A9B" w:rsidRPr="008B1E55" w:rsidRDefault="00C95A9B" w:rsidP="00C95A9B">
      <w:pPr>
        <w:rPr>
          <w:b/>
        </w:rPr>
      </w:pPr>
    </w:p>
    <w:p w:rsidR="00C95A9B" w:rsidRDefault="00C95A9B" w:rsidP="00C95A9B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 w:rsidRPr="00112B65">
        <w:rPr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먼저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이전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내용을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생각하며</w:t>
      </w:r>
      <w:r w:rsidRPr="00112B65">
        <w:rPr>
          <w:rFonts w:hint="eastAsia"/>
          <w:color w:val="44546A" w:themeColor="text2"/>
          <w:sz w:val="20"/>
        </w:rPr>
        <w:t>,</w:t>
      </w:r>
      <w:r w:rsidR="008B1E55">
        <w:rPr>
          <w:color w:val="44546A" w:themeColor="text2"/>
          <w:sz w:val="20"/>
        </w:rPr>
        <w:t xml:space="preserve"> Tutoria</w:t>
      </w:r>
      <w:r w:rsidR="008B1E55">
        <w:rPr>
          <w:rFonts w:hint="eastAsia"/>
          <w:color w:val="44546A" w:themeColor="text2"/>
          <w:sz w:val="20"/>
        </w:rPr>
        <w:t>l</w:t>
      </w:r>
      <w:r w:rsidR="008B1E55">
        <w:rPr>
          <w:color w:val="44546A" w:themeColor="text2"/>
          <w:sz w:val="20"/>
        </w:rPr>
        <w:t>2</w:t>
      </w:r>
      <w:r w:rsidRPr="00112B65">
        <w:rPr>
          <w:rFonts w:hint="eastAsia"/>
          <w:color w:val="44546A" w:themeColor="text2"/>
          <w:sz w:val="20"/>
        </w:rPr>
        <w:t>의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소스를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모두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복사</w:t>
      </w:r>
      <w:r w:rsidRPr="00112B65">
        <w:rPr>
          <w:rFonts w:hint="eastAsia"/>
          <w:color w:val="44546A" w:themeColor="text2"/>
          <w:sz w:val="20"/>
        </w:rPr>
        <w:t xml:space="preserve"> </w:t>
      </w:r>
      <w:r w:rsidRPr="00112B65">
        <w:rPr>
          <w:rFonts w:hint="eastAsia"/>
          <w:color w:val="44546A" w:themeColor="text2"/>
          <w:sz w:val="20"/>
        </w:rPr>
        <w:t>해옵시다</w:t>
      </w:r>
      <w:r w:rsidRPr="00112B65">
        <w:rPr>
          <w:rFonts w:hint="eastAsia"/>
          <w:color w:val="44546A" w:themeColor="text2"/>
          <w:sz w:val="20"/>
        </w:rPr>
        <w:t>!</w:t>
      </w:r>
      <w:r w:rsidRPr="00112B65">
        <w:rPr>
          <w:color w:val="44546A" w:themeColor="text2"/>
          <w:sz w:val="20"/>
        </w:rPr>
        <w:t>)</w:t>
      </w:r>
    </w:p>
    <w:p w:rsidR="00C95A9B" w:rsidRDefault="00C95A9B" w:rsidP="00C95A9B">
      <w:pPr>
        <w:rPr>
          <w:rFonts w:asciiTheme="minorEastAsia" w:hAnsiTheme="minorEastAsia"/>
          <w:b/>
        </w:rPr>
      </w:pPr>
      <w:r>
        <w:rPr>
          <w:rFonts w:ascii="맑은 고딕" w:eastAsia="맑은 고딕" w:hAnsi="맑은 고딕" w:cs="맑은 고딕" w:hint="eastAsia"/>
          <w:b/>
        </w:rPr>
        <w:t>▶</w:t>
      </w:r>
      <w:r w:rsidR="008B1E55">
        <w:rPr>
          <w:rFonts w:eastAsiaTheme="minorHAnsi"/>
          <w:b/>
        </w:rPr>
        <w:t xml:space="preserve"> Tutorial2</w:t>
      </w:r>
      <w:r>
        <w:rPr>
          <w:rFonts w:ascii="맑은 고딕" w:eastAsia="맑은 고딕" w:hAnsi="맑은 고딕" w:cs="맑은 고딕" w:hint="eastAsia"/>
          <w:b/>
        </w:rPr>
        <w:t>의</w:t>
      </w:r>
      <w:r>
        <w:rPr>
          <w:rFonts w:asciiTheme="minorEastAsia" w:hAnsiTheme="minorEastAsia" w:hint="eastAsia"/>
          <w:b/>
        </w:rPr>
        <w:t xml:space="preserve"> 소스를 그대로 가져와서 추가적인 소스코드를 작성한다.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412"/>
        <w:gridCol w:w="8907"/>
      </w:tblGrid>
      <w:tr w:rsidR="00C95A9B" w:rsidTr="00EB50E3">
        <w:trPr>
          <w:jc w:val="center"/>
        </w:trPr>
        <w:tc>
          <w:tcPr>
            <w:tcW w:w="18416" w:type="dxa"/>
            <w:gridSpan w:val="2"/>
          </w:tcPr>
          <w:p w:rsidR="00C95A9B" w:rsidRPr="00081241" w:rsidRDefault="00C95A9B" w:rsidP="007E77DC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소스코드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구분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및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 xml:space="preserve"> </w:t>
            </w:r>
            <w:r w:rsidRPr="00081241">
              <w:rPr>
                <w:rFonts w:hint="eastAsia"/>
                <w:b/>
                <w:color w:val="000000" w:themeColor="text1"/>
                <w:sz w:val="30"/>
                <w:szCs w:val="30"/>
              </w:rPr>
              <w:t>비교</w:t>
            </w:r>
          </w:p>
        </w:tc>
      </w:tr>
      <w:tr w:rsidR="00C95A9B" w:rsidTr="00EB50E3">
        <w:trPr>
          <w:jc w:val="center"/>
        </w:trPr>
        <w:tc>
          <w:tcPr>
            <w:tcW w:w="9208" w:type="dxa"/>
          </w:tcPr>
          <w:p w:rsidR="00C95A9B" w:rsidRPr="00081241" w:rsidRDefault="008B1E55" w:rsidP="007E77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Tutorial2</w:t>
            </w:r>
            <w:r w:rsidR="00C95A9B" w:rsidRPr="00081241">
              <w:rPr>
                <w:rFonts w:hint="eastAsia"/>
                <w:b/>
                <w:color w:val="000000" w:themeColor="text1"/>
                <w:sz w:val="24"/>
                <w:szCs w:val="24"/>
              </w:rPr>
              <w:t>_1</w:t>
            </w:r>
            <w:r w:rsidR="00C95A9B">
              <w:rPr>
                <w:b/>
                <w:color w:val="000000" w:themeColor="text1"/>
                <w:sz w:val="24"/>
                <w:szCs w:val="24"/>
              </w:rPr>
              <w:t xml:space="preserve"> (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>오늘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>내용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208" w:type="dxa"/>
          </w:tcPr>
          <w:p w:rsidR="00C95A9B" w:rsidRPr="00081241" w:rsidRDefault="008B1E55" w:rsidP="007E77D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Tutorial2</w:t>
            </w:r>
            <w:r w:rsidR="00C95A9B">
              <w:rPr>
                <w:b/>
                <w:color w:val="000000" w:themeColor="text1"/>
                <w:sz w:val="24"/>
                <w:szCs w:val="24"/>
              </w:rPr>
              <w:t xml:space="preserve"> (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>이전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>내용</w:t>
            </w:r>
            <w:r w:rsidR="00C95A9B">
              <w:rPr>
                <w:rFonts w:hint="eastAsia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C60164" w:rsidTr="00EB50E3">
        <w:trPr>
          <w:jc w:val="center"/>
        </w:trPr>
        <w:tc>
          <w:tcPr>
            <w:tcW w:w="920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9614"/>
              <w:gridCol w:w="36"/>
            </w:tblGrid>
            <w:tr w:rsidR="00EB50E3" w:rsidRPr="00EB50E3" w:rsidTr="00A057FE">
              <w:trPr>
                <w:tblCellSpacing w:w="0" w:type="dxa"/>
              </w:trPr>
              <w:tc>
                <w:tcPr>
                  <w:tcW w:w="873" w:type="dxa"/>
                  <w:tcBorders>
                    <w:right w:val="single" w:sz="12" w:space="0" w:color="E5E5E5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29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39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49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59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69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79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89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99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101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102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103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104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105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106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107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108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109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110</w:t>
                  </w:r>
                </w:p>
                <w:p w:rsidR="00EB50E3" w:rsidRPr="00A057FE" w:rsidRDefault="00EB50E3" w:rsidP="00EB50E3">
                  <w:pPr>
                    <w:rPr>
                      <w:color w:val="666666"/>
                    </w:rPr>
                  </w:pPr>
                  <w:r w:rsidRPr="00A057FE">
                    <w:rPr>
                      <w:color w:val="666666"/>
                    </w:rPr>
                    <w:t>111</w:t>
                  </w:r>
                </w:p>
              </w:tc>
              <w:tc>
                <w:tcPr>
                  <w:tcW w:w="9287" w:type="dx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proofErr w:type="gramStart"/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!DOCTYPE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html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html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lang</w:t>
                  </w:r>
                  <w:proofErr w:type="spellEnd"/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</w:t>
                  </w:r>
                  <w:proofErr w:type="spellStart"/>
                  <w:r w:rsidRPr="00EB50E3">
                    <w:rPr>
                      <w:color w:val="52BE14"/>
                    </w:rPr>
                    <w:t>en</w:t>
                  </w:r>
                  <w:proofErr w:type="spellEnd"/>
                  <w:r w:rsidRPr="00EB50E3">
                    <w:rPr>
                      <w:color w:val="52BE14"/>
                    </w:rPr>
                    <w:t>"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head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meta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charset</w:t>
                  </w:r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"UTF-8"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title</w:t>
                  </w:r>
                  <w:r w:rsidRPr="00EB50E3">
                    <w:rPr>
                      <w:color w:val="010101"/>
                    </w:rPr>
                    <w:t>&gt;</w:t>
                  </w:r>
                  <w:r w:rsidR="00A057FE" w:rsidRPr="00EB50E3">
                    <w:rPr>
                      <w:color w:val="010101"/>
                    </w:rPr>
                    <w:t xml:space="preserve"> Three.js Tutorial2</w:t>
                  </w:r>
                  <w:r w:rsidR="00A057FE">
                    <w:rPr>
                      <w:color w:val="010101"/>
                    </w:rPr>
                    <w:t>_1</w:t>
                  </w: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title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src</w:t>
                  </w:r>
                  <w:proofErr w:type="spellEnd"/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"./three.js-master/build/three.min.js"</w:t>
                  </w:r>
                  <w:r w:rsidRPr="00EB50E3">
                    <w:rPr>
                      <w:color w:val="010101"/>
                    </w:rPr>
                    <w:t>&gt;&lt;/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src</w:t>
                  </w:r>
                  <w:proofErr w:type="spellEnd"/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"./ParticleSystem.js"</w:t>
                  </w:r>
                  <w:r w:rsidRPr="00EB50E3">
                    <w:rPr>
                      <w:color w:val="010101"/>
                    </w:rPr>
                    <w:t>&gt;&lt;/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src</w:t>
                  </w:r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"./three.js-master/examples/js/controls/TrackballControls.js"</w:t>
                  </w:r>
                  <w:r w:rsidRPr="00EB50E3">
                    <w:rPr>
                      <w:color w:val="010101"/>
                    </w:rPr>
                    <w:t>&gt;&lt;/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head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body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clock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THREE.Clock</w:t>
                  </w:r>
                  <w:proofErr w:type="spell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scene, renderer, camera;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controls; </w:t>
                  </w:r>
                  <w:r w:rsidRPr="00EB50E3">
                    <w:rPr>
                      <w:color w:val="999999"/>
                    </w:rPr>
                    <w:t>// </w:t>
                  </w:r>
                  <w:r w:rsidRPr="00EB50E3">
                    <w:rPr>
                      <w:color w:val="999999"/>
                    </w:rPr>
                    <w:t>마우스로</w:t>
                  </w:r>
                  <w:r w:rsidRPr="00EB50E3">
                    <w:rPr>
                      <w:color w:val="999999"/>
                    </w:rPr>
                    <w:t> </w:t>
                  </w:r>
                  <w:r w:rsidRPr="00EB50E3">
                    <w:rPr>
                      <w:color w:val="999999"/>
                    </w:rPr>
                    <w:t>화면을</w:t>
                  </w:r>
                  <w:r w:rsidRPr="00EB50E3">
                    <w:rPr>
                      <w:color w:val="999999"/>
                    </w:rPr>
                    <w:t> </w:t>
                  </w:r>
                  <w:proofErr w:type="spellStart"/>
                  <w:r w:rsidRPr="00EB50E3">
                    <w:rPr>
                      <w:color w:val="999999"/>
                    </w:rPr>
                    <w:t>돌려볼수</w:t>
                  </w:r>
                  <w:proofErr w:type="spellEnd"/>
                  <w:r w:rsidRPr="00EB50E3">
                    <w:rPr>
                      <w:color w:val="999999"/>
                    </w:rPr>
                    <w:t> </w:t>
                  </w:r>
                  <w:r w:rsidRPr="00EB50E3">
                    <w:rPr>
                      <w:color w:val="999999"/>
                    </w:rPr>
                    <w:t>있는</w:t>
                  </w:r>
                  <w:r w:rsidRPr="00EB50E3">
                    <w:rPr>
                      <w:color w:val="999999"/>
                    </w:rPr>
                    <w:t> </w:t>
                  </w:r>
                  <w:r w:rsidRPr="00EB50E3">
                    <w:rPr>
                      <w:color w:val="999999"/>
                    </w:rPr>
                    <w:t>기능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particleSystem</w:t>
                  </w:r>
                  <w:proofErr w:type="spellEnd"/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gui</w:t>
                  </w:r>
                  <w:proofErr w:type="spellEnd"/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10101"/>
                    </w:rPr>
                    <w:t>ParamConfig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seedVelDir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THREE.Vector3(</w:t>
                  </w:r>
                  <w:r w:rsidRPr="00EB50E3">
                    <w:rPr>
                      <w:color w:val="308CE5"/>
                    </w:rPr>
                    <w:t>0.7</w:t>
                  </w:r>
                  <w:r w:rsidRPr="00EB50E3">
                    <w:rPr>
                      <w:color w:val="010101"/>
                    </w:rPr>
                    <w:t>, </w:t>
                  </w:r>
                  <w:r w:rsidRPr="00EB50E3">
                    <w:rPr>
                      <w:color w:val="FF3399"/>
                    </w:rPr>
                    <w:t>-</w:t>
                  </w:r>
                  <w:r w:rsidRPr="00EB50E3">
                    <w:rPr>
                      <w:color w:val="308CE5"/>
                    </w:rPr>
                    <w:t>2</w:t>
                  </w:r>
                  <w:r w:rsidRPr="00EB50E3">
                    <w:rPr>
                      <w:color w:val="010101"/>
                    </w:rPr>
                    <w:t>, 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),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r w:rsidRPr="00EB50E3">
                    <w:rPr>
                      <w:color w:val="999999"/>
                    </w:rPr>
                    <w:t>/*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seedVelMag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500.0,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999999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seedLife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1000,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999999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seedSize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200,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999999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seedSpread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0.15,*/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colorBase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THREE.Color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0Xfffafa</w:t>
                  </w:r>
                  <w:r w:rsidRPr="00EB50E3">
                    <w:rPr>
                      <w:color w:val="010101"/>
                    </w:rPr>
                    <w:t>),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gramStart"/>
                  <w:r w:rsidRPr="00EB50E3">
                    <w:rPr>
                      <w:color w:val="010101"/>
                    </w:rPr>
                    <w:t>tex :</w:t>
                  </w:r>
                  <w:proofErr w:type="gramEnd"/>
                  <w:r w:rsidRPr="00EB50E3">
                    <w:rPr>
                      <w:color w:val="010101"/>
                    </w:rPr>
                    <w:t> THREE.ImageUtils.loadTexture(</w:t>
                  </w:r>
                  <w:r w:rsidRPr="00EB50E3">
                    <w:rPr>
                      <w:color w:val="993333"/>
                    </w:rPr>
                    <w:t>"./textures/snowflake.png"</w:t>
                  </w:r>
                  <w:r w:rsidRPr="00EB50E3">
                    <w:rPr>
                      <w:color w:val="010101"/>
                    </w:rPr>
                    <w:t>)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r w:rsidRPr="00EB50E3">
                    <w:rPr>
                      <w:color w:val="FF3399"/>
                    </w:rPr>
                    <w:t>function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init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renderer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THREE.WebGLRenderer</w:t>
                  </w:r>
                  <w:proofErr w:type="spell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renderer.setSize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.innerWidth</w:t>
                  </w:r>
                  <w:proofErr w:type="spellEnd"/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.innerHeight</w:t>
                  </w:r>
                  <w:proofErr w:type="spell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renderer.setClearColor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0x000000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099CC"/>
                    </w:rPr>
                    <w:t>document</w:t>
                  </w:r>
                  <w:r w:rsidRPr="00EB50E3">
                    <w:rPr>
                      <w:color w:val="010101"/>
                    </w:rPr>
                    <w:t>.body</w:t>
                  </w:r>
                  <w:proofErr w:type="gramEnd"/>
                  <w:r w:rsidRPr="00EB50E3">
                    <w:rPr>
                      <w:color w:val="010101"/>
                    </w:rPr>
                    <w:t>.appendChild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r w:rsidRPr="00EB50E3">
                    <w:rPr>
                      <w:color w:val="010101"/>
                    </w:rPr>
                    <w:t>renderer.domElement</w:t>
                  </w:r>
                  <w:proofErr w:type="spell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camera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THREE.PerspectiveCamera(</w:t>
                  </w:r>
                  <w:r w:rsidRPr="00EB50E3">
                    <w:rPr>
                      <w:color w:val="308CE5"/>
                    </w:rPr>
                    <w:t>60</w:t>
                  </w:r>
                  <w:r w:rsidRPr="00EB50E3">
                    <w:rPr>
                      <w:color w:val="010101"/>
                    </w:rPr>
                    <w:t>, </w:t>
                  </w:r>
                  <w:proofErr w:type="gram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.innerWidth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/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.innerHeight, </w:t>
                  </w:r>
                  <w:r w:rsidRPr="00EB50E3">
                    <w:rPr>
                      <w:color w:val="308CE5"/>
                    </w:rPr>
                    <w:t>0.1</w:t>
                  </w:r>
                  <w:r w:rsidRPr="00EB50E3">
                    <w:rPr>
                      <w:color w:val="010101"/>
                    </w:rPr>
                    <w:t>, </w:t>
                  </w:r>
                  <w:r w:rsidRPr="00EB50E3">
                    <w:rPr>
                      <w:color w:val="308CE5"/>
                    </w:rPr>
                    <w:t>100000 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camera.position</w:t>
                  </w:r>
                  <w:proofErr w:type="gramEnd"/>
                  <w:r w:rsidRPr="00EB50E3">
                    <w:rPr>
                      <w:color w:val="010101"/>
                    </w:rPr>
                    <w:t>.z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2000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controls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THREE.TrackballControls</w:t>
                  </w:r>
                  <w:proofErr w:type="spellEnd"/>
                  <w:proofErr w:type="gramStart"/>
                  <w:r w:rsidRPr="00EB50E3">
                    <w:rPr>
                      <w:color w:val="010101"/>
                    </w:rPr>
                    <w:t>( camera</w:t>
                  </w:r>
                  <w:proofErr w:type="gramEnd"/>
                  <w:r w:rsidRPr="00EB50E3">
                    <w:rPr>
                      <w:color w:val="010101"/>
                    </w:rPr>
                    <w:t>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controls.rotateSpeed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10.0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controls.zoomSpeed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5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controls.panSpeed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2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controls.noZoom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false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controls.noPan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false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controls.staticMoving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true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controls.dynamicDampingFactor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0.3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scene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THREE.Scene</w:t>
                  </w:r>
                  <w:proofErr w:type="spell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gram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</w:t>
                  </w:r>
                  <w:r w:rsidRPr="00EB50E3">
                    <w:rPr>
                      <w:color w:val="0099CC"/>
                    </w:rPr>
                    <w:t>addEventListener</w:t>
                  </w:r>
                  <w:proofErr w:type="gramEnd"/>
                  <w:r w:rsidRPr="00EB50E3">
                    <w:rPr>
                      <w:color w:val="010101"/>
                    </w:rPr>
                    <w:t>( </w:t>
                  </w:r>
                  <w:r w:rsidRPr="00EB50E3">
                    <w:rPr>
                      <w:color w:val="993333"/>
                    </w:rPr>
                    <w:t>'resize'</w:t>
                  </w:r>
                  <w:r w:rsidRPr="00EB50E3">
                    <w:rPr>
                      <w:color w:val="010101"/>
                    </w:rPr>
                    <w:t>, onWindowResize, </w:t>
                  </w:r>
                  <w:r w:rsidRPr="00EB50E3">
                    <w:rPr>
                      <w:color w:val="308CE5"/>
                    </w:rPr>
                    <w:t>false</w:t>
                  </w:r>
                  <w:r w:rsidRPr="00EB50E3">
                    <w:rPr>
                      <w:color w:val="010101"/>
                    </w:rPr>
                    <w:t>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ParticleSystem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particleSystem.initialize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100000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scene.add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proofErr w:type="gramEnd"/>
                  <w:r w:rsidRPr="00EB50E3">
                    <w:rPr>
                      <w:color w:val="010101"/>
                    </w:rPr>
                    <w:t>particleSystem.getMesh</w:t>
                  </w:r>
                  <w:proofErr w:type="spellEnd"/>
                  <w:r w:rsidRPr="00EB50E3">
                    <w:rPr>
                      <w:color w:val="010101"/>
                    </w:rPr>
                    <w:t>());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velMag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seedVelMag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500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r w:rsidRPr="00EB50E3">
                    <w:rPr>
                      <w:color w:val="010101"/>
                    </w:rPr>
                    <w:t>velMag</w:t>
                  </w:r>
                  <w:proofErr w:type="spell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life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seedLife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3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(life);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seed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seedSize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200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(seed);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spread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seedSpread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0.25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(spread);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}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r w:rsidRPr="00EB50E3">
                    <w:rPr>
                      <w:color w:val="FF3399"/>
                    </w:rPr>
                    <w:t>function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onWindowResize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camera.aspect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.innerWidth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/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.innerHeight</w:t>
                  </w:r>
                  <w:proofErr w:type="spellEnd"/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camera.updateProjectionMatrix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renderer.setSize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 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.innerWidth</w:t>
                  </w:r>
                  <w:proofErr w:type="spellEnd"/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.innerHeight</w:t>
                  </w:r>
                  <w:proofErr w:type="spellEnd"/>
                  <w:r w:rsidRPr="00EB50E3">
                    <w:rPr>
                      <w:color w:val="010101"/>
                    </w:rPr>
                    <w:t>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controls.handleResize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}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r w:rsidRPr="00EB50E3">
                    <w:rPr>
                      <w:color w:val="FF3399"/>
                    </w:rPr>
                    <w:t>function</w:t>
                  </w:r>
                  <w:r w:rsidRPr="00EB50E3">
                    <w:rPr>
                      <w:color w:val="010101"/>
                    </w:rPr>
                    <w:t> </w:t>
                  </w:r>
                  <w:proofErr w:type="gramStart"/>
                  <w:r w:rsidRPr="00EB50E3">
                    <w:rPr>
                      <w:color w:val="010101"/>
                    </w:rPr>
                    <w:t>animate(</w:t>
                  </w:r>
                  <w:proofErr w:type="gramEnd"/>
                  <w:r w:rsidRPr="00EB50E3">
                    <w:rPr>
                      <w:color w:val="010101"/>
                    </w:rPr>
                    <w:t>)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cen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THREE.Vector3(</w:t>
                  </w:r>
                  <w:proofErr w:type="gramStart"/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FF3399"/>
                    </w:rPr>
                    <w:t>-</w:t>
                  </w:r>
                  <w:proofErr w:type="gramEnd"/>
                  <w:r w:rsidRPr="00EB50E3">
                    <w:rPr>
                      <w:color w:val="308CE5"/>
                    </w:rPr>
                    <w:t>300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nor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THREE.Vector3(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308CE5"/>
                    </w:rPr>
                    <w:t>1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rad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150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particleSystem.addParticlesFromDisk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50</w:t>
                  </w:r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10101"/>
                    </w:rPr>
                    <w:t>cen</w:t>
                  </w:r>
                  <w:proofErr w:type="spellEnd"/>
                  <w:r w:rsidRPr="00EB50E3">
                    <w:rPr>
                      <w:color w:val="010101"/>
                    </w:rPr>
                    <w:t>, nor, rad);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particleSystem.updateParticles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clock.getDelta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controls.update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renderer.clear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renderer.clearDepth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renderer.render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 scene, camera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requestAnimationFrame</w:t>
                  </w:r>
                  <w:proofErr w:type="spellEnd"/>
                  <w:r w:rsidRPr="00EB50E3">
                    <w:rPr>
                      <w:color w:val="010101"/>
                    </w:rPr>
                    <w:t>( animate</w:t>
                  </w:r>
                  <w:proofErr w:type="gramEnd"/>
                  <w:r w:rsidRPr="00EB50E3">
                    <w:rPr>
                      <w:color w:val="010101"/>
                    </w:rPr>
                    <w:t>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}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init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gramStart"/>
                  <w:r w:rsidRPr="00EB50E3">
                    <w:rPr>
                      <w:color w:val="010101"/>
                    </w:rPr>
                    <w:t>animate(</w:t>
                  </w:r>
                  <w:proofErr w:type="gram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body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i/>
                      <w:iCs/>
                      <w:sz w:val="14"/>
                      <w:szCs w:val="14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html</w:t>
                  </w:r>
                  <w:r w:rsidRPr="00EB50E3">
                    <w:rPr>
                      <w:color w:val="010101"/>
                    </w:rPr>
                    <w:t>&gt;</w:t>
                  </w:r>
                  <w:hyperlink r:id="rId10" w:anchor="e" w:tgtFrame="_blank" w:history="1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EB50E3" w:rsidRPr="00EB50E3" w:rsidRDefault="00EB50E3" w:rsidP="00EB50E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60164" w:rsidRPr="00EB50E3" w:rsidRDefault="00C60164" w:rsidP="00EB50E3">
            <w:pPr>
              <w:rPr>
                <w:rFonts w:eastAsia="굴림체" w:cs="굴림체" w:hint="eastAsia"/>
                <w:color w:val="000000"/>
              </w:rPr>
            </w:pPr>
          </w:p>
        </w:tc>
        <w:tc>
          <w:tcPr>
            <w:tcW w:w="9208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8825"/>
              <w:gridCol w:w="136"/>
            </w:tblGrid>
            <w:tr w:rsidR="00EB50E3" w:rsidRPr="00EB50E3" w:rsidTr="00EB50E3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19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29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39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49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59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69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70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71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72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73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74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75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76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77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78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79</w:t>
                  </w:r>
                </w:p>
                <w:p w:rsidR="00EB50E3" w:rsidRPr="00EB50E3" w:rsidRDefault="00EB50E3" w:rsidP="00EB50E3">
                  <w:pPr>
                    <w:rPr>
                      <w:color w:val="666666"/>
                    </w:rPr>
                  </w:pPr>
                  <w:r w:rsidRPr="00EB50E3">
                    <w:rPr>
                      <w:color w:val="666666"/>
                    </w:rPr>
                    <w:t>80</w:t>
                  </w:r>
                </w:p>
              </w:tc>
              <w:tc>
                <w:tcPr>
                  <w:tcW w:w="0" w:type="auto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proofErr w:type="gramStart"/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!DOCTYPE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html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html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lang</w:t>
                  </w:r>
                  <w:proofErr w:type="spellEnd"/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</w:t>
                  </w:r>
                  <w:proofErr w:type="spellStart"/>
                  <w:r w:rsidRPr="00EB50E3">
                    <w:rPr>
                      <w:color w:val="52BE14"/>
                    </w:rPr>
                    <w:t>en</w:t>
                  </w:r>
                  <w:proofErr w:type="spellEnd"/>
                  <w:r w:rsidRPr="00EB50E3">
                    <w:rPr>
                      <w:color w:val="52BE14"/>
                    </w:rPr>
                    <w:t>"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head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meta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charset</w:t>
                  </w:r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"UTF-8"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title</w:t>
                  </w:r>
                  <w:r w:rsidRPr="00EB50E3">
                    <w:rPr>
                      <w:color w:val="010101"/>
                    </w:rPr>
                    <w:t>&gt;Three.js Tutorial2&lt;/</w:t>
                  </w:r>
                  <w:r w:rsidRPr="00EB50E3">
                    <w:rPr>
                      <w:color w:val="FF3399"/>
                    </w:rPr>
                    <w:t>title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src</w:t>
                  </w:r>
                  <w:proofErr w:type="spellEnd"/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"./three.js-master/build/three.min.js"</w:t>
                  </w:r>
                  <w:r w:rsidRPr="00EB50E3">
                    <w:rPr>
                      <w:color w:val="010101"/>
                    </w:rPr>
                    <w:t>&gt;&lt;/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099CC"/>
                    </w:rPr>
                    <w:t>src</w:t>
                  </w:r>
                  <w:proofErr w:type="spellEnd"/>
                  <w:r w:rsidRPr="00EB50E3">
                    <w:rPr>
                      <w:color w:val="010101"/>
                    </w:rPr>
                    <w:t>=</w:t>
                  </w:r>
                  <w:r w:rsidRPr="00EB50E3">
                    <w:rPr>
                      <w:color w:val="52BE14"/>
                    </w:rPr>
                    <w:t>"./ParticleSystem.js"</w:t>
                  </w:r>
                  <w:r w:rsidRPr="00EB50E3">
                    <w:rPr>
                      <w:color w:val="010101"/>
                    </w:rPr>
                    <w:t>&gt;&lt;/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head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body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clock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THREE.Clock</w:t>
                  </w:r>
                  <w:proofErr w:type="spell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scene, renderer, camera;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particleSystem</w:t>
                  </w:r>
                  <w:proofErr w:type="spellEnd"/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gui</w:t>
                  </w:r>
                  <w:proofErr w:type="spellEnd"/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10101"/>
                    </w:rPr>
                    <w:t>ParamConfig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seedVelDir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THREE.Vector3(</w:t>
                  </w:r>
                  <w:r w:rsidRPr="00EB50E3">
                    <w:rPr>
                      <w:color w:val="308CE5"/>
                    </w:rPr>
                    <w:t>0.7</w:t>
                  </w:r>
                  <w:r w:rsidRPr="00EB50E3">
                    <w:rPr>
                      <w:color w:val="010101"/>
                    </w:rPr>
                    <w:t>, </w:t>
                  </w:r>
                  <w:r w:rsidRPr="00EB50E3">
                    <w:rPr>
                      <w:color w:val="FF3399"/>
                    </w:rPr>
                    <w:t>-</w:t>
                  </w:r>
                  <w:r w:rsidRPr="00EB50E3">
                    <w:rPr>
                      <w:color w:val="308CE5"/>
                    </w:rPr>
                    <w:t>2</w:t>
                  </w:r>
                  <w:r w:rsidRPr="00EB50E3">
                    <w:rPr>
                      <w:color w:val="010101"/>
                    </w:rPr>
                    <w:t>, 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),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r w:rsidRPr="00EB50E3">
                    <w:rPr>
                      <w:color w:val="999999"/>
                    </w:rPr>
                    <w:t>/*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seedVelMag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500.0,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999999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seedLife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1000,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999999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seedSize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200,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999999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999999"/>
                    </w:rPr>
                    <w:t>seedSpread</w:t>
                  </w:r>
                  <w:proofErr w:type="spellEnd"/>
                  <w:r w:rsidRPr="00EB50E3">
                    <w:rPr>
                      <w:color w:val="999999"/>
                    </w:rPr>
                    <w:t> :</w:t>
                  </w:r>
                  <w:proofErr w:type="gramEnd"/>
                  <w:r w:rsidRPr="00EB50E3">
                    <w:rPr>
                      <w:color w:val="999999"/>
                    </w:rPr>
                    <w:t> 0.15,*/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colorBase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THREE.Color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0Xfffafa</w:t>
                  </w:r>
                  <w:r w:rsidRPr="00EB50E3">
                    <w:rPr>
                      <w:color w:val="010101"/>
                    </w:rPr>
                    <w:t>),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gramStart"/>
                  <w:r w:rsidRPr="00EB50E3">
                    <w:rPr>
                      <w:color w:val="010101"/>
                    </w:rPr>
                    <w:t>tex :</w:t>
                  </w:r>
                  <w:proofErr w:type="gramEnd"/>
                  <w:r w:rsidRPr="00EB50E3">
                    <w:rPr>
                      <w:color w:val="010101"/>
                    </w:rPr>
                    <w:t> THREE.ImageUtils.loadTexture(</w:t>
                  </w:r>
                  <w:r w:rsidRPr="00EB50E3">
                    <w:rPr>
                      <w:color w:val="993333"/>
                    </w:rPr>
                    <w:t>"./textures/snowflake.png"</w:t>
                  </w:r>
                  <w:r w:rsidRPr="00EB50E3">
                    <w:rPr>
                      <w:color w:val="010101"/>
                    </w:rPr>
                    <w:t>)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r w:rsidRPr="00EB50E3">
                    <w:rPr>
                      <w:color w:val="FF3399"/>
                    </w:rPr>
                    <w:t>function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init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renderer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THREE.WebGLRenderer</w:t>
                  </w:r>
                  <w:proofErr w:type="spell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renderer.setSize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.innerWidth</w:t>
                  </w:r>
                  <w:proofErr w:type="spellEnd"/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.innerHeight</w:t>
                  </w:r>
                  <w:proofErr w:type="spell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renderer.setClearColor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0x000000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099CC"/>
                    </w:rPr>
                    <w:t>document</w:t>
                  </w:r>
                  <w:r w:rsidRPr="00EB50E3">
                    <w:rPr>
                      <w:color w:val="010101"/>
                    </w:rPr>
                    <w:t>.body</w:t>
                  </w:r>
                  <w:proofErr w:type="gramEnd"/>
                  <w:r w:rsidRPr="00EB50E3">
                    <w:rPr>
                      <w:color w:val="010101"/>
                    </w:rPr>
                    <w:t>.appendChild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r w:rsidRPr="00EB50E3">
                    <w:rPr>
                      <w:color w:val="010101"/>
                    </w:rPr>
                    <w:t>renderer.domElement</w:t>
                  </w:r>
                  <w:proofErr w:type="spell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camera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THREE.PerspectiveCamera(</w:t>
                  </w:r>
                  <w:r w:rsidRPr="00EB50E3">
                    <w:rPr>
                      <w:color w:val="308CE5"/>
                    </w:rPr>
                    <w:t>60</w:t>
                  </w:r>
                  <w:r w:rsidRPr="00EB50E3">
                    <w:rPr>
                      <w:color w:val="010101"/>
                    </w:rPr>
                    <w:t>, </w:t>
                  </w:r>
                  <w:proofErr w:type="gramStart"/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.innerWidth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/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0099CC"/>
                    </w:rPr>
                    <w:t>window</w:t>
                  </w:r>
                  <w:r w:rsidRPr="00EB50E3">
                    <w:rPr>
                      <w:color w:val="010101"/>
                    </w:rPr>
                    <w:t>.innerHeight, </w:t>
                  </w:r>
                  <w:r w:rsidRPr="00EB50E3">
                    <w:rPr>
                      <w:color w:val="308CE5"/>
                    </w:rPr>
                    <w:t>0.1</w:t>
                  </w:r>
                  <w:r w:rsidRPr="00EB50E3">
                    <w:rPr>
                      <w:color w:val="010101"/>
                    </w:rPr>
                    <w:t>, </w:t>
                  </w:r>
                  <w:r w:rsidRPr="00EB50E3">
                    <w:rPr>
                      <w:color w:val="308CE5"/>
                    </w:rPr>
                    <w:t>100000 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camera.position</w:t>
                  </w:r>
                  <w:proofErr w:type="gramEnd"/>
                  <w:r w:rsidRPr="00EB50E3">
                    <w:rPr>
                      <w:color w:val="010101"/>
                    </w:rPr>
                    <w:t>.z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2000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scene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THREE.Scene</w:t>
                  </w:r>
                  <w:proofErr w:type="spell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ParticleSystem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particleSystem.initialize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100000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scene.add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proofErr w:type="gramEnd"/>
                  <w:r w:rsidRPr="00EB50E3">
                    <w:rPr>
                      <w:color w:val="010101"/>
                    </w:rPr>
                    <w:t>particleSystem.getMesh</w:t>
                  </w:r>
                  <w:proofErr w:type="spellEnd"/>
                  <w:r w:rsidRPr="00EB50E3">
                    <w:rPr>
                      <w:color w:val="010101"/>
                    </w:rPr>
                    <w:t>());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velMag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seedVelMag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500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r w:rsidRPr="00EB50E3">
                    <w:rPr>
                      <w:color w:val="010101"/>
                    </w:rPr>
                    <w:t>velMag</w:t>
                  </w:r>
                  <w:proofErr w:type="spell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life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seedLife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3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(life);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seed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seedSize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200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(seed);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spread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{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seedSpread</w:t>
                  </w:r>
                  <w:proofErr w:type="spellEnd"/>
                  <w:r w:rsidRPr="00EB50E3">
                    <w:rPr>
                      <w:color w:val="010101"/>
                    </w:rPr>
                    <w:t> :</w:t>
                  </w:r>
                  <w:proofErr w:type="gram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0.25</w:t>
                  </w:r>
                  <w:r w:rsidRPr="00EB50E3">
                    <w:rPr>
                      <w:color w:val="010101"/>
                    </w:rPr>
                    <w:t>};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particleSystem.setParameters</w:t>
                  </w:r>
                  <w:proofErr w:type="spellEnd"/>
                  <w:r w:rsidRPr="00EB50E3">
                    <w:rPr>
                      <w:color w:val="010101"/>
                    </w:rPr>
                    <w:t>(spread);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}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r w:rsidRPr="00EB50E3">
                    <w:rPr>
                      <w:color w:val="FF3399"/>
                    </w:rPr>
                    <w:t>function</w:t>
                  </w:r>
                  <w:r w:rsidRPr="00EB50E3">
                    <w:rPr>
                      <w:color w:val="010101"/>
                    </w:rPr>
                    <w:t> </w:t>
                  </w:r>
                  <w:proofErr w:type="gramStart"/>
                  <w:r w:rsidRPr="00EB50E3">
                    <w:rPr>
                      <w:color w:val="010101"/>
                    </w:rPr>
                    <w:t>animate(</w:t>
                  </w:r>
                  <w:proofErr w:type="gramEnd"/>
                  <w:r w:rsidRPr="00EB50E3">
                    <w:rPr>
                      <w:color w:val="010101"/>
                    </w:rPr>
                    <w:t>) {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proofErr w:type="spellStart"/>
                  <w:r w:rsidRPr="00EB50E3">
                    <w:rPr>
                      <w:color w:val="010101"/>
                    </w:rPr>
                    <w:t>cen</w:t>
                  </w:r>
                  <w:proofErr w:type="spellEnd"/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THREE.Vector3(</w:t>
                  </w:r>
                  <w:proofErr w:type="gramStart"/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FF3399"/>
                    </w:rPr>
                    <w:t>-</w:t>
                  </w:r>
                  <w:proofErr w:type="gramEnd"/>
                  <w:r w:rsidRPr="00EB50E3">
                    <w:rPr>
                      <w:color w:val="308CE5"/>
                    </w:rPr>
                    <w:t>300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nor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FF3399"/>
                    </w:rPr>
                    <w:t>new</w:t>
                  </w:r>
                  <w:r w:rsidRPr="00EB50E3">
                    <w:rPr>
                      <w:color w:val="010101"/>
                    </w:rPr>
                    <w:t> THREE.Vector3(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308CE5"/>
                    </w:rPr>
                    <w:t>1</w:t>
                  </w:r>
                  <w:r w:rsidRPr="00EB50E3">
                    <w:rPr>
                      <w:color w:val="010101"/>
                    </w:rPr>
                    <w:t>,</w:t>
                  </w:r>
                  <w:r w:rsidRPr="00EB50E3">
                    <w:rPr>
                      <w:color w:val="308CE5"/>
                    </w:rPr>
                    <w:t>0</w:t>
                  </w:r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FF3399"/>
                    </w:rPr>
                    <w:t>var</w:t>
                  </w:r>
                  <w:proofErr w:type="spellEnd"/>
                  <w:r w:rsidRPr="00EB50E3">
                    <w:rPr>
                      <w:color w:val="010101"/>
                    </w:rPr>
                    <w:t> rad </w:t>
                  </w:r>
                  <w:r w:rsidRPr="00EB50E3">
                    <w:rPr>
                      <w:color w:val="FF3399"/>
                    </w:rPr>
                    <w:t>=</w:t>
                  </w:r>
                  <w:r w:rsidRPr="00EB50E3">
                    <w:rPr>
                      <w:color w:val="010101"/>
                    </w:rPr>
                    <w:t> </w:t>
                  </w:r>
                  <w:r w:rsidRPr="00EB50E3">
                    <w:rPr>
                      <w:color w:val="308CE5"/>
                    </w:rPr>
                    <w:t>150</w:t>
                  </w:r>
                  <w:r w:rsidRPr="00EB50E3">
                    <w:rPr>
                      <w:color w:val="010101"/>
                    </w:rPr>
                    <w:t>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particleSystem.addParticlesFromDisk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r w:rsidRPr="00EB50E3">
                    <w:rPr>
                      <w:color w:val="308CE5"/>
                    </w:rPr>
                    <w:t>50</w:t>
                  </w:r>
                  <w:r w:rsidRPr="00EB50E3">
                    <w:rPr>
                      <w:color w:val="010101"/>
                    </w:rPr>
                    <w:t>, </w:t>
                  </w:r>
                  <w:proofErr w:type="spellStart"/>
                  <w:r w:rsidRPr="00EB50E3">
                    <w:rPr>
                      <w:color w:val="010101"/>
                    </w:rPr>
                    <w:t>cen</w:t>
                  </w:r>
                  <w:proofErr w:type="spellEnd"/>
                  <w:r w:rsidRPr="00EB50E3">
                    <w:rPr>
                      <w:color w:val="010101"/>
                    </w:rPr>
                    <w:t>, nor, rad);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r w:rsidRPr="00EB50E3">
                    <w:rPr>
                      <w:color w:val="010101"/>
                    </w:rPr>
                    <w:t>particleSystem.updateParticles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clock.getDelta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renderer.clear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renderer.clearDepth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renderer.render</w:t>
                  </w:r>
                  <w:proofErr w:type="spellEnd"/>
                  <w:proofErr w:type="gramEnd"/>
                  <w:r w:rsidRPr="00EB50E3">
                    <w:rPr>
                      <w:color w:val="010101"/>
                    </w:rPr>
                    <w:t>( scene, camera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requestAnimationFrame</w:t>
                  </w:r>
                  <w:proofErr w:type="spellEnd"/>
                  <w:r w:rsidRPr="00EB50E3">
                    <w:rPr>
                      <w:color w:val="010101"/>
                    </w:rPr>
                    <w:t>( animate</w:t>
                  </w:r>
                  <w:proofErr w:type="gramEnd"/>
                  <w:r w:rsidRPr="00EB50E3">
                    <w:rPr>
                      <w:color w:val="010101"/>
                    </w:rPr>
                    <w:t> 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}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spellStart"/>
                  <w:proofErr w:type="gramStart"/>
                  <w:r w:rsidRPr="00EB50E3">
                    <w:rPr>
                      <w:color w:val="010101"/>
                    </w:rPr>
                    <w:t>init</w:t>
                  </w:r>
                  <w:proofErr w:type="spellEnd"/>
                  <w:r w:rsidRPr="00EB50E3">
                    <w:rPr>
                      <w:color w:val="010101"/>
                    </w:rPr>
                    <w:t>(</w:t>
                  </w:r>
                  <w:proofErr w:type="gram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   </w:t>
                  </w:r>
                  <w:proofErr w:type="gramStart"/>
                  <w:r w:rsidRPr="00EB50E3">
                    <w:rPr>
                      <w:color w:val="010101"/>
                    </w:rPr>
                    <w:t>animate(</w:t>
                  </w:r>
                  <w:proofErr w:type="gramEnd"/>
                  <w:r w:rsidRPr="00EB50E3">
                    <w:rPr>
                      <w:color w:val="010101"/>
                    </w:rPr>
                    <w:t>);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 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script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color w:val="010101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body</w:t>
                  </w:r>
                  <w:r w:rsidRPr="00EB50E3">
                    <w:rPr>
                      <w:color w:val="010101"/>
                    </w:rPr>
                    <w:t>&gt;</w:t>
                  </w:r>
                </w:p>
                <w:p w:rsidR="00EB50E3" w:rsidRPr="00EB50E3" w:rsidRDefault="00EB50E3" w:rsidP="00EB50E3">
                  <w:pPr>
                    <w:rPr>
                      <w:i/>
                      <w:iCs/>
                      <w:sz w:val="14"/>
                      <w:szCs w:val="14"/>
                    </w:rPr>
                  </w:pPr>
                  <w:r w:rsidRPr="00EB50E3">
                    <w:rPr>
                      <w:color w:val="010101"/>
                    </w:rPr>
                    <w:t>&lt;/</w:t>
                  </w:r>
                  <w:r w:rsidRPr="00EB50E3">
                    <w:rPr>
                      <w:color w:val="FF3399"/>
                    </w:rPr>
                    <w:t>html</w:t>
                  </w:r>
                  <w:r w:rsidRPr="00EB50E3">
                    <w:rPr>
                      <w:color w:val="010101"/>
                    </w:rPr>
                    <w:t>&gt;</w:t>
                  </w:r>
                  <w:hyperlink r:id="rId11" w:anchor="e" w:tgtFrame="_blank" w:history="1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</w:tcPr>
                <w:p w:rsidR="00EB50E3" w:rsidRPr="00EB50E3" w:rsidRDefault="00EB50E3" w:rsidP="00EB50E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60164" w:rsidRPr="00EB50E3" w:rsidRDefault="00C60164" w:rsidP="00EB50E3">
            <w:pPr>
              <w:rPr>
                <w:rFonts w:eastAsia="굴림체" w:cs="굴림체" w:hint="eastAsia"/>
                <w:color w:val="000000"/>
              </w:rPr>
            </w:pPr>
          </w:p>
        </w:tc>
      </w:tr>
    </w:tbl>
    <w:p w:rsidR="00C95A9B" w:rsidRDefault="00C95A9B" w:rsidP="00C95A9B">
      <w:pPr>
        <w:rPr>
          <w:color w:val="000000" w:themeColor="text1"/>
          <w:sz w:val="20"/>
        </w:rPr>
      </w:pPr>
    </w:p>
    <w:p w:rsidR="00C95A9B" w:rsidRDefault="00C95A9B" w:rsidP="00C95A9B">
      <w:pPr>
        <w:rPr>
          <w:b/>
          <w:color w:val="000000" w:themeColor="text1"/>
          <w:sz w:val="20"/>
        </w:rPr>
      </w:pPr>
      <w:r w:rsidRPr="004C2155">
        <w:rPr>
          <w:b/>
          <w:color w:val="000000" w:themeColor="text1"/>
          <w:sz w:val="20"/>
        </w:rPr>
        <w:t>[</w:t>
      </w:r>
      <w:r w:rsidRPr="004C2155">
        <w:rPr>
          <w:rFonts w:hint="eastAsia"/>
          <w:b/>
          <w:color w:val="000000" w:themeColor="text1"/>
          <w:sz w:val="20"/>
        </w:rPr>
        <w:t>추가된</w:t>
      </w:r>
      <w:r w:rsidRPr="004C2155">
        <w:rPr>
          <w:rFonts w:hint="eastAsia"/>
          <w:b/>
          <w:color w:val="000000" w:themeColor="text1"/>
          <w:sz w:val="20"/>
        </w:rPr>
        <w:t xml:space="preserve"> </w:t>
      </w:r>
      <w:r w:rsidRPr="004C2155">
        <w:rPr>
          <w:rFonts w:hint="eastAsia"/>
          <w:b/>
          <w:color w:val="000000" w:themeColor="text1"/>
          <w:sz w:val="20"/>
        </w:rPr>
        <w:t>코드</w:t>
      </w:r>
      <w:r w:rsidRPr="004C2155">
        <w:rPr>
          <w:rFonts w:hint="eastAsia"/>
          <w:b/>
          <w:color w:val="000000" w:themeColor="text1"/>
          <w:sz w:val="20"/>
        </w:rPr>
        <w:t xml:space="preserve"> </w:t>
      </w:r>
      <w:r w:rsidRPr="004C2155">
        <w:rPr>
          <w:rFonts w:hint="eastAsia"/>
          <w:b/>
          <w:color w:val="000000" w:themeColor="text1"/>
          <w:sz w:val="20"/>
        </w:rPr>
        <w:t>집중</w:t>
      </w:r>
      <w:r w:rsidRPr="004C2155">
        <w:rPr>
          <w:rFonts w:hint="eastAsia"/>
          <w:b/>
          <w:color w:val="000000" w:themeColor="text1"/>
          <w:sz w:val="20"/>
        </w:rPr>
        <w:t xml:space="preserve"> </w:t>
      </w:r>
      <w:r w:rsidRPr="004C2155">
        <w:rPr>
          <w:rFonts w:hint="eastAsia"/>
          <w:b/>
          <w:color w:val="000000" w:themeColor="text1"/>
          <w:sz w:val="20"/>
        </w:rPr>
        <w:t>분석</w:t>
      </w:r>
      <w:r w:rsidRPr="004C2155">
        <w:rPr>
          <w:rFonts w:hint="eastAsia"/>
          <w:b/>
          <w:color w:val="000000" w:themeColor="text1"/>
          <w:sz w:val="20"/>
        </w:rPr>
        <w:t>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206"/>
        <w:gridCol w:w="9214"/>
      </w:tblGrid>
      <w:tr w:rsidR="00C95A9B" w:rsidTr="00A057FE">
        <w:trPr>
          <w:jc w:val="center"/>
        </w:trPr>
        <w:tc>
          <w:tcPr>
            <w:tcW w:w="9206" w:type="dxa"/>
          </w:tcPr>
          <w:p w:rsidR="00C95A9B" w:rsidRPr="000A5D8E" w:rsidRDefault="00C95A9B" w:rsidP="007E77DC">
            <w:pPr>
              <w:jc w:val="center"/>
              <w:rPr>
                <w:b/>
                <w:color w:val="000000" w:themeColor="text1"/>
                <w:szCs w:val="22"/>
              </w:rPr>
            </w:pPr>
            <w:r w:rsidRPr="000A5D8E">
              <w:rPr>
                <w:b/>
                <w:color w:val="000000" w:themeColor="text1"/>
                <w:szCs w:val="22"/>
              </w:rPr>
              <w:t>설명</w:t>
            </w:r>
          </w:p>
        </w:tc>
        <w:tc>
          <w:tcPr>
            <w:tcW w:w="9214" w:type="dxa"/>
          </w:tcPr>
          <w:p w:rsidR="00C95A9B" w:rsidRPr="000A5D8E" w:rsidRDefault="00C95A9B" w:rsidP="007E77DC">
            <w:pPr>
              <w:jc w:val="center"/>
              <w:rPr>
                <w:b/>
                <w:iCs/>
                <w:color w:val="000000" w:themeColor="text1"/>
                <w:szCs w:val="22"/>
              </w:rPr>
            </w:pPr>
            <w:r w:rsidRPr="000A5D8E">
              <w:rPr>
                <w:b/>
                <w:iCs/>
                <w:color w:val="000000" w:themeColor="text1"/>
                <w:szCs w:val="22"/>
              </w:rPr>
              <w:t>추가된</w:t>
            </w:r>
            <w:r w:rsidR="00103BDB">
              <w:rPr>
                <w:b/>
                <w:iCs/>
                <w:color w:val="000000" w:themeColor="text1"/>
                <w:szCs w:val="22"/>
              </w:rPr>
              <w:t xml:space="preserve"> Tutorial2</w:t>
            </w:r>
            <w:r w:rsidRPr="000A5D8E">
              <w:rPr>
                <w:b/>
                <w:iCs/>
                <w:color w:val="000000" w:themeColor="text1"/>
                <w:szCs w:val="22"/>
              </w:rPr>
              <w:t xml:space="preserve">_1 </w:t>
            </w:r>
            <w:r w:rsidRPr="000A5D8E">
              <w:rPr>
                <w:b/>
                <w:iCs/>
                <w:color w:val="000000" w:themeColor="text1"/>
                <w:szCs w:val="22"/>
              </w:rPr>
              <w:t>소스</w:t>
            </w:r>
          </w:p>
        </w:tc>
      </w:tr>
      <w:tr w:rsidR="00C95A9B" w:rsidTr="000A0067">
        <w:trPr>
          <w:jc w:val="center"/>
        </w:trPr>
        <w:tc>
          <w:tcPr>
            <w:tcW w:w="9206" w:type="dxa"/>
            <w:vAlign w:val="center"/>
          </w:tcPr>
          <w:p w:rsidR="00A057FE" w:rsidRPr="00F16180" w:rsidRDefault="00A057FE" w:rsidP="00F16180">
            <w:pPr>
              <w:rPr>
                <w:b/>
              </w:rPr>
            </w:pPr>
            <w:r w:rsidRPr="00F16180">
              <w:rPr>
                <w:b/>
              </w:rPr>
              <w:t xml:space="preserve">Part1. </w:t>
            </w:r>
            <w:r w:rsidRPr="00F16180">
              <w:rPr>
                <w:b/>
              </w:rPr>
              <w:t>라이브러리</w:t>
            </w:r>
            <w:r w:rsidRPr="00F16180">
              <w:rPr>
                <w:b/>
              </w:rPr>
              <w:t xml:space="preserve"> </w:t>
            </w:r>
            <w:r w:rsidRPr="00F16180">
              <w:rPr>
                <w:b/>
              </w:rPr>
              <w:t>추가</w:t>
            </w:r>
          </w:p>
          <w:p w:rsidR="000A0067" w:rsidRPr="00F16180" w:rsidRDefault="00AE5DDC" w:rsidP="00F16180">
            <w:pPr>
              <w:rPr>
                <w:b/>
              </w:rPr>
            </w:pPr>
            <w:r w:rsidRPr="00F16180">
              <w:rPr>
                <w:b/>
              </w:rPr>
              <w:t xml:space="preserve">: </w:t>
            </w:r>
            <w:r w:rsidR="000A0067" w:rsidRPr="00F16180">
              <w:rPr>
                <w:b/>
              </w:rPr>
              <w:t>Mouse Control</w:t>
            </w:r>
            <w:r w:rsidR="000A0067" w:rsidRPr="00F16180">
              <w:rPr>
                <w:b/>
              </w:rPr>
              <w:t>을</w:t>
            </w:r>
            <w:r w:rsidR="000A0067" w:rsidRPr="00F16180">
              <w:rPr>
                <w:b/>
              </w:rPr>
              <w:t xml:space="preserve"> </w:t>
            </w:r>
            <w:r w:rsidR="000A0067" w:rsidRPr="00F16180">
              <w:rPr>
                <w:b/>
              </w:rPr>
              <w:t>하기</w:t>
            </w:r>
            <w:r w:rsidR="000A0067" w:rsidRPr="00F16180">
              <w:rPr>
                <w:b/>
              </w:rPr>
              <w:t xml:space="preserve"> </w:t>
            </w:r>
            <w:r w:rsidR="000A0067" w:rsidRPr="00F16180">
              <w:rPr>
                <w:b/>
              </w:rPr>
              <w:t>위한</w:t>
            </w:r>
            <w:r w:rsidR="000A0067" w:rsidRPr="00F16180">
              <w:rPr>
                <w:b/>
              </w:rPr>
              <w:t xml:space="preserve"> </w:t>
            </w:r>
            <w:r w:rsidR="000A0067" w:rsidRPr="00F16180">
              <w:rPr>
                <w:b/>
              </w:rPr>
              <w:t>라이브러리로서</w:t>
            </w:r>
            <w:r w:rsidR="000A0067" w:rsidRPr="00F16180">
              <w:rPr>
                <w:b/>
              </w:rPr>
              <w:t xml:space="preserve"> TrackballControls.js </w:t>
            </w:r>
            <w:r w:rsidR="000A0067" w:rsidRPr="00F16180">
              <w:rPr>
                <w:b/>
              </w:rPr>
              <w:t>라이브러리를</w:t>
            </w:r>
            <w:r w:rsidR="000A0067" w:rsidRPr="00F16180">
              <w:rPr>
                <w:b/>
              </w:rPr>
              <w:t xml:space="preserve"> </w:t>
            </w:r>
            <w:r w:rsidR="000A0067" w:rsidRPr="00F16180">
              <w:rPr>
                <w:b/>
              </w:rPr>
              <w:t>추가한다</w:t>
            </w:r>
            <w:r w:rsidR="000A0067" w:rsidRPr="00F16180">
              <w:rPr>
                <w:b/>
              </w:rPr>
              <w:t>.</w:t>
            </w:r>
          </w:p>
        </w:tc>
        <w:tc>
          <w:tcPr>
            <w:tcW w:w="9214" w:type="dxa"/>
            <w:vAlign w:val="center"/>
          </w:tcPr>
          <w:p w:rsidR="00C95A9B" w:rsidRPr="00F16180" w:rsidRDefault="00A057FE" w:rsidP="00F16180">
            <w:pPr>
              <w:rPr>
                <w:b/>
                <w:color w:val="010101"/>
              </w:rPr>
            </w:pPr>
            <w:r w:rsidRPr="00F16180">
              <w:rPr>
                <w:b/>
                <w:color w:val="000000"/>
              </w:rPr>
              <w:t>9</w:t>
            </w:r>
            <w:r w:rsidR="000A0067" w:rsidRPr="00F16180">
              <w:rPr>
                <w:b/>
                <w:color w:val="000000"/>
              </w:rPr>
              <w:t xml:space="preserve">  </w:t>
            </w:r>
            <w:r w:rsidR="00AE5DDC" w:rsidRPr="00F16180">
              <w:rPr>
                <w:b/>
                <w:color w:val="000000"/>
              </w:rPr>
              <w:t xml:space="preserve"> </w:t>
            </w:r>
            <w:r w:rsidR="000A0067" w:rsidRPr="00F16180">
              <w:rPr>
                <w:b/>
                <w:color w:val="010101"/>
              </w:rPr>
              <w:t>&lt;</w:t>
            </w:r>
            <w:r w:rsidR="000A0067" w:rsidRPr="00F16180">
              <w:rPr>
                <w:b/>
                <w:color w:val="FF3399"/>
              </w:rPr>
              <w:t>script</w:t>
            </w:r>
            <w:r w:rsidR="000A0067" w:rsidRPr="00F16180">
              <w:rPr>
                <w:b/>
                <w:color w:val="010101"/>
              </w:rPr>
              <w:t> </w:t>
            </w:r>
            <w:r w:rsidR="000A0067" w:rsidRPr="00F16180">
              <w:rPr>
                <w:b/>
                <w:color w:val="0099CC"/>
              </w:rPr>
              <w:t>src</w:t>
            </w:r>
            <w:r w:rsidR="000A0067" w:rsidRPr="00F16180">
              <w:rPr>
                <w:b/>
                <w:color w:val="010101"/>
              </w:rPr>
              <w:t>=</w:t>
            </w:r>
            <w:r w:rsidR="000A0067" w:rsidRPr="00F16180">
              <w:rPr>
                <w:b/>
                <w:color w:val="52BE14"/>
              </w:rPr>
              <w:t>"./three.js-master/examples/js/controls/TrackballControls.js"</w:t>
            </w:r>
            <w:r w:rsidR="000A0067" w:rsidRPr="00F16180">
              <w:rPr>
                <w:b/>
                <w:color w:val="010101"/>
              </w:rPr>
              <w:t>&gt;&lt;/</w:t>
            </w:r>
            <w:r w:rsidR="000A0067" w:rsidRPr="00F16180">
              <w:rPr>
                <w:b/>
                <w:color w:val="FF3399"/>
              </w:rPr>
              <w:t>script</w:t>
            </w:r>
            <w:r w:rsidR="000A0067" w:rsidRPr="00F16180">
              <w:rPr>
                <w:b/>
                <w:color w:val="010101"/>
              </w:rPr>
              <w:t>&gt;</w:t>
            </w:r>
          </w:p>
        </w:tc>
      </w:tr>
      <w:tr w:rsidR="00C95A9B" w:rsidTr="000A0067">
        <w:trPr>
          <w:jc w:val="center"/>
        </w:trPr>
        <w:tc>
          <w:tcPr>
            <w:tcW w:w="9206" w:type="dxa"/>
            <w:vAlign w:val="center"/>
          </w:tcPr>
          <w:p w:rsidR="00C95A9B" w:rsidRPr="00E85F2A" w:rsidRDefault="000A0067" w:rsidP="00E85F2A">
            <w:pPr>
              <w:rPr>
                <w:b/>
              </w:rPr>
            </w:pPr>
            <w:r w:rsidRPr="00E85F2A">
              <w:rPr>
                <w:b/>
              </w:rPr>
              <w:t>Part2. controls</w:t>
            </w:r>
            <w:r w:rsidRPr="00E85F2A">
              <w:rPr>
                <w:b/>
              </w:rPr>
              <w:t>변수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선언</w:t>
            </w:r>
          </w:p>
          <w:p w:rsidR="000A0067" w:rsidRPr="00E85F2A" w:rsidRDefault="00AE5DDC" w:rsidP="00E85F2A">
            <w:pPr>
              <w:rPr>
                <w:b/>
              </w:rPr>
            </w:pPr>
            <w:r w:rsidRPr="00E85F2A">
              <w:rPr>
                <w:b/>
              </w:rPr>
              <w:t xml:space="preserve">: </w:t>
            </w:r>
            <w:r w:rsidR="000A0067" w:rsidRPr="00E85F2A">
              <w:rPr>
                <w:b/>
              </w:rPr>
              <w:t>Mouse Control</w:t>
            </w:r>
            <w:r w:rsidR="000A0067" w:rsidRPr="00E85F2A">
              <w:rPr>
                <w:b/>
              </w:rPr>
              <w:t>을</w:t>
            </w:r>
            <w:r w:rsidR="000A0067" w:rsidRPr="00E85F2A">
              <w:rPr>
                <w:b/>
              </w:rPr>
              <w:t xml:space="preserve"> </w:t>
            </w:r>
            <w:r w:rsidR="000A0067" w:rsidRPr="00E85F2A">
              <w:rPr>
                <w:b/>
              </w:rPr>
              <w:t>하기</w:t>
            </w:r>
            <w:r w:rsidR="000A0067" w:rsidRPr="00E85F2A">
              <w:rPr>
                <w:b/>
              </w:rPr>
              <w:t xml:space="preserve"> </w:t>
            </w:r>
            <w:r w:rsidR="000A0067" w:rsidRPr="00E85F2A">
              <w:rPr>
                <w:b/>
              </w:rPr>
              <w:t>위한</w:t>
            </w:r>
            <w:r w:rsidR="000A0067" w:rsidRPr="00E85F2A">
              <w:rPr>
                <w:b/>
              </w:rPr>
              <w:t xml:space="preserve"> controls</w:t>
            </w:r>
            <w:r w:rsidR="000A0067" w:rsidRPr="00E85F2A">
              <w:rPr>
                <w:b/>
              </w:rPr>
              <w:t>변수</w:t>
            </w:r>
            <w:r w:rsidR="000A0067" w:rsidRPr="00E85F2A">
              <w:rPr>
                <w:b/>
              </w:rPr>
              <w:t xml:space="preserve"> </w:t>
            </w:r>
            <w:r w:rsidR="000A0067" w:rsidRPr="00E85F2A">
              <w:rPr>
                <w:b/>
              </w:rPr>
              <w:t>선언</w:t>
            </w:r>
          </w:p>
        </w:tc>
        <w:tc>
          <w:tcPr>
            <w:tcW w:w="9214" w:type="dxa"/>
            <w:vAlign w:val="center"/>
          </w:tcPr>
          <w:p w:rsidR="00C95A9B" w:rsidRPr="00E85F2A" w:rsidRDefault="000A0067" w:rsidP="00E85F2A">
            <w:pPr>
              <w:rPr>
                <w:b/>
              </w:rPr>
            </w:pPr>
            <w:proofErr w:type="gramStart"/>
            <w:r w:rsidRPr="00E85F2A">
              <w:rPr>
                <w:b/>
              </w:rPr>
              <w:t>18</w:t>
            </w:r>
            <w:r w:rsidRPr="00E85F2A">
              <w:rPr>
                <w:b/>
                <w:color w:val="FF3399"/>
              </w:rPr>
              <w:t xml:space="preserve"> </w:t>
            </w:r>
            <w:r w:rsidR="00AE5DDC" w:rsidRPr="00E85F2A">
              <w:rPr>
                <w:b/>
                <w:color w:val="FF3399"/>
              </w:rPr>
              <w:t xml:space="preserve"> </w:t>
            </w:r>
            <w:proofErr w:type="spellStart"/>
            <w:r w:rsidRPr="00E85F2A">
              <w:rPr>
                <w:b/>
                <w:color w:val="FF3399"/>
              </w:rPr>
              <w:t>var</w:t>
            </w:r>
            <w:proofErr w:type="spellEnd"/>
            <w:proofErr w:type="gramEnd"/>
            <w:r w:rsidRPr="00E85F2A">
              <w:rPr>
                <w:b/>
                <w:color w:val="010101"/>
              </w:rPr>
              <w:t> controls; </w:t>
            </w:r>
            <w:r w:rsidRPr="00E85F2A">
              <w:rPr>
                <w:b/>
                <w:color w:val="999999"/>
              </w:rPr>
              <w:t>// </w:t>
            </w:r>
            <w:r w:rsidRPr="00E85F2A">
              <w:rPr>
                <w:b/>
                <w:color w:val="999999"/>
              </w:rPr>
              <w:t>마우스로</w:t>
            </w:r>
            <w:r w:rsidRPr="00E85F2A">
              <w:rPr>
                <w:b/>
                <w:color w:val="999999"/>
              </w:rPr>
              <w:t> </w:t>
            </w:r>
            <w:r w:rsidRPr="00E85F2A">
              <w:rPr>
                <w:b/>
                <w:color w:val="999999"/>
              </w:rPr>
              <w:t>화면을</w:t>
            </w:r>
            <w:r w:rsidRPr="00E85F2A">
              <w:rPr>
                <w:b/>
                <w:color w:val="999999"/>
              </w:rPr>
              <w:t> </w:t>
            </w:r>
            <w:proofErr w:type="spellStart"/>
            <w:r w:rsidRPr="00E85F2A">
              <w:rPr>
                <w:b/>
                <w:color w:val="999999"/>
              </w:rPr>
              <w:t>돌려볼수</w:t>
            </w:r>
            <w:proofErr w:type="spellEnd"/>
            <w:r w:rsidRPr="00E85F2A">
              <w:rPr>
                <w:b/>
                <w:color w:val="999999"/>
              </w:rPr>
              <w:t> </w:t>
            </w:r>
            <w:r w:rsidRPr="00E85F2A">
              <w:rPr>
                <w:b/>
                <w:color w:val="999999"/>
              </w:rPr>
              <w:t>있는</w:t>
            </w:r>
            <w:r w:rsidRPr="00E85F2A">
              <w:rPr>
                <w:b/>
                <w:color w:val="999999"/>
              </w:rPr>
              <w:t> </w:t>
            </w:r>
            <w:r w:rsidRPr="00E85F2A">
              <w:rPr>
                <w:b/>
                <w:color w:val="999999"/>
              </w:rPr>
              <w:t>기능</w:t>
            </w:r>
          </w:p>
        </w:tc>
      </w:tr>
      <w:tr w:rsidR="00C95A9B" w:rsidTr="000A0067">
        <w:trPr>
          <w:jc w:val="center"/>
        </w:trPr>
        <w:tc>
          <w:tcPr>
            <w:tcW w:w="9206" w:type="dxa"/>
            <w:vAlign w:val="center"/>
          </w:tcPr>
          <w:p w:rsidR="00C95A9B" w:rsidRPr="00E85F2A" w:rsidRDefault="00AE5DDC" w:rsidP="00E85F2A">
            <w:pPr>
              <w:rPr>
                <w:b/>
              </w:rPr>
            </w:pPr>
            <w:r w:rsidRPr="00E85F2A">
              <w:rPr>
                <w:b/>
              </w:rPr>
              <w:t xml:space="preserve">Part3. </w:t>
            </w:r>
            <w:proofErr w:type="spellStart"/>
            <w:r w:rsidRPr="00E85F2A">
              <w:rPr>
                <w:b/>
              </w:rPr>
              <w:t>Init</w:t>
            </w:r>
            <w:proofErr w:type="spellEnd"/>
            <w:proofErr w:type="gramStart"/>
            <w:r w:rsidRPr="00E85F2A">
              <w:rPr>
                <w:b/>
              </w:rPr>
              <w:t>( )</w:t>
            </w:r>
            <w:proofErr w:type="gramEnd"/>
            <w:r w:rsidRPr="00E85F2A">
              <w:rPr>
                <w:b/>
              </w:rPr>
              <w:t>함수에서의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초기화</w:t>
            </w:r>
          </w:p>
          <w:p w:rsidR="00AE5DDC" w:rsidRPr="00E85F2A" w:rsidRDefault="00AE5DDC" w:rsidP="00E85F2A">
            <w:pPr>
              <w:rPr>
                <w:b/>
              </w:rPr>
            </w:pPr>
            <w:r w:rsidRPr="00E85F2A">
              <w:rPr>
                <w:b/>
              </w:rPr>
              <w:t>: controls</w:t>
            </w:r>
            <w:r w:rsidRPr="00E85F2A">
              <w:rPr>
                <w:b/>
              </w:rPr>
              <w:t>변수를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새로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추가한</w:t>
            </w:r>
            <w:r w:rsidRPr="00E85F2A">
              <w:rPr>
                <w:b/>
              </w:rPr>
              <w:t xml:space="preserve"> </w:t>
            </w:r>
            <w:proofErr w:type="spellStart"/>
            <w:r w:rsidRPr="00E85F2A">
              <w:rPr>
                <w:b/>
              </w:rPr>
              <w:t>TrackballControls</w:t>
            </w:r>
            <w:proofErr w:type="spellEnd"/>
            <w:r w:rsidRPr="00E85F2A">
              <w:rPr>
                <w:b/>
              </w:rPr>
              <w:t>라이브러리를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사용하여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객체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선언을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한다</w:t>
            </w:r>
            <w:r w:rsidRPr="00E85F2A">
              <w:rPr>
                <w:b/>
              </w:rPr>
              <w:t xml:space="preserve">. </w:t>
            </w:r>
            <w:r w:rsidRPr="00E85F2A">
              <w:rPr>
                <w:b/>
              </w:rPr>
              <w:t>그리고</w:t>
            </w:r>
            <w:r w:rsidRPr="00E85F2A">
              <w:rPr>
                <w:b/>
              </w:rPr>
              <w:t xml:space="preserve"> </w:t>
            </w:r>
            <w:proofErr w:type="spellStart"/>
            <w:r w:rsidRPr="00E85F2A">
              <w:rPr>
                <w:b/>
              </w:rPr>
              <w:t>rotateSpeed</w:t>
            </w:r>
            <w:proofErr w:type="spellEnd"/>
            <w:r w:rsidRPr="00E85F2A">
              <w:rPr>
                <w:b/>
              </w:rPr>
              <w:t xml:space="preserve">, </w:t>
            </w:r>
            <w:proofErr w:type="spellStart"/>
            <w:r w:rsidRPr="00E85F2A">
              <w:rPr>
                <w:b/>
              </w:rPr>
              <w:t>zoomSpeed</w:t>
            </w:r>
            <w:proofErr w:type="spellEnd"/>
            <w:r w:rsidRPr="00E85F2A">
              <w:rPr>
                <w:b/>
              </w:rPr>
              <w:t xml:space="preserve">, </w:t>
            </w:r>
            <w:proofErr w:type="spellStart"/>
            <w:r w:rsidRPr="00E85F2A">
              <w:rPr>
                <w:b/>
              </w:rPr>
              <w:t>panSpeed</w:t>
            </w:r>
            <w:proofErr w:type="spellEnd"/>
            <w:r w:rsidRPr="00E85F2A">
              <w:rPr>
                <w:b/>
              </w:rPr>
              <w:t xml:space="preserve">, </w:t>
            </w:r>
            <w:proofErr w:type="spellStart"/>
            <w:r w:rsidRPr="00E85F2A">
              <w:rPr>
                <w:b/>
              </w:rPr>
              <w:t>noZoom</w:t>
            </w:r>
            <w:proofErr w:type="spellEnd"/>
            <w:r w:rsidRPr="00E85F2A">
              <w:rPr>
                <w:b/>
              </w:rPr>
              <w:t xml:space="preserve">, </w:t>
            </w:r>
            <w:proofErr w:type="spellStart"/>
            <w:r w:rsidRPr="00E85F2A">
              <w:rPr>
                <w:b/>
              </w:rPr>
              <w:t>noPan</w:t>
            </w:r>
            <w:proofErr w:type="spellEnd"/>
            <w:r w:rsidRPr="00E85F2A">
              <w:rPr>
                <w:b/>
              </w:rPr>
              <w:t xml:space="preserve">, </w:t>
            </w:r>
            <w:proofErr w:type="spellStart"/>
            <w:r w:rsidRPr="00E85F2A">
              <w:rPr>
                <w:b/>
              </w:rPr>
              <w:t>staticMoving</w:t>
            </w:r>
            <w:proofErr w:type="spellEnd"/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그리고</w:t>
            </w:r>
            <w:r w:rsidRPr="00E85F2A">
              <w:rPr>
                <w:b/>
              </w:rPr>
              <w:t xml:space="preserve"> </w:t>
            </w:r>
            <w:proofErr w:type="spellStart"/>
            <w:r w:rsidRPr="00E85F2A">
              <w:rPr>
                <w:b/>
              </w:rPr>
              <w:t>dynamicDampingFactor</w:t>
            </w:r>
            <w:proofErr w:type="spellEnd"/>
            <w:r w:rsidRPr="00E85F2A">
              <w:rPr>
                <w:b/>
              </w:rPr>
              <w:t>와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같은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요소들은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초기화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한다</w:t>
            </w:r>
            <w:r w:rsidRPr="00E85F2A">
              <w:rPr>
                <w:b/>
              </w:rPr>
              <w:t xml:space="preserve">. </w:t>
            </w:r>
          </w:p>
        </w:tc>
        <w:tc>
          <w:tcPr>
            <w:tcW w:w="9214" w:type="dxa"/>
            <w:vAlign w:val="center"/>
          </w:tcPr>
          <w:p w:rsidR="00AE5DDC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43  controls</w:t>
            </w:r>
            <w:proofErr w:type="gramEnd"/>
            <w:r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FF3399"/>
              </w:rPr>
              <w:t>=</w:t>
            </w:r>
            <w:r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FF3399"/>
              </w:rPr>
              <w:t>new</w:t>
            </w:r>
            <w:r w:rsidRPr="00E85F2A">
              <w:rPr>
                <w:b/>
                <w:color w:val="010101"/>
              </w:rPr>
              <w:t> </w:t>
            </w:r>
            <w:proofErr w:type="spellStart"/>
            <w:r w:rsidRPr="00E85F2A">
              <w:rPr>
                <w:b/>
                <w:color w:val="010101"/>
              </w:rPr>
              <w:t>THREE.TrackballControls</w:t>
            </w:r>
            <w:proofErr w:type="spellEnd"/>
            <w:r w:rsidRPr="00E85F2A">
              <w:rPr>
                <w:b/>
                <w:color w:val="010101"/>
              </w:rPr>
              <w:t>( camera );</w:t>
            </w:r>
          </w:p>
          <w:p w:rsidR="00AE5DDC" w:rsidRPr="00E85F2A" w:rsidRDefault="00AE5DDC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44 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45</w:t>
            </w:r>
            <w:r w:rsidR="000A0067"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</w:t>
            </w:r>
            <w:proofErr w:type="gramEnd"/>
            <w:r w:rsidR="000A0067" w:rsidRPr="00E85F2A">
              <w:rPr>
                <w:b/>
                <w:color w:val="010101"/>
              </w:rPr>
              <w:t>.rotateSpeed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10.0</w:t>
            </w:r>
            <w:r w:rsidR="000A0067" w:rsidRPr="00E85F2A">
              <w:rPr>
                <w:b/>
                <w:color w:val="010101"/>
              </w:rPr>
              <w:t>;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46</w:t>
            </w:r>
            <w:r w:rsidR="000A0067"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</w:t>
            </w:r>
            <w:proofErr w:type="gramEnd"/>
            <w:r w:rsidR="000A0067" w:rsidRPr="00E85F2A">
              <w:rPr>
                <w:b/>
                <w:color w:val="010101"/>
              </w:rPr>
              <w:t>.zoomSpeed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5</w:t>
            </w:r>
            <w:r w:rsidR="000A0067" w:rsidRPr="00E85F2A">
              <w:rPr>
                <w:b/>
                <w:color w:val="010101"/>
              </w:rPr>
              <w:t>;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47</w:t>
            </w:r>
            <w:r w:rsidR="000A0067"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</w:t>
            </w:r>
            <w:proofErr w:type="gramEnd"/>
            <w:r w:rsidR="000A0067" w:rsidRPr="00E85F2A">
              <w:rPr>
                <w:b/>
                <w:color w:val="010101"/>
              </w:rPr>
              <w:t>.panSpeed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2</w:t>
            </w:r>
            <w:r w:rsidR="000A0067" w:rsidRPr="00E85F2A">
              <w:rPr>
                <w:b/>
                <w:color w:val="010101"/>
              </w:rPr>
              <w:t>;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48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49</w:t>
            </w:r>
            <w:r w:rsidR="000A0067" w:rsidRPr="00E85F2A">
              <w:rPr>
                <w:b/>
                <w:color w:val="010101"/>
              </w:rPr>
              <w:t xml:space="preserve"> 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</w:t>
            </w:r>
            <w:proofErr w:type="gramEnd"/>
            <w:r w:rsidR="000A0067" w:rsidRPr="00E85F2A">
              <w:rPr>
                <w:b/>
                <w:color w:val="010101"/>
              </w:rPr>
              <w:t>.noZoom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false</w:t>
            </w:r>
            <w:r w:rsidR="000A0067" w:rsidRPr="00E85F2A">
              <w:rPr>
                <w:b/>
                <w:color w:val="010101"/>
              </w:rPr>
              <w:t>;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50</w:t>
            </w:r>
            <w:r w:rsidR="000A0067" w:rsidRPr="00E85F2A">
              <w:rPr>
                <w:b/>
                <w:color w:val="010101"/>
              </w:rPr>
              <w:t xml:space="preserve"> 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</w:t>
            </w:r>
            <w:proofErr w:type="gramEnd"/>
            <w:r w:rsidR="000A0067" w:rsidRPr="00E85F2A">
              <w:rPr>
                <w:b/>
                <w:color w:val="010101"/>
              </w:rPr>
              <w:t>.noPan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false</w:t>
            </w:r>
            <w:r w:rsidR="000A0067" w:rsidRPr="00E85F2A">
              <w:rPr>
                <w:b/>
                <w:color w:val="010101"/>
              </w:rPr>
              <w:t>;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51</w:t>
            </w:r>
          </w:p>
          <w:p w:rsidR="000A0067" w:rsidRPr="00E85F2A" w:rsidRDefault="00AE5DDC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>52</w:t>
            </w:r>
            <w:r w:rsidR="000A0067" w:rsidRPr="00E85F2A">
              <w:rPr>
                <w:b/>
                <w:color w:val="010101"/>
              </w:rPr>
              <w:t xml:space="preserve"> 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</w:t>
            </w:r>
            <w:proofErr w:type="gramEnd"/>
            <w:r w:rsidR="000A0067" w:rsidRPr="00E85F2A">
              <w:rPr>
                <w:b/>
                <w:color w:val="010101"/>
              </w:rPr>
              <w:t>.staticMoving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true</w:t>
            </w:r>
            <w:r w:rsidR="000A0067" w:rsidRPr="00E85F2A">
              <w:rPr>
                <w:b/>
                <w:color w:val="010101"/>
              </w:rPr>
              <w:t>;</w:t>
            </w:r>
          </w:p>
          <w:p w:rsidR="00C95A9B" w:rsidRPr="00E85F2A" w:rsidRDefault="00AE5DDC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53</w:t>
            </w:r>
            <w:r w:rsidR="000A0067" w:rsidRPr="00E85F2A">
              <w:rPr>
                <w:b/>
                <w:color w:val="010101"/>
              </w:rPr>
              <w:t xml:space="preserve"> </w:t>
            </w:r>
            <w:r w:rsidRPr="00E85F2A">
              <w:rPr>
                <w:b/>
                <w:color w:val="010101"/>
              </w:rPr>
              <w:t xml:space="preserve"> </w:t>
            </w:r>
            <w:proofErr w:type="spellStart"/>
            <w:r w:rsidR="000A0067" w:rsidRPr="00E85F2A">
              <w:rPr>
                <w:b/>
                <w:color w:val="010101"/>
              </w:rPr>
              <w:t>controls.dynamicDampingFactor</w:t>
            </w:r>
            <w:proofErr w:type="spellEnd"/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FF3399"/>
              </w:rPr>
              <w:t>=</w:t>
            </w:r>
            <w:r w:rsidR="000A0067" w:rsidRPr="00E85F2A">
              <w:rPr>
                <w:b/>
                <w:color w:val="010101"/>
              </w:rPr>
              <w:t> </w:t>
            </w:r>
            <w:r w:rsidR="000A0067" w:rsidRPr="00E85F2A">
              <w:rPr>
                <w:b/>
                <w:color w:val="308CE5"/>
              </w:rPr>
              <w:t>0.3</w:t>
            </w:r>
            <w:r w:rsidR="000A0067" w:rsidRPr="00E85F2A">
              <w:rPr>
                <w:b/>
                <w:color w:val="010101"/>
              </w:rPr>
              <w:t>;</w:t>
            </w:r>
          </w:p>
        </w:tc>
      </w:tr>
      <w:tr w:rsidR="00AE5DDC" w:rsidTr="000A0067">
        <w:trPr>
          <w:jc w:val="center"/>
        </w:trPr>
        <w:tc>
          <w:tcPr>
            <w:tcW w:w="9206" w:type="dxa"/>
            <w:vAlign w:val="center"/>
          </w:tcPr>
          <w:p w:rsidR="00AE5DDC" w:rsidRPr="00E85F2A" w:rsidRDefault="00AE5DDC" w:rsidP="00E85F2A">
            <w:pPr>
              <w:rPr>
                <w:b/>
              </w:rPr>
            </w:pPr>
            <w:r w:rsidRPr="00E85F2A">
              <w:rPr>
                <w:b/>
              </w:rPr>
              <w:t xml:space="preserve">Part4. </w:t>
            </w:r>
            <w:r w:rsidR="007E77DC" w:rsidRPr="00E85F2A">
              <w:rPr>
                <w:b/>
              </w:rPr>
              <w:t>윈도우</w:t>
            </w:r>
            <w:r w:rsidR="007E77DC" w:rsidRPr="00E85F2A">
              <w:rPr>
                <w:b/>
              </w:rPr>
              <w:t xml:space="preserve"> resize</w:t>
            </w:r>
            <w:r w:rsidR="007E77DC" w:rsidRPr="00E85F2A">
              <w:rPr>
                <w:b/>
              </w:rPr>
              <w:t>시</w:t>
            </w:r>
            <w:r w:rsidR="007E77DC" w:rsidRPr="00E85F2A">
              <w:rPr>
                <w:b/>
              </w:rPr>
              <w:t xml:space="preserve"> </w:t>
            </w:r>
            <w:r w:rsidR="007E77DC" w:rsidRPr="00E85F2A">
              <w:rPr>
                <w:b/>
              </w:rPr>
              <w:t>이벤트</w:t>
            </w:r>
            <w:r w:rsidR="007E77DC" w:rsidRPr="00E85F2A">
              <w:rPr>
                <w:b/>
              </w:rPr>
              <w:t xml:space="preserve"> </w:t>
            </w:r>
            <w:proofErr w:type="spellStart"/>
            <w:r w:rsidR="007E77DC" w:rsidRPr="00E85F2A">
              <w:rPr>
                <w:b/>
              </w:rPr>
              <w:t>리스너를</w:t>
            </w:r>
            <w:proofErr w:type="spellEnd"/>
            <w:r w:rsidR="007E77DC" w:rsidRPr="00E85F2A">
              <w:rPr>
                <w:b/>
              </w:rPr>
              <w:t xml:space="preserve"> </w:t>
            </w:r>
            <w:r w:rsidR="007E77DC" w:rsidRPr="00E85F2A">
              <w:rPr>
                <w:b/>
              </w:rPr>
              <w:t>설정</w:t>
            </w:r>
          </w:p>
          <w:p w:rsidR="007E77DC" w:rsidRPr="00E85F2A" w:rsidRDefault="007E77DC" w:rsidP="00E85F2A">
            <w:pPr>
              <w:rPr>
                <w:b/>
              </w:rPr>
            </w:pPr>
            <w:r w:rsidRPr="00E85F2A">
              <w:rPr>
                <w:b/>
              </w:rPr>
              <w:t>: html</w:t>
            </w:r>
            <w:r w:rsidRPr="00E85F2A">
              <w:rPr>
                <w:b/>
              </w:rPr>
              <w:t>이벤트로서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윈도우</w:t>
            </w:r>
            <w:r w:rsidRPr="00E85F2A">
              <w:rPr>
                <w:b/>
              </w:rPr>
              <w:t>(window)</w:t>
            </w:r>
            <w:r w:rsidRPr="00E85F2A">
              <w:rPr>
                <w:b/>
              </w:rPr>
              <w:t>나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프레임</w:t>
            </w:r>
            <w:r w:rsidRPr="00E85F2A">
              <w:rPr>
                <w:b/>
              </w:rPr>
              <w:t>(frame)</w:t>
            </w:r>
            <w:r w:rsidRPr="00E85F2A">
              <w:rPr>
                <w:b/>
              </w:rPr>
              <w:t>크기가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변경되는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b/>
              </w:rPr>
              <w:t>경우</w:t>
            </w:r>
            <w:r w:rsidRPr="00E85F2A">
              <w:rPr>
                <w:b/>
              </w:rPr>
              <w:t xml:space="preserve"> </w:t>
            </w:r>
            <w:r w:rsidR="00870698" w:rsidRPr="00E85F2A">
              <w:rPr>
                <w:b/>
              </w:rPr>
              <w:t>window resize</w:t>
            </w:r>
            <w:r w:rsidR="00870698" w:rsidRPr="00E85F2A">
              <w:rPr>
                <w:b/>
              </w:rPr>
              <w:t>를</w:t>
            </w:r>
            <w:r w:rsidR="00870698" w:rsidRPr="00E85F2A">
              <w:rPr>
                <w:b/>
              </w:rPr>
              <w:t xml:space="preserve"> </w:t>
            </w:r>
            <w:r w:rsidR="00870698" w:rsidRPr="00E85F2A">
              <w:rPr>
                <w:b/>
              </w:rPr>
              <w:t>하게</w:t>
            </w:r>
            <w:r w:rsidR="00870698" w:rsidRPr="00E85F2A">
              <w:rPr>
                <w:b/>
              </w:rPr>
              <w:t xml:space="preserve"> </w:t>
            </w:r>
            <w:r w:rsidR="00870698" w:rsidRPr="00E85F2A">
              <w:rPr>
                <w:b/>
              </w:rPr>
              <w:t>만드는</w:t>
            </w:r>
            <w:r w:rsidR="00870698" w:rsidRPr="00E85F2A">
              <w:rPr>
                <w:b/>
              </w:rPr>
              <w:t xml:space="preserve"> </w:t>
            </w:r>
            <w:r w:rsidR="00870698" w:rsidRPr="00E85F2A">
              <w:rPr>
                <w:b/>
              </w:rPr>
              <w:t>이벤트가</w:t>
            </w:r>
            <w:r w:rsidR="00870698" w:rsidRPr="00E85F2A">
              <w:rPr>
                <w:b/>
              </w:rPr>
              <w:t xml:space="preserve"> </w:t>
            </w:r>
            <w:r w:rsidR="00870698" w:rsidRPr="00E85F2A">
              <w:rPr>
                <w:b/>
              </w:rPr>
              <w:t>일어남</w:t>
            </w:r>
          </w:p>
        </w:tc>
        <w:tc>
          <w:tcPr>
            <w:tcW w:w="9214" w:type="dxa"/>
            <w:vAlign w:val="center"/>
          </w:tcPr>
          <w:p w:rsidR="00AE5DDC" w:rsidRPr="00E85F2A" w:rsidRDefault="00AE5DDC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 xml:space="preserve">57  </w:t>
            </w:r>
            <w:proofErr w:type="spellStart"/>
            <w:r w:rsidRPr="00E85F2A">
              <w:rPr>
                <w:b/>
                <w:color w:val="0099CC"/>
              </w:rPr>
              <w:t>window</w:t>
            </w:r>
            <w:r w:rsidRPr="00E85F2A">
              <w:rPr>
                <w:b/>
                <w:color w:val="010101"/>
              </w:rPr>
              <w:t>.</w:t>
            </w:r>
            <w:r w:rsidRPr="00E85F2A">
              <w:rPr>
                <w:b/>
                <w:color w:val="0099CC"/>
              </w:rPr>
              <w:t>addEventListener</w:t>
            </w:r>
            <w:proofErr w:type="spellEnd"/>
            <w:r w:rsidRPr="00E85F2A">
              <w:rPr>
                <w:b/>
                <w:color w:val="010101"/>
              </w:rPr>
              <w:t>( </w:t>
            </w:r>
            <w:r w:rsidRPr="00E85F2A">
              <w:rPr>
                <w:b/>
                <w:color w:val="993333"/>
              </w:rPr>
              <w:t>'resize'</w:t>
            </w:r>
            <w:r w:rsidRPr="00E85F2A">
              <w:rPr>
                <w:b/>
                <w:color w:val="010101"/>
              </w:rPr>
              <w:t>, </w:t>
            </w:r>
            <w:proofErr w:type="spellStart"/>
            <w:r w:rsidRPr="00E85F2A">
              <w:rPr>
                <w:b/>
                <w:color w:val="010101"/>
              </w:rPr>
              <w:t>onWindowResize</w:t>
            </w:r>
            <w:proofErr w:type="spellEnd"/>
            <w:r w:rsidRPr="00E85F2A">
              <w:rPr>
                <w:b/>
                <w:color w:val="010101"/>
              </w:rPr>
              <w:t>, </w:t>
            </w:r>
            <w:r w:rsidRPr="00E85F2A">
              <w:rPr>
                <w:b/>
                <w:color w:val="308CE5"/>
              </w:rPr>
              <w:t>false</w:t>
            </w:r>
            <w:r w:rsidRPr="00E85F2A">
              <w:rPr>
                <w:b/>
                <w:color w:val="010101"/>
              </w:rPr>
              <w:t> );</w:t>
            </w:r>
          </w:p>
        </w:tc>
      </w:tr>
      <w:tr w:rsidR="00AE5DDC" w:rsidTr="000A0067">
        <w:trPr>
          <w:jc w:val="center"/>
        </w:trPr>
        <w:tc>
          <w:tcPr>
            <w:tcW w:w="9206" w:type="dxa"/>
            <w:vAlign w:val="center"/>
          </w:tcPr>
          <w:p w:rsidR="00AE5DDC" w:rsidRPr="00E85F2A" w:rsidRDefault="00F16180" w:rsidP="00E85F2A">
            <w:pPr>
              <w:rPr>
                <w:b/>
              </w:rPr>
            </w:pPr>
            <w:r w:rsidRPr="00E85F2A">
              <w:rPr>
                <w:rFonts w:hint="eastAsia"/>
                <w:b/>
              </w:rPr>
              <w:t xml:space="preserve">Part5. </w:t>
            </w:r>
            <w:proofErr w:type="spellStart"/>
            <w:r w:rsidRPr="00E85F2A">
              <w:rPr>
                <w:rFonts w:hint="eastAsia"/>
                <w:b/>
              </w:rPr>
              <w:t>onWindowResize</w:t>
            </w:r>
            <w:proofErr w:type="spellEnd"/>
            <w:proofErr w:type="gramStart"/>
            <w:r w:rsidRPr="00E85F2A">
              <w:rPr>
                <w:rFonts w:hint="eastAsia"/>
                <w:b/>
              </w:rPr>
              <w:t>( )</w:t>
            </w:r>
            <w:proofErr w:type="gramEnd"/>
            <w:r w:rsidRPr="00E85F2A">
              <w:rPr>
                <w:rFonts w:hint="eastAsia"/>
                <w:b/>
              </w:rPr>
              <w:t>이벤트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함수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구현</w:t>
            </w:r>
          </w:p>
          <w:p w:rsidR="00F16180" w:rsidRPr="00E85F2A" w:rsidRDefault="00F16180" w:rsidP="00E85F2A">
            <w:pPr>
              <w:rPr>
                <w:rFonts w:hint="eastAsia"/>
                <w:b/>
              </w:rPr>
            </w:pPr>
            <w:r w:rsidRPr="00E85F2A">
              <w:rPr>
                <w:rFonts w:hint="eastAsia"/>
                <w:b/>
              </w:rPr>
              <w:t>: part4</w:t>
            </w:r>
            <w:r w:rsidRPr="00E85F2A">
              <w:rPr>
                <w:rFonts w:hint="eastAsia"/>
                <w:b/>
              </w:rPr>
              <w:t>에서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사용하는</w:t>
            </w:r>
            <w:r w:rsidRPr="00E85F2A">
              <w:rPr>
                <w:rFonts w:hint="eastAsia"/>
                <w:b/>
              </w:rPr>
              <w:t xml:space="preserve"> </w:t>
            </w:r>
            <w:proofErr w:type="spellStart"/>
            <w:r w:rsidRPr="00E85F2A">
              <w:rPr>
                <w:rFonts w:hint="eastAsia"/>
                <w:b/>
              </w:rPr>
              <w:t>리스너</w:t>
            </w:r>
            <w:proofErr w:type="spellEnd"/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실행을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위하여</w:t>
            </w:r>
            <w:r w:rsidRPr="00E85F2A">
              <w:rPr>
                <w:rFonts w:hint="eastAsia"/>
                <w:b/>
              </w:rPr>
              <w:t xml:space="preserve"> </w:t>
            </w:r>
            <w:proofErr w:type="spellStart"/>
            <w:r w:rsidRPr="00E85F2A">
              <w:rPr>
                <w:b/>
              </w:rPr>
              <w:t>on</w:t>
            </w:r>
            <w:r w:rsidRPr="00E85F2A">
              <w:rPr>
                <w:rFonts w:hint="eastAsia"/>
                <w:b/>
              </w:rPr>
              <w:t>WindowResize</w:t>
            </w:r>
            <w:proofErr w:type="spellEnd"/>
            <w:proofErr w:type="gramStart"/>
            <w:r w:rsidRPr="00E85F2A">
              <w:rPr>
                <w:b/>
              </w:rPr>
              <w:t>( )</w:t>
            </w:r>
            <w:proofErr w:type="gramEnd"/>
            <w:r w:rsidRPr="00E85F2A">
              <w:rPr>
                <w:rFonts w:hint="eastAsia"/>
                <w:b/>
              </w:rPr>
              <w:t>함수를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구현한다</w:t>
            </w:r>
            <w:r w:rsidRPr="00E85F2A">
              <w:rPr>
                <w:rFonts w:hint="eastAsia"/>
                <w:b/>
              </w:rPr>
              <w:t>.</w:t>
            </w:r>
            <w:r w:rsidRPr="00E85F2A">
              <w:rPr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화면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비율로서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b/>
              </w:rPr>
              <w:t>window</w:t>
            </w:r>
            <w:r w:rsidRPr="00E85F2A">
              <w:rPr>
                <w:rFonts w:hint="eastAsia"/>
                <w:b/>
              </w:rPr>
              <w:t>의</w:t>
            </w:r>
            <w:r w:rsidRPr="00E85F2A">
              <w:rPr>
                <w:rFonts w:hint="eastAsia"/>
                <w:b/>
              </w:rPr>
              <w:t xml:space="preserve"> width</w:t>
            </w:r>
            <w:r w:rsidRPr="00E85F2A">
              <w:rPr>
                <w:rFonts w:hint="eastAsia"/>
                <w:b/>
              </w:rPr>
              <w:t>와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b/>
              </w:rPr>
              <w:t>height</w:t>
            </w:r>
            <w:r w:rsidRPr="00E85F2A">
              <w:rPr>
                <w:rFonts w:hint="eastAsia"/>
                <w:b/>
              </w:rPr>
              <w:t>의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바뀐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비율만큼</w:t>
            </w:r>
            <w:r w:rsidRPr="00E85F2A">
              <w:rPr>
                <w:rFonts w:hint="eastAsia"/>
                <w:b/>
              </w:rPr>
              <w:t xml:space="preserve"> </w:t>
            </w:r>
            <w:r w:rsidRPr="00E85F2A">
              <w:rPr>
                <w:rFonts w:hint="eastAsia"/>
                <w:b/>
              </w:rPr>
              <w:t>설정하고</w:t>
            </w:r>
            <w:r w:rsidRPr="00E85F2A">
              <w:rPr>
                <w:rFonts w:hint="eastAsia"/>
                <w:b/>
              </w:rPr>
              <w:t>,</w:t>
            </w:r>
            <w:r w:rsidRPr="00E85F2A">
              <w:rPr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프레임의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변화가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있었기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때문에</w:t>
            </w:r>
            <w:r w:rsidR="00740C00" w:rsidRPr="00E85F2A">
              <w:rPr>
                <w:rFonts w:hint="eastAsia"/>
                <w:b/>
              </w:rPr>
              <w:t xml:space="preserve"> Camera </w:t>
            </w:r>
            <w:r w:rsidR="00740C00" w:rsidRPr="00E85F2A">
              <w:rPr>
                <w:b/>
              </w:rPr>
              <w:t>Project Matrix</w:t>
            </w:r>
            <w:r w:rsidR="00740C00" w:rsidRPr="00E85F2A">
              <w:rPr>
                <w:rFonts w:hint="eastAsia"/>
                <w:b/>
              </w:rPr>
              <w:t>를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b/>
              </w:rPr>
              <w:t>update</w:t>
            </w:r>
            <w:r w:rsidR="00740C00" w:rsidRPr="00E85F2A">
              <w:rPr>
                <w:rFonts w:hint="eastAsia"/>
                <w:b/>
              </w:rPr>
              <w:t>해준다</w:t>
            </w:r>
            <w:r w:rsidR="00740C00" w:rsidRPr="00E85F2A">
              <w:rPr>
                <w:rFonts w:hint="eastAsia"/>
                <w:b/>
              </w:rPr>
              <w:t>.</w:t>
            </w:r>
            <w:r w:rsidR="00740C00" w:rsidRPr="00E85F2A">
              <w:rPr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또한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b/>
              </w:rPr>
              <w:t>renderer</w:t>
            </w:r>
            <w:r w:rsidR="00740C00" w:rsidRPr="00E85F2A">
              <w:rPr>
                <w:rFonts w:hint="eastAsia"/>
                <w:b/>
              </w:rPr>
              <w:t>또한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다시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b/>
              </w:rPr>
              <w:t>size</w:t>
            </w:r>
            <w:r w:rsidR="00740C00" w:rsidRPr="00E85F2A">
              <w:rPr>
                <w:rFonts w:hint="eastAsia"/>
                <w:b/>
              </w:rPr>
              <w:t>를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화면에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rFonts w:hint="eastAsia"/>
                <w:b/>
              </w:rPr>
              <w:t>맞게</w:t>
            </w:r>
            <w:r w:rsidR="00740C00" w:rsidRPr="00E85F2A">
              <w:rPr>
                <w:rFonts w:hint="eastAsia"/>
                <w:b/>
              </w:rPr>
              <w:t xml:space="preserve"> </w:t>
            </w:r>
            <w:r w:rsidR="00740C00" w:rsidRPr="00E85F2A">
              <w:rPr>
                <w:b/>
              </w:rPr>
              <w:t>set</w:t>
            </w:r>
            <w:r w:rsidR="00740C00" w:rsidRPr="00E85F2A">
              <w:rPr>
                <w:rFonts w:hint="eastAsia"/>
                <w:b/>
              </w:rPr>
              <w:t>해준다</w:t>
            </w:r>
            <w:r w:rsidR="00740C00" w:rsidRPr="00E85F2A">
              <w:rPr>
                <w:rFonts w:hint="eastAsia"/>
                <w:b/>
              </w:rPr>
              <w:t>.</w:t>
            </w:r>
            <w:r w:rsidR="00740C00" w:rsidRPr="00E85F2A">
              <w:rPr>
                <w:b/>
              </w:rPr>
              <w:t xml:space="preserve"> </w:t>
            </w:r>
            <w:r w:rsidR="00BB13D4" w:rsidRPr="00E85F2A">
              <w:rPr>
                <w:b/>
              </w:rPr>
              <w:t xml:space="preserve"> controls</w:t>
            </w:r>
            <w:r w:rsidR="00BB13D4" w:rsidRPr="00E85F2A">
              <w:rPr>
                <w:rFonts w:hint="eastAsia"/>
                <w:b/>
              </w:rPr>
              <w:t>객체</w:t>
            </w:r>
            <w:r w:rsidR="00BB13D4" w:rsidRPr="00E85F2A">
              <w:rPr>
                <w:rFonts w:hint="eastAsia"/>
                <w:b/>
              </w:rPr>
              <w:t xml:space="preserve"> </w:t>
            </w:r>
            <w:r w:rsidR="00BB13D4" w:rsidRPr="00E85F2A">
              <w:rPr>
                <w:rFonts w:hint="eastAsia"/>
                <w:b/>
              </w:rPr>
              <w:t>또한</w:t>
            </w:r>
            <w:r w:rsidR="00BB13D4" w:rsidRPr="00E85F2A">
              <w:rPr>
                <w:rFonts w:hint="eastAsia"/>
                <w:b/>
              </w:rPr>
              <w:t xml:space="preserve"> </w:t>
            </w:r>
            <w:r w:rsidR="00BB13D4" w:rsidRPr="00E85F2A">
              <w:rPr>
                <w:b/>
              </w:rPr>
              <w:t>resize</w:t>
            </w:r>
            <w:r w:rsidR="00BB13D4" w:rsidRPr="00E85F2A">
              <w:rPr>
                <w:rFonts w:hint="eastAsia"/>
                <w:b/>
              </w:rPr>
              <w:t>를</w:t>
            </w:r>
            <w:r w:rsidR="00BB13D4" w:rsidRPr="00E85F2A">
              <w:rPr>
                <w:rFonts w:hint="eastAsia"/>
                <w:b/>
              </w:rPr>
              <w:t xml:space="preserve"> </w:t>
            </w:r>
            <w:r w:rsidR="00BB13D4" w:rsidRPr="00E85F2A">
              <w:rPr>
                <w:rFonts w:hint="eastAsia"/>
                <w:b/>
              </w:rPr>
              <w:t>적용시켜준다</w:t>
            </w:r>
            <w:r w:rsidR="00BB13D4" w:rsidRPr="00E85F2A">
              <w:rPr>
                <w:rFonts w:hint="eastAsia"/>
                <w:b/>
              </w:rPr>
              <w:t>.</w:t>
            </w:r>
          </w:p>
        </w:tc>
        <w:tc>
          <w:tcPr>
            <w:tcW w:w="9214" w:type="dxa"/>
            <w:vAlign w:val="center"/>
          </w:tcPr>
          <w:p w:rsidR="00F16180" w:rsidRPr="00E85F2A" w:rsidRDefault="00F16180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</w:rPr>
              <w:t>77</w:t>
            </w:r>
            <w:r w:rsidRPr="00E85F2A">
              <w:rPr>
                <w:b/>
                <w:color w:val="FF3399"/>
              </w:rPr>
              <w:t xml:space="preserve">  </w:t>
            </w:r>
            <w:r w:rsidRPr="00E85F2A">
              <w:rPr>
                <w:b/>
                <w:color w:val="FF3399"/>
              </w:rPr>
              <w:t>function</w:t>
            </w:r>
            <w:proofErr w:type="gramEnd"/>
            <w:r w:rsidRPr="00E85F2A">
              <w:rPr>
                <w:b/>
                <w:color w:val="010101"/>
              </w:rPr>
              <w:t> </w:t>
            </w:r>
            <w:proofErr w:type="spellStart"/>
            <w:r w:rsidRPr="00E85F2A">
              <w:rPr>
                <w:b/>
                <w:color w:val="010101"/>
              </w:rPr>
              <w:t>onWindowResize</w:t>
            </w:r>
            <w:proofErr w:type="spellEnd"/>
            <w:r w:rsidRPr="00E85F2A">
              <w:rPr>
                <w:b/>
                <w:color w:val="010101"/>
              </w:rPr>
              <w:t>() {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78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 xml:space="preserve">79  </w:t>
            </w:r>
            <w:proofErr w:type="spellStart"/>
            <w:r w:rsidRPr="00E85F2A">
              <w:rPr>
                <w:b/>
                <w:color w:val="010101"/>
              </w:rPr>
              <w:t>camera</w:t>
            </w:r>
            <w:proofErr w:type="gramEnd"/>
            <w:r w:rsidRPr="00E85F2A">
              <w:rPr>
                <w:b/>
                <w:color w:val="010101"/>
              </w:rPr>
              <w:t>.aspect</w:t>
            </w:r>
            <w:proofErr w:type="spellEnd"/>
            <w:r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FF3399"/>
              </w:rPr>
              <w:t>=</w:t>
            </w:r>
            <w:r w:rsidRPr="00E85F2A">
              <w:rPr>
                <w:b/>
                <w:color w:val="010101"/>
              </w:rPr>
              <w:t> </w:t>
            </w:r>
            <w:proofErr w:type="spellStart"/>
            <w:r w:rsidRPr="00E85F2A">
              <w:rPr>
                <w:b/>
                <w:color w:val="0099CC"/>
              </w:rPr>
              <w:t>window</w:t>
            </w:r>
            <w:r w:rsidRPr="00E85F2A">
              <w:rPr>
                <w:b/>
                <w:color w:val="010101"/>
              </w:rPr>
              <w:t>.innerWidth</w:t>
            </w:r>
            <w:proofErr w:type="spellEnd"/>
            <w:r w:rsidRPr="00E85F2A">
              <w:rPr>
                <w:b/>
                <w:color w:val="010101"/>
              </w:rPr>
              <w:t> </w:t>
            </w:r>
            <w:r w:rsidRPr="00E85F2A">
              <w:rPr>
                <w:b/>
                <w:color w:val="FF3399"/>
              </w:rPr>
              <w:t>/</w:t>
            </w:r>
            <w:r w:rsidRPr="00E85F2A">
              <w:rPr>
                <w:b/>
                <w:color w:val="010101"/>
              </w:rPr>
              <w:t> </w:t>
            </w:r>
            <w:proofErr w:type="spellStart"/>
            <w:r w:rsidRPr="00E85F2A">
              <w:rPr>
                <w:b/>
                <w:color w:val="0099CC"/>
              </w:rPr>
              <w:t>window</w:t>
            </w:r>
            <w:r w:rsidRPr="00E85F2A">
              <w:rPr>
                <w:b/>
                <w:color w:val="010101"/>
              </w:rPr>
              <w:t>.innerHeight</w:t>
            </w:r>
            <w:proofErr w:type="spellEnd"/>
            <w:r w:rsidRPr="00E85F2A">
              <w:rPr>
                <w:b/>
                <w:color w:val="010101"/>
              </w:rPr>
              <w:t>;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 xml:space="preserve">80  </w:t>
            </w:r>
            <w:proofErr w:type="spellStart"/>
            <w:r w:rsidRPr="00E85F2A">
              <w:rPr>
                <w:b/>
                <w:color w:val="010101"/>
              </w:rPr>
              <w:t>camera</w:t>
            </w:r>
            <w:proofErr w:type="gramEnd"/>
            <w:r w:rsidRPr="00E85F2A">
              <w:rPr>
                <w:b/>
                <w:color w:val="010101"/>
              </w:rPr>
              <w:t>.updateProjectionMatrix</w:t>
            </w:r>
            <w:proofErr w:type="spellEnd"/>
            <w:r w:rsidRPr="00E85F2A">
              <w:rPr>
                <w:b/>
                <w:color w:val="010101"/>
              </w:rPr>
              <w:t>();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81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 xml:space="preserve">82  </w:t>
            </w:r>
            <w:proofErr w:type="spellStart"/>
            <w:r w:rsidRPr="00E85F2A">
              <w:rPr>
                <w:b/>
                <w:color w:val="010101"/>
              </w:rPr>
              <w:t>renderer</w:t>
            </w:r>
            <w:proofErr w:type="gramEnd"/>
            <w:r w:rsidRPr="00E85F2A">
              <w:rPr>
                <w:b/>
                <w:color w:val="010101"/>
              </w:rPr>
              <w:t>.setSize</w:t>
            </w:r>
            <w:proofErr w:type="spellEnd"/>
            <w:r w:rsidRPr="00E85F2A">
              <w:rPr>
                <w:b/>
                <w:color w:val="010101"/>
              </w:rPr>
              <w:t>( </w:t>
            </w:r>
            <w:proofErr w:type="spellStart"/>
            <w:r w:rsidRPr="00E85F2A">
              <w:rPr>
                <w:b/>
                <w:color w:val="0099CC"/>
              </w:rPr>
              <w:t>window</w:t>
            </w:r>
            <w:r w:rsidRPr="00E85F2A">
              <w:rPr>
                <w:b/>
                <w:color w:val="010101"/>
              </w:rPr>
              <w:t>.innerWidth</w:t>
            </w:r>
            <w:proofErr w:type="spellEnd"/>
            <w:r w:rsidRPr="00E85F2A">
              <w:rPr>
                <w:b/>
                <w:color w:val="010101"/>
              </w:rPr>
              <w:t>, </w:t>
            </w:r>
            <w:proofErr w:type="spellStart"/>
            <w:r w:rsidRPr="00E85F2A">
              <w:rPr>
                <w:b/>
                <w:color w:val="0099CC"/>
              </w:rPr>
              <w:t>window</w:t>
            </w:r>
            <w:r w:rsidRPr="00E85F2A">
              <w:rPr>
                <w:b/>
                <w:color w:val="010101"/>
              </w:rPr>
              <w:t>.innerHeight</w:t>
            </w:r>
            <w:proofErr w:type="spellEnd"/>
            <w:r w:rsidRPr="00E85F2A">
              <w:rPr>
                <w:b/>
                <w:color w:val="010101"/>
              </w:rPr>
              <w:t> );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83</w:t>
            </w:r>
          </w:p>
          <w:p w:rsidR="00F16180" w:rsidRPr="00E85F2A" w:rsidRDefault="00F16180" w:rsidP="00E85F2A">
            <w:pPr>
              <w:rPr>
                <w:b/>
                <w:color w:val="010101"/>
              </w:rPr>
            </w:pPr>
            <w:proofErr w:type="gramStart"/>
            <w:r w:rsidRPr="00E85F2A">
              <w:rPr>
                <w:b/>
                <w:color w:val="010101"/>
              </w:rPr>
              <w:t xml:space="preserve">84  </w:t>
            </w:r>
            <w:proofErr w:type="spellStart"/>
            <w:r w:rsidRPr="00E85F2A">
              <w:rPr>
                <w:b/>
                <w:color w:val="010101"/>
              </w:rPr>
              <w:t>controls</w:t>
            </w:r>
            <w:proofErr w:type="gramEnd"/>
            <w:r w:rsidRPr="00E85F2A">
              <w:rPr>
                <w:b/>
                <w:color w:val="010101"/>
              </w:rPr>
              <w:t>.handleResize</w:t>
            </w:r>
            <w:proofErr w:type="spellEnd"/>
            <w:r w:rsidRPr="00E85F2A">
              <w:rPr>
                <w:b/>
                <w:color w:val="010101"/>
              </w:rPr>
              <w:t>();</w:t>
            </w:r>
          </w:p>
          <w:p w:rsidR="00AE5DDC" w:rsidRPr="00E85F2A" w:rsidRDefault="00F16180" w:rsidP="00E85F2A">
            <w:pPr>
              <w:rPr>
                <w:b/>
                <w:color w:val="010101"/>
              </w:rPr>
            </w:pPr>
            <w:r w:rsidRPr="00E85F2A">
              <w:rPr>
                <w:b/>
                <w:color w:val="010101"/>
              </w:rPr>
              <w:t>85  }</w:t>
            </w:r>
          </w:p>
        </w:tc>
      </w:tr>
      <w:tr w:rsidR="00AE5DDC" w:rsidTr="000A0067">
        <w:trPr>
          <w:jc w:val="center"/>
        </w:trPr>
        <w:tc>
          <w:tcPr>
            <w:tcW w:w="9206" w:type="dxa"/>
            <w:vAlign w:val="center"/>
          </w:tcPr>
          <w:p w:rsidR="00AE5DDC" w:rsidRDefault="00E85F2A" w:rsidP="00E85F2A">
            <w:pPr>
              <w:rPr>
                <w:b/>
              </w:rPr>
            </w:pPr>
            <w:r>
              <w:rPr>
                <w:rFonts w:hint="eastAsia"/>
                <w:b/>
              </w:rPr>
              <w:t>Part6. controls</w:t>
            </w:r>
            <w:r>
              <w:rPr>
                <w:rFonts w:hint="eastAsia"/>
                <w:b/>
              </w:rPr>
              <w:t>객체의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활성화를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시킨다</w:t>
            </w:r>
            <w:r>
              <w:rPr>
                <w:rFonts w:hint="eastAsia"/>
                <w:b/>
              </w:rPr>
              <w:t>.</w:t>
            </w:r>
          </w:p>
          <w:p w:rsidR="00E85F2A" w:rsidRPr="00E85F2A" w:rsidRDefault="00E85F2A" w:rsidP="00E85F2A">
            <w:pPr>
              <w:rPr>
                <w:rFonts w:hint="eastAsia"/>
                <w:b/>
              </w:rPr>
            </w:pPr>
            <w:r>
              <w:rPr>
                <w:b/>
              </w:rPr>
              <w:t>: animate</w:t>
            </w:r>
            <w:proofErr w:type="gramStart"/>
            <w:r>
              <w:rPr>
                <w:b/>
              </w:rPr>
              <w:t>( )</w:t>
            </w:r>
            <w:proofErr w:type="spellStart"/>
            <w:proofErr w:type="gramEnd"/>
            <w:r>
              <w:rPr>
                <w:rFonts w:hint="eastAsia"/>
                <w:b/>
              </w:rPr>
              <w:t>함수내에서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만들어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놓은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controls</w:t>
            </w:r>
            <w:r>
              <w:rPr>
                <w:rFonts w:hint="eastAsia"/>
                <w:b/>
              </w:rPr>
              <w:t>객체를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update</w:t>
            </w:r>
            <w:r>
              <w:rPr>
                <w:rFonts w:hint="eastAsia"/>
                <w:b/>
              </w:rPr>
              <w:t>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활성화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시킨다</w:t>
            </w:r>
            <w:r>
              <w:rPr>
                <w:rFonts w:hint="eastAsia"/>
                <w:b/>
              </w:rPr>
              <w:t>.</w:t>
            </w:r>
          </w:p>
        </w:tc>
        <w:tc>
          <w:tcPr>
            <w:tcW w:w="9214" w:type="dxa"/>
            <w:vAlign w:val="center"/>
          </w:tcPr>
          <w:p w:rsidR="00AE5DDC" w:rsidRPr="00E85F2A" w:rsidRDefault="00E85F2A" w:rsidP="00E85F2A">
            <w:pPr>
              <w:rPr>
                <w:rFonts w:hint="eastAsia"/>
                <w:b/>
                <w:color w:val="010101"/>
              </w:rPr>
            </w:pPr>
            <w:r w:rsidRPr="00E85F2A">
              <w:rPr>
                <w:b/>
                <w:color w:val="010101"/>
              </w:rPr>
              <w:t xml:space="preserve">97  </w:t>
            </w:r>
            <w:proofErr w:type="spellStart"/>
            <w:r w:rsidRPr="00E85F2A">
              <w:rPr>
                <w:b/>
                <w:color w:val="010101"/>
              </w:rPr>
              <w:t>controls.update</w:t>
            </w:r>
            <w:proofErr w:type="spellEnd"/>
            <w:r w:rsidRPr="00E85F2A">
              <w:rPr>
                <w:b/>
                <w:color w:val="010101"/>
              </w:rPr>
              <w:t>();</w:t>
            </w:r>
          </w:p>
        </w:tc>
      </w:tr>
    </w:tbl>
    <w:p w:rsidR="00C95A9B" w:rsidRDefault="00C95A9B" w:rsidP="00C95A9B">
      <w:pPr>
        <w:rPr>
          <w:b/>
          <w:color w:val="000000" w:themeColor="text1"/>
          <w:sz w:val="20"/>
        </w:rPr>
      </w:pPr>
    </w:p>
    <w:p w:rsidR="00C95A9B" w:rsidRDefault="00C95A9B" w:rsidP="00C95A9B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오늘도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최종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결과물을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확인해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봅시다</w:t>
      </w:r>
      <w:r w:rsidRPr="00112B65">
        <w:rPr>
          <w:rFonts w:hint="eastAsia"/>
          <w:color w:val="44546A" w:themeColor="text2"/>
          <w:sz w:val="20"/>
        </w:rPr>
        <w:t>!</w:t>
      </w:r>
      <w:r w:rsidRPr="00112B65">
        <w:rPr>
          <w:color w:val="44546A" w:themeColor="text2"/>
          <w:sz w:val="20"/>
        </w:rPr>
        <w:t>)</w:t>
      </w:r>
    </w:p>
    <w:p w:rsidR="00C95A9B" w:rsidRDefault="00C95A9B" w:rsidP="00C95A9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▶ </w:t>
      </w:r>
      <w:r w:rsidR="00B22F35">
        <w:rPr>
          <w:rFonts w:ascii="맑은 고딕" w:eastAsia="맑은 고딕" w:hAnsi="맑은 고딕" w:cs="맑은 고딕"/>
        </w:rPr>
        <w:t>Tutorial2</w:t>
      </w:r>
      <w:r>
        <w:rPr>
          <w:rFonts w:ascii="맑은 고딕" w:eastAsia="맑은 고딕" w:hAnsi="맑은 고딕" w:cs="맑은 고딕" w:hint="eastAsia"/>
        </w:rPr>
        <w:t>의 결과물에서 코드를 조금 추가하여 심화된 내용으로 예제를 진행해 보았습니다.</w:t>
      </w:r>
    </w:p>
    <w:p w:rsidR="00C95A9B" w:rsidRDefault="00B22F35" w:rsidP="00095A16">
      <w:pPr>
        <w:pStyle w:val="a4"/>
        <w:numPr>
          <w:ilvl w:val="0"/>
          <w:numId w:val="1"/>
        </w:numPr>
      </w:pPr>
      <w:r>
        <w:rPr>
          <w:rFonts w:hint="eastAsia"/>
        </w:rPr>
        <w:t>Tutorial2</w:t>
      </w:r>
      <w:r w:rsidR="00C95A9B">
        <w:rPr>
          <w:rFonts w:hint="eastAsia"/>
        </w:rPr>
        <w:t>_</w:t>
      </w:r>
      <w:proofErr w:type="gramStart"/>
      <w:r w:rsidR="00C95A9B">
        <w:rPr>
          <w:rFonts w:hint="eastAsia"/>
        </w:rPr>
        <w:t xml:space="preserve">1  </w:t>
      </w:r>
      <w:r w:rsidR="00C95A9B">
        <w:rPr>
          <w:rFonts w:hint="eastAsia"/>
        </w:rPr>
        <w:t>결과물</w:t>
      </w:r>
      <w:proofErr w:type="gramEnd"/>
      <w:r w:rsidR="00C95A9B">
        <w:rPr>
          <w:rFonts w:hint="eastAsia"/>
        </w:rPr>
        <w:t xml:space="preserve"> </w:t>
      </w:r>
      <w:r w:rsidR="00C95A9B">
        <w:rPr>
          <w:rFonts w:hint="eastAsia"/>
        </w:rPr>
        <w:t>링크</w:t>
      </w:r>
      <w:r w:rsidR="00C95A9B">
        <w:rPr>
          <w:rFonts w:hint="eastAsia"/>
        </w:rPr>
        <w:t xml:space="preserve"> </w:t>
      </w:r>
      <w:r w:rsidR="00C95A9B">
        <w:t xml:space="preserve">: </w:t>
      </w:r>
      <w:hyperlink r:id="rId12" w:history="1">
        <w:r w:rsidR="00095A16" w:rsidRPr="00B51614">
          <w:rPr>
            <w:rStyle w:val="aa"/>
          </w:rPr>
          <w:t>https://vimeo.com/154019215</w:t>
        </w:r>
      </w:hyperlink>
      <w:r w:rsidR="00095A16">
        <w:t xml:space="preserve"> </w:t>
      </w:r>
    </w:p>
    <w:p w:rsidR="00C95A9B" w:rsidRDefault="00C95A9B" w:rsidP="00C95A9B">
      <w:pPr>
        <w:ind w:left="400"/>
      </w:pPr>
    </w:p>
    <w:p w:rsidR="00C95A9B" w:rsidRPr="002F7315" w:rsidRDefault="00C95A9B" w:rsidP="00C95A9B">
      <w:pPr>
        <w:pStyle w:val="a4"/>
        <w:ind w:left="760"/>
        <w:jc w:val="center"/>
        <w:rPr>
          <w:b/>
          <w:i/>
        </w:rPr>
      </w:pPr>
      <w:r w:rsidRPr="002F7315">
        <w:rPr>
          <w:rFonts w:hint="eastAsia"/>
          <w:b/>
          <w:i/>
        </w:rPr>
        <w:t>다음</w:t>
      </w:r>
      <w:r w:rsidRPr="002F7315">
        <w:rPr>
          <w:rFonts w:hint="eastAsia"/>
          <w:b/>
          <w:i/>
        </w:rPr>
        <w:t xml:space="preserve"> </w:t>
      </w:r>
      <w:r w:rsidR="00095A16">
        <w:rPr>
          <w:rFonts w:hint="eastAsia"/>
          <w:b/>
          <w:i/>
        </w:rPr>
        <w:t>번에는</w:t>
      </w:r>
      <w:r w:rsidR="00095A16">
        <w:rPr>
          <w:rFonts w:hint="eastAsia"/>
          <w:b/>
          <w:i/>
        </w:rPr>
        <w:t xml:space="preserve"> </w:t>
      </w:r>
      <w:r w:rsidR="00095A16">
        <w:rPr>
          <w:rFonts w:hint="eastAsia"/>
          <w:b/>
          <w:i/>
        </w:rPr>
        <w:t>실전</w:t>
      </w:r>
      <w:r w:rsidR="00095A16">
        <w:rPr>
          <w:rFonts w:hint="eastAsia"/>
          <w:b/>
          <w:i/>
        </w:rPr>
        <w:t xml:space="preserve"> </w:t>
      </w:r>
      <w:r w:rsidR="00095A16">
        <w:rPr>
          <w:rFonts w:hint="eastAsia"/>
          <w:b/>
          <w:i/>
        </w:rPr>
        <w:t>예제로</w:t>
      </w:r>
      <w:r w:rsidR="00095A16">
        <w:rPr>
          <w:rFonts w:hint="eastAsia"/>
          <w:b/>
          <w:i/>
        </w:rPr>
        <w:t xml:space="preserve"> </w:t>
      </w:r>
      <w:r w:rsidRPr="002F7315">
        <w:rPr>
          <w:b/>
          <w:i/>
        </w:rPr>
        <w:t>배워봅시다</w:t>
      </w:r>
      <w:r w:rsidR="00095A16">
        <w:rPr>
          <w:rFonts w:hint="eastAsia"/>
          <w:b/>
          <w:i/>
        </w:rPr>
        <w:t xml:space="preserve"> </w:t>
      </w:r>
      <w:proofErr w:type="gramStart"/>
      <w:r w:rsidRPr="002F7315">
        <w:rPr>
          <w:rFonts w:hint="eastAsia"/>
          <w:b/>
          <w:i/>
        </w:rPr>
        <w:t>~</w:t>
      </w:r>
      <w:r w:rsidR="00095A16">
        <w:rPr>
          <w:b/>
          <w:i/>
        </w:rPr>
        <w:t xml:space="preserve"> !</w:t>
      </w:r>
      <w:proofErr w:type="gramEnd"/>
    </w:p>
    <w:p w:rsidR="00C95A9B" w:rsidRPr="002F7315" w:rsidRDefault="00C95A9B" w:rsidP="00C95A9B"/>
    <w:p w:rsidR="001C6F4B" w:rsidRPr="00C95A9B" w:rsidRDefault="001C6F4B"/>
    <w:sectPr w:rsidR="001C6F4B" w:rsidRPr="00C95A9B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73BA"/>
    <w:multiLevelType w:val="hybridMultilevel"/>
    <w:tmpl w:val="C8DA00C8"/>
    <w:lvl w:ilvl="0" w:tplc="A4605EB6">
      <w:start w:val="18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345E94"/>
    <w:multiLevelType w:val="hybridMultilevel"/>
    <w:tmpl w:val="28E40C18"/>
    <w:lvl w:ilvl="0" w:tplc="CFAC7036">
      <w:start w:val="48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95A9B"/>
    <w:rsid w:val="00095A16"/>
    <w:rsid w:val="000A0067"/>
    <w:rsid w:val="00103BDB"/>
    <w:rsid w:val="001C6F4B"/>
    <w:rsid w:val="002415DD"/>
    <w:rsid w:val="00635D22"/>
    <w:rsid w:val="00663CAD"/>
    <w:rsid w:val="00740C00"/>
    <w:rsid w:val="007E77DC"/>
    <w:rsid w:val="00870698"/>
    <w:rsid w:val="008B1E55"/>
    <w:rsid w:val="00A057FE"/>
    <w:rsid w:val="00AE5DDC"/>
    <w:rsid w:val="00B22F35"/>
    <w:rsid w:val="00BB13D4"/>
    <w:rsid w:val="00C60164"/>
    <w:rsid w:val="00C95A9B"/>
    <w:rsid w:val="00D73B7B"/>
    <w:rsid w:val="00E85F2A"/>
    <w:rsid w:val="00EB50E3"/>
    <w:rsid w:val="00F1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85E9"/>
  <w15:docId w15:val="{7219A633-B8C4-4BEA-A440-12EE553B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table" w:styleId="a9">
    <w:name w:val="Table Grid"/>
    <w:basedOn w:val="a1"/>
    <w:uiPriority w:val="59"/>
    <w:rsid w:val="00C95A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9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95A9B"/>
    <w:rPr>
      <w:rFonts w:ascii="굴림체" w:eastAsia="굴림체" w:hAnsi="굴림체" w:cs="굴림체"/>
      <w:sz w:val="24"/>
      <w:szCs w:val="24"/>
    </w:rPr>
  </w:style>
  <w:style w:type="character" w:styleId="aa">
    <w:name w:val="Hyperlink"/>
    <w:basedOn w:val="a0"/>
    <w:uiPriority w:val="99"/>
    <w:unhideWhenUsed/>
    <w:rsid w:val="00C95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955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51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98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147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75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865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12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924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vimeo.com/15401921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lorscripter.com/inf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618B01-794E-4A2C-86FF-76CC4FC682D3}"/>
      </w:docPartPr>
      <w:docPartBody>
        <w:p w:rsidR="006A211F" w:rsidRDefault="006A211F">
          <w:r w:rsidRPr="00B51614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1F"/>
    <w:rsid w:val="006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1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[기능이 추가된Tutorial2_1]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147</TotalTime>
  <Pages>1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11</cp:revision>
  <dcterms:created xsi:type="dcterms:W3CDTF">2016-02-03T06:17:00Z</dcterms:created>
  <dcterms:modified xsi:type="dcterms:W3CDTF">2016-02-03T08:46:00Z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